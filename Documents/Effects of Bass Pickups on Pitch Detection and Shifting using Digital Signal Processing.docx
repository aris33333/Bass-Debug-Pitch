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4F64D" w14:textId="5C41DEFC" w:rsidR="006E635C" w:rsidRPr="00643CD8" w:rsidRDefault="00643CD8" w:rsidP="005B398F">
      <w:pPr>
        <w:pStyle w:val="Writer"/>
        <w:spacing w:before="360"/>
      </w:pPr>
      <w:r w:rsidRPr="00643CD8">
        <w:t>Saketh Aripirala</w:t>
      </w:r>
    </w:p>
    <w:p w14:paraId="1D29AEB5" w14:textId="1C082469" w:rsidR="006E635C" w:rsidRPr="00643CD8" w:rsidRDefault="00643CD8" w:rsidP="002B0DBE">
      <w:pPr>
        <w:pStyle w:val="TitleoftheThesis"/>
      </w:pPr>
      <w:r w:rsidRPr="00643CD8">
        <w:t>Effects of Bass Guitar Pickups on Pitch Detection and Pitch Shifting using Digital Signal Processing</w:t>
      </w:r>
    </w:p>
    <w:p w14:paraId="63201B36" w14:textId="77777777" w:rsidR="0008442C" w:rsidRPr="00643CD8" w:rsidRDefault="001E3F0B" w:rsidP="005B398F">
      <w:pPr>
        <w:pStyle w:val="CoverPageInformation"/>
        <w:spacing w:before="1644"/>
      </w:pPr>
      <w:proofErr w:type="spellStart"/>
      <w:r w:rsidRPr="00643CD8">
        <w:t>Metropolia</w:t>
      </w:r>
      <w:proofErr w:type="spellEnd"/>
      <w:r w:rsidRPr="00643CD8">
        <w:t xml:space="preserve"> University of Applied Sciences</w:t>
      </w:r>
    </w:p>
    <w:p w14:paraId="61C0CF11" w14:textId="77777777" w:rsidR="0008442C" w:rsidRPr="00643CD8" w:rsidRDefault="007C7226" w:rsidP="00583D55">
      <w:pPr>
        <w:pStyle w:val="CoverPageInformation"/>
      </w:pPr>
      <w:r w:rsidRPr="00643CD8">
        <w:t>Bachelor of Engineering</w:t>
      </w:r>
    </w:p>
    <w:p w14:paraId="3CD4A0F5" w14:textId="169A1811" w:rsidR="0008442C" w:rsidRPr="00643CD8" w:rsidRDefault="00643CD8" w:rsidP="00583D55">
      <w:pPr>
        <w:pStyle w:val="CoverPageInformation"/>
      </w:pPr>
      <w:r w:rsidRPr="00643CD8">
        <w:t>Electronics</w:t>
      </w:r>
    </w:p>
    <w:p w14:paraId="442FB26B" w14:textId="77777777" w:rsidR="001E3F0B" w:rsidRPr="00643CD8" w:rsidRDefault="007C7226" w:rsidP="001E3F0B">
      <w:pPr>
        <w:pStyle w:val="CoverPageInformation"/>
      </w:pPr>
      <w:r w:rsidRPr="00643CD8">
        <w:t xml:space="preserve">Bachelor’s </w:t>
      </w:r>
      <w:r w:rsidR="001E3F0B" w:rsidRPr="00643CD8">
        <w:t>Thesis</w:t>
      </w:r>
    </w:p>
    <w:p w14:paraId="74DC7D6C" w14:textId="77777777" w:rsidR="00101215" w:rsidRPr="00643CD8" w:rsidRDefault="005C42CD" w:rsidP="001E3F0B">
      <w:pPr>
        <w:pStyle w:val="CoverPageInformation"/>
        <w:sectPr w:rsidR="00101215" w:rsidRPr="00643CD8" w:rsidSect="007A6700">
          <w:headerReference w:type="even" r:id="rId11"/>
          <w:headerReference w:type="default" r:id="rId12"/>
          <w:footerReference w:type="even" r:id="rId13"/>
          <w:footerReference w:type="default" r:id="rId14"/>
          <w:headerReference w:type="first" r:id="rId15"/>
          <w:footerReference w:type="first" r:id="rId16"/>
          <w:pgSz w:w="11906" w:h="16838" w:code="9"/>
          <w:pgMar w:top="7938" w:right="1134" w:bottom="1701" w:left="2268" w:header="675" w:footer="709" w:gutter="0"/>
          <w:cols w:space="708"/>
          <w:docGrid w:linePitch="360"/>
        </w:sectPr>
      </w:pPr>
      <w:r w:rsidRPr="00643CD8">
        <w:t>1</w:t>
      </w:r>
      <w:r w:rsidR="007C7226" w:rsidRPr="00643CD8">
        <w:t xml:space="preserve"> </w:t>
      </w:r>
      <w:r w:rsidRPr="00643CD8">
        <w:t>March</w:t>
      </w:r>
      <w:r w:rsidR="007C7226" w:rsidRPr="00643CD8">
        <w:t xml:space="preserve"> 2021</w:t>
      </w:r>
    </w:p>
    <w:p w14:paraId="49C48E2C" w14:textId="77777777" w:rsidR="00CB10C6" w:rsidRPr="00643CD8" w:rsidRDefault="00CB10C6" w:rsidP="00E54795">
      <w:pPr>
        <w:pStyle w:val="AbstractHeading"/>
        <w:rPr>
          <w:lang w:val="en-US"/>
        </w:rPr>
      </w:pPr>
      <w:r w:rsidRPr="00643CD8">
        <w:rPr>
          <w:lang w:val="en-US"/>
        </w:rPr>
        <w:lastRenderedPageBreak/>
        <w:t>Abstract</w:t>
      </w:r>
    </w:p>
    <w:p w14:paraId="148F043B" w14:textId="1727EA0B" w:rsidR="0008442C" w:rsidRPr="00643CD8" w:rsidRDefault="003101E3" w:rsidP="00C1719C">
      <w:pPr>
        <w:pStyle w:val="Abstract"/>
        <w:rPr>
          <w:lang w:val="en-US"/>
        </w:rPr>
      </w:pPr>
      <w:r w:rsidRPr="00643CD8">
        <w:rPr>
          <w:lang w:val="en-US"/>
        </w:rPr>
        <w:t>Author</w:t>
      </w:r>
      <w:r w:rsidR="0008442C" w:rsidRPr="00643CD8">
        <w:rPr>
          <w:lang w:val="en-US"/>
        </w:rPr>
        <w:t>:</w:t>
      </w:r>
      <w:r w:rsidR="0008442C" w:rsidRPr="00643CD8">
        <w:rPr>
          <w:lang w:val="en-US"/>
        </w:rPr>
        <w:tab/>
      </w:r>
      <w:r w:rsidR="00643CD8" w:rsidRPr="00643CD8">
        <w:rPr>
          <w:lang w:val="en-US"/>
        </w:rPr>
        <w:t>Saketh Aripirala</w:t>
      </w:r>
    </w:p>
    <w:p w14:paraId="4DA20188" w14:textId="73F6FCA5" w:rsidR="0008442C" w:rsidRPr="00643CD8" w:rsidRDefault="0008442C" w:rsidP="00643CD8">
      <w:pPr>
        <w:pStyle w:val="Abstract"/>
        <w:rPr>
          <w:lang w:val="en-US"/>
        </w:rPr>
      </w:pPr>
      <w:r w:rsidRPr="00643CD8">
        <w:rPr>
          <w:lang w:val="en-US"/>
        </w:rPr>
        <w:t>Title:</w:t>
      </w:r>
      <w:r w:rsidRPr="00643CD8">
        <w:rPr>
          <w:lang w:val="en-US"/>
        </w:rPr>
        <w:tab/>
      </w:r>
      <w:r w:rsidR="00643CD8" w:rsidRPr="00643CD8">
        <w:rPr>
          <w:lang w:val="en-US"/>
        </w:rPr>
        <w:t>Effects of Bass Pickups on Pitch Detection and Shifting using Digital Signal Processing</w:t>
      </w:r>
    </w:p>
    <w:p w14:paraId="5B219DCA" w14:textId="77777777" w:rsidR="0008442C" w:rsidRPr="00643CD8" w:rsidRDefault="0008442C" w:rsidP="00C1719C">
      <w:pPr>
        <w:pStyle w:val="Abstract"/>
        <w:rPr>
          <w:lang w:val="en-US"/>
        </w:rPr>
      </w:pPr>
      <w:r w:rsidRPr="00643CD8">
        <w:rPr>
          <w:lang w:val="en-US"/>
        </w:rPr>
        <w:t>Number of Pages:</w:t>
      </w:r>
      <w:r w:rsidRPr="00643CD8">
        <w:rPr>
          <w:lang w:val="en-US"/>
        </w:rPr>
        <w:tab/>
        <w:t>xx pages + x appendices</w:t>
      </w:r>
    </w:p>
    <w:p w14:paraId="33AF30FD" w14:textId="77777777" w:rsidR="0008442C" w:rsidRPr="00643CD8" w:rsidRDefault="0008442C" w:rsidP="00C1719C">
      <w:pPr>
        <w:pStyle w:val="Abstract"/>
        <w:rPr>
          <w:lang w:val="en-US"/>
        </w:rPr>
      </w:pPr>
      <w:r w:rsidRPr="00643CD8">
        <w:rPr>
          <w:lang w:val="en-US"/>
        </w:rPr>
        <w:t>Date</w:t>
      </w:r>
      <w:r w:rsidR="003101E3" w:rsidRPr="00643CD8">
        <w:rPr>
          <w:lang w:val="en-US"/>
        </w:rPr>
        <w:t>:</w:t>
      </w:r>
      <w:r w:rsidR="003101E3" w:rsidRPr="00643CD8">
        <w:rPr>
          <w:lang w:val="en-US"/>
        </w:rPr>
        <w:tab/>
      </w:r>
      <w:r w:rsidR="005C42CD" w:rsidRPr="00643CD8">
        <w:rPr>
          <w:lang w:val="en-US"/>
        </w:rPr>
        <w:t>1 March</w:t>
      </w:r>
      <w:r w:rsidR="003101E3" w:rsidRPr="00643CD8">
        <w:rPr>
          <w:lang w:val="en-US"/>
        </w:rPr>
        <w:t xml:space="preserve"> 2021</w:t>
      </w:r>
    </w:p>
    <w:p w14:paraId="62F7353F" w14:textId="77777777" w:rsidR="0008442C" w:rsidRPr="00643CD8" w:rsidRDefault="0008442C" w:rsidP="00B7625C">
      <w:pPr>
        <w:pStyle w:val="Abstract"/>
        <w:spacing w:before="360"/>
        <w:rPr>
          <w:lang w:val="en-US"/>
        </w:rPr>
      </w:pPr>
      <w:r w:rsidRPr="00643CD8">
        <w:rPr>
          <w:lang w:val="en-US"/>
        </w:rPr>
        <w:t>Degree</w:t>
      </w:r>
      <w:r w:rsidR="003101E3" w:rsidRPr="00643CD8">
        <w:rPr>
          <w:lang w:val="en-US"/>
        </w:rPr>
        <w:t>:</w:t>
      </w:r>
      <w:r w:rsidR="003101E3" w:rsidRPr="00643CD8">
        <w:rPr>
          <w:lang w:val="en-US"/>
        </w:rPr>
        <w:tab/>
        <w:t>Bachelor of Engineering</w:t>
      </w:r>
    </w:p>
    <w:p w14:paraId="40C29BD6" w14:textId="1B7F1392" w:rsidR="0008442C" w:rsidRPr="00643CD8" w:rsidRDefault="0008442C" w:rsidP="00C1719C">
      <w:pPr>
        <w:pStyle w:val="Abstract"/>
        <w:rPr>
          <w:lang w:val="en-US"/>
        </w:rPr>
      </w:pPr>
      <w:r w:rsidRPr="00643CD8">
        <w:rPr>
          <w:lang w:val="en-US"/>
        </w:rPr>
        <w:t>Degree Program:</w:t>
      </w:r>
      <w:r w:rsidRPr="00643CD8">
        <w:rPr>
          <w:lang w:val="en-US"/>
        </w:rPr>
        <w:tab/>
      </w:r>
      <w:r w:rsidR="00643CD8" w:rsidRPr="00643CD8">
        <w:rPr>
          <w:lang w:val="en-US"/>
        </w:rPr>
        <w:t xml:space="preserve">Electronics </w:t>
      </w:r>
    </w:p>
    <w:p w14:paraId="04E13471" w14:textId="301A3508" w:rsidR="0008442C" w:rsidRPr="00643CD8" w:rsidRDefault="003101E3" w:rsidP="00C1719C">
      <w:pPr>
        <w:pStyle w:val="Abstract"/>
        <w:rPr>
          <w:lang w:val="en-US"/>
        </w:rPr>
      </w:pPr>
      <w:r w:rsidRPr="00643CD8">
        <w:rPr>
          <w:lang w:val="en-US"/>
        </w:rPr>
        <w:t>Professional Major</w:t>
      </w:r>
      <w:r w:rsidR="0008442C" w:rsidRPr="00643CD8">
        <w:rPr>
          <w:lang w:val="en-US"/>
        </w:rPr>
        <w:t>:</w:t>
      </w:r>
      <w:r w:rsidR="0008442C" w:rsidRPr="00643CD8">
        <w:rPr>
          <w:lang w:val="en-US"/>
        </w:rPr>
        <w:tab/>
      </w:r>
      <w:r w:rsidR="00643CD8" w:rsidRPr="00643CD8">
        <w:rPr>
          <w:lang w:val="en-US"/>
        </w:rPr>
        <w:t>Bachelor’s Thesis</w:t>
      </w:r>
    </w:p>
    <w:p w14:paraId="4EA58268" w14:textId="624EC51D" w:rsidR="0008442C" w:rsidRPr="00643CD8" w:rsidRDefault="004B77F9" w:rsidP="00C1719C">
      <w:pPr>
        <w:pStyle w:val="Abstract"/>
        <w:rPr>
          <w:lang w:val="en-US"/>
        </w:rPr>
      </w:pPr>
      <w:r w:rsidRPr="00643CD8">
        <w:rPr>
          <w:lang w:val="en-US"/>
        </w:rPr>
        <w:t>Supervisors</w:t>
      </w:r>
      <w:r w:rsidR="0008442C" w:rsidRPr="00643CD8">
        <w:rPr>
          <w:lang w:val="en-US"/>
        </w:rPr>
        <w:t>:</w:t>
      </w:r>
      <w:r w:rsidR="0008442C" w:rsidRPr="00643CD8">
        <w:rPr>
          <w:lang w:val="en-US"/>
        </w:rPr>
        <w:tab/>
      </w:r>
      <w:proofErr w:type="spellStart"/>
      <w:r w:rsidR="00643CD8" w:rsidRPr="00643CD8">
        <w:rPr>
          <w:lang w:val="en-US"/>
        </w:rPr>
        <w:t>Heikki</w:t>
      </w:r>
      <w:proofErr w:type="spellEnd"/>
      <w:r w:rsidR="00643CD8" w:rsidRPr="00643CD8">
        <w:rPr>
          <w:lang w:val="en-US"/>
        </w:rPr>
        <w:t xml:space="preserve"> </w:t>
      </w:r>
      <w:proofErr w:type="spellStart"/>
      <w:r w:rsidR="00643CD8" w:rsidRPr="00643CD8">
        <w:rPr>
          <w:lang w:val="en-US"/>
        </w:rPr>
        <w:t>Valmu</w:t>
      </w:r>
      <w:proofErr w:type="spellEnd"/>
      <w:r w:rsidR="00643CD8" w:rsidRPr="00643CD8">
        <w:rPr>
          <w:lang w:val="en-US"/>
        </w:rPr>
        <w:t>, Principal Lecturer</w:t>
      </w:r>
    </w:p>
    <w:p w14:paraId="3E88A1D4" w14:textId="4245022A" w:rsidR="0008442C" w:rsidRPr="00643CD8" w:rsidRDefault="006E6C65" w:rsidP="006E6C65">
      <w:pPr>
        <w:pStyle w:val="Abstract"/>
        <w:spacing w:line="360" w:lineRule="auto"/>
        <w:rPr>
          <w:lang w:val="en-US"/>
        </w:rPr>
      </w:pPr>
      <w:r w:rsidRPr="00643CD8">
        <w:rPr>
          <w:lang w:val="en-US"/>
        </w:rPr>
        <w:tab/>
      </w:r>
      <w:proofErr w:type="spellStart"/>
      <w:r w:rsidR="00643CD8" w:rsidRPr="00643CD8">
        <w:rPr>
          <w:lang w:val="en-US"/>
        </w:rPr>
        <w:t>Juha</w:t>
      </w:r>
      <w:proofErr w:type="spellEnd"/>
      <w:r w:rsidR="00643CD8" w:rsidRPr="00643CD8">
        <w:rPr>
          <w:lang w:val="en-US"/>
        </w:rPr>
        <w:t xml:space="preserve"> </w:t>
      </w:r>
      <w:proofErr w:type="spellStart"/>
      <w:r w:rsidR="00643CD8" w:rsidRPr="00643CD8">
        <w:rPr>
          <w:lang w:val="en-US"/>
        </w:rPr>
        <w:t>Kivekäs</w:t>
      </w:r>
      <w:proofErr w:type="spellEnd"/>
      <w:r w:rsidR="00643CD8" w:rsidRPr="00643CD8">
        <w:rPr>
          <w:lang w:val="en-US"/>
        </w:rPr>
        <w:t xml:space="preserve">, Supervisor </w:t>
      </w:r>
    </w:p>
    <w:p w14:paraId="1AB517E3" w14:textId="77777777" w:rsidR="00CB58A0" w:rsidRPr="00643CD8" w:rsidRDefault="00CE3341" w:rsidP="00B7625C">
      <w:r w:rsidRPr="00643CD8">
        <w:rPr>
          <w:rFonts w:ascii="Arial" w:hAnsi="Arial" w:cs="Arial"/>
          <w:lang w:eastAsia="en-GB"/>
        </w:rPr>
        <mc:AlternateContent>
          <mc:Choice Requires="wps">
            <w:drawing>
              <wp:anchor distT="0" distB="0" distL="114300" distR="114300" simplePos="0" relativeHeight="251661312" behindDoc="0" locked="0" layoutInCell="1" allowOverlap="1" wp14:anchorId="473813A4" wp14:editId="4D564E59">
                <wp:simplePos x="0" y="0"/>
                <wp:positionH relativeFrom="column">
                  <wp:posOffset>1270</wp:posOffset>
                </wp:positionH>
                <wp:positionV relativeFrom="paragraph">
                  <wp:posOffset>6985</wp:posOffset>
                </wp:positionV>
                <wp:extent cx="4914900" cy="0"/>
                <wp:effectExtent l="0" t="0" r="19050" b="19050"/>
                <wp:wrapNone/>
                <wp:docPr id="14" name="Line 18" descr="A separator lin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pic="http://schemas.openxmlformats.org/drawingml/2006/picture" xmlns:adec="http://schemas.microsoft.com/office/drawing/2017/decorative"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3FE049" id="Line 18" o:spid="_x0000_s1026" alt="A separator line"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5pt" to="387.1pt,.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"/>
            </w:pict>
          </mc:Fallback>
        </mc:AlternateContent>
      </w:r>
    </w:p>
    <w:p w14:paraId="30621916" w14:textId="77777777" w:rsidR="00FB636A" w:rsidRPr="00643CD8" w:rsidRDefault="0008442C" w:rsidP="004170D8">
      <w:pPr>
        <w:pStyle w:val="BodyTextNoSpacing"/>
      </w:pPr>
      <w:r w:rsidRPr="00643CD8">
        <w:t>The text section of the abstract is written to fit the space used on the page.</w:t>
      </w:r>
      <w:r w:rsidR="00744197" w:rsidRPr="00643CD8">
        <w:t xml:space="preserve"> The text section uses the </w:t>
      </w:r>
      <w:r w:rsidR="00943620" w:rsidRPr="00643CD8">
        <w:t>“</w:t>
      </w:r>
      <w:r w:rsidR="00744197" w:rsidRPr="00643CD8">
        <w:t>Body Text No Spacing</w:t>
      </w:r>
      <w:r w:rsidR="00943620" w:rsidRPr="00643CD8">
        <w:t>”</w:t>
      </w:r>
      <w:r w:rsidR="00744197" w:rsidRPr="00643CD8">
        <w:t xml:space="preserve"> style.</w:t>
      </w:r>
    </w:p>
    <w:p w14:paraId="3E692E9E" w14:textId="77777777" w:rsidR="00A757BD" w:rsidRPr="00643CD8" w:rsidRDefault="00CA346D" w:rsidP="00A757BD">
      <w:pPr>
        <w:spacing w:line="240" w:lineRule="auto"/>
        <w:jc w:val="left"/>
      </w:pPr>
      <w:r w:rsidRPr="00643CD8">
        <w:t>Keywords:</w:t>
      </w:r>
      <w:r w:rsidRPr="00643CD8">
        <w:tab/>
        <w:t>k</w:t>
      </w:r>
      <w:r w:rsidR="0008442C" w:rsidRPr="00643CD8">
        <w:t>eyword</w:t>
      </w:r>
      <w:r w:rsidRPr="00643CD8">
        <w:t>, k</w:t>
      </w:r>
      <w:r w:rsidR="003101E3" w:rsidRPr="00643CD8">
        <w:t>eyword</w:t>
      </w:r>
    </w:p>
    <w:p w14:paraId="642E4421" w14:textId="77777777" w:rsidR="00A757BD" w:rsidRPr="00643CD8" w:rsidRDefault="00A757BD" w:rsidP="00A757BD">
      <w:pPr>
        <w:spacing w:line="240" w:lineRule="auto"/>
        <w:jc w:val="left"/>
      </w:pPr>
      <w:r w:rsidRPr="00643CD8">
        <w:t>___________________________________________________________</w:t>
      </w:r>
    </w:p>
    <w:p w14:paraId="5DF892EF" w14:textId="77777777" w:rsidR="00A757BD" w:rsidRPr="00643CD8" w:rsidRDefault="00A757BD" w:rsidP="00A757BD">
      <w:pPr>
        <w:spacing w:line="240" w:lineRule="auto"/>
        <w:jc w:val="left"/>
      </w:pPr>
    </w:p>
    <w:p w14:paraId="2429B8B6" w14:textId="77777777" w:rsidR="00A757BD" w:rsidRPr="00643CD8" w:rsidRDefault="00A757BD" w:rsidP="00A757BD">
      <w:pPr>
        <w:spacing w:line="240" w:lineRule="auto"/>
        <w:jc w:val="left"/>
      </w:pPr>
      <w:r w:rsidRPr="00643CD8">
        <w:t>The originality of this thesis has been checked using Turnitin Originality Check service.</w:t>
      </w:r>
    </w:p>
    <w:p w14:paraId="6F9FE872" w14:textId="77777777" w:rsidR="00A757BD" w:rsidRPr="00643CD8" w:rsidRDefault="00A757BD" w:rsidP="00A757BD">
      <w:pPr>
        <w:rPr>
          <w:lang w:eastAsia="en-US"/>
        </w:rPr>
        <w:sectPr w:rsidR="00A757BD" w:rsidRPr="00643CD8" w:rsidSect="00B7625C">
          <w:headerReference w:type="default" r:id="rId17"/>
          <w:pgSz w:w="11906" w:h="16838" w:code="9"/>
          <w:pgMar w:top="567" w:right="567" w:bottom="1134" w:left="2268" w:header="567" w:footer="567" w:gutter="0"/>
          <w:cols w:space="708"/>
          <w:docGrid w:linePitch="360"/>
        </w:sectPr>
      </w:pPr>
    </w:p>
    <w:p w14:paraId="64A53E72" w14:textId="77777777" w:rsidR="00600602" w:rsidRPr="00643CD8" w:rsidRDefault="00375908" w:rsidP="005C42CD">
      <w:pPr>
        <w:pStyle w:val="TableofContentsHeading"/>
        <w:rPr>
          <w:lang w:val="en-US"/>
        </w:rPr>
      </w:pPr>
      <w:r w:rsidRPr="00643CD8">
        <w:rPr>
          <w:lang w:val="en-US"/>
        </w:rPr>
        <w:br w:type="column"/>
      </w:r>
      <w:r w:rsidR="000C78C2" w:rsidRPr="00643CD8">
        <w:rPr>
          <w:lang w:val="en-US"/>
        </w:rPr>
        <w:lastRenderedPageBreak/>
        <w:t>Contents</w:t>
      </w:r>
    </w:p>
    <w:p w14:paraId="32597DF2" w14:textId="77777777" w:rsidR="00B239E6" w:rsidRPr="00643CD8" w:rsidRDefault="00B239E6" w:rsidP="00B239E6">
      <w:pPr>
        <w:pStyle w:val="ManuallyaddedTOCitem"/>
        <w:rPr>
          <w:noProof w:val="0"/>
          <w:lang w:val="en-US"/>
        </w:rPr>
      </w:pPr>
      <w:r w:rsidRPr="00643CD8">
        <w:rPr>
          <w:noProof w:val="0"/>
          <w:lang w:val="en-US"/>
        </w:rPr>
        <w:t>List of Abbreviations</w:t>
      </w:r>
    </w:p>
    <w:p w14:paraId="2E418149" w14:textId="77777777" w:rsidR="001D04CE" w:rsidRPr="00643CD8" w:rsidRDefault="00E54795">
      <w:pPr>
        <w:pStyle w:val="TOC1"/>
        <w:tabs>
          <w:tab w:val="left" w:pos="397"/>
        </w:tabs>
        <w:rPr>
          <w:rFonts w:eastAsiaTheme="minorEastAsia" w:cstheme="minorBidi"/>
          <w:noProof w:val="0"/>
          <w:sz w:val="22"/>
          <w:lang w:val="en-US" w:eastAsia="en-GB"/>
        </w:rPr>
      </w:pPr>
      <w:r w:rsidRPr="00643CD8">
        <w:rPr>
          <w:noProof w:val="0"/>
          <w:sz w:val="22"/>
          <w:lang w:val="en-US"/>
        </w:rPr>
        <w:fldChar w:fldCharType="begin"/>
      </w:r>
      <w:r w:rsidRPr="00643CD8">
        <w:rPr>
          <w:noProof w:val="0"/>
          <w:sz w:val="22"/>
          <w:lang w:val="en-US"/>
        </w:rPr>
        <w:instrText xml:space="preserve"> </w:instrText>
      </w:r>
      <w:r w:rsidR="001D04CE" w:rsidRPr="00643CD8">
        <w:rPr>
          <w:noProof w:val="0"/>
          <w:sz w:val="22"/>
          <w:lang w:val="en-US"/>
        </w:rPr>
        <w:instrText xml:space="preserve">TOC </w:instrText>
      </w:r>
      <w:r w:rsidR="00303E02" w:rsidRPr="00643CD8">
        <w:rPr>
          <w:noProof w:val="0"/>
          <w:sz w:val="22"/>
          <w:lang w:val="en-US"/>
        </w:rPr>
        <w:instrText>\h \z \t "</w:instrText>
      </w:r>
      <w:r w:rsidR="001D04CE" w:rsidRPr="00643CD8">
        <w:rPr>
          <w:noProof w:val="0"/>
          <w:sz w:val="22"/>
          <w:lang w:val="en-US"/>
        </w:rPr>
        <w:instrText>Chapter Heading;1;References Heading;1;</w:instrText>
      </w:r>
      <w:r w:rsidR="00303E02" w:rsidRPr="00643CD8">
        <w:rPr>
          <w:noProof w:val="0"/>
          <w:sz w:val="22"/>
          <w:lang w:val="en-US"/>
        </w:rPr>
        <w:instrText>Section Heading;2;Subsection Heading</w:instrText>
      </w:r>
      <w:r w:rsidRPr="00643CD8">
        <w:rPr>
          <w:noProof w:val="0"/>
          <w:sz w:val="22"/>
          <w:lang w:val="en-US"/>
        </w:rPr>
        <w:instrText xml:space="preserve">;3" </w:instrText>
      </w:r>
      <w:r w:rsidRPr="00643CD8">
        <w:rPr>
          <w:noProof w:val="0"/>
          <w:sz w:val="22"/>
          <w:lang w:val="en-US"/>
        </w:rPr>
        <w:fldChar w:fldCharType="separate"/>
      </w:r>
      <w:hyperlink w:anchor="_Toc68862901" w:history="1">
        <w:r w:rsidR="001D04CE" w:rsidRPr="00643CD8">
          <w:rPr>
            <w:rStyle w:val="Hyperlink"/>
            <w:noProof w:val="0"/>
            <w:lang w:val="en-US"/>
          </w:rPr>
          <w:t>1</w:t>
        </w:r>
        <w:r w:rsidR="001D04CE" w:rsidRPr="00643CD8">
          <w:rPr>
            <w:rFonts w:eastAsiaTheme="minorEastAsia" w:cstheme="minorBidi"/>
            <w:noProof w:val="0"/>
            <w:sz w:val="22"/>
            <w:lang w:val="en-US" w:eastAsia="en-GB"/>
          </w:rPr>
          <w:tab/>
        </w:r>
        <w:r w:rsidR="001D04CE" w:rsidRPr="00643CD8">
          <w:rPr>
            <w:rStyle w:val="Hyperlink"/>
            <w:noProof w:val="0"/>
            <w:lang w:val="en-US"/>
          </w:rPr>
          <w:t>Introduction</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_Toc68862901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1</w:t>
        </w:r>
        <w:r w:rsidR="001D04CE" w:rsidRPr="00643CD8">
          <w:rPr>
            <w:noProof w:val="0"/>
            <w:webHidden/>
            <w:lang w:val="en-US"/>
          </w:rPr>
          <w:fldChar w:fldCharType="end"/>
        </w:r>
      </w:hyperlink>
    </w:p>
    <w:p w14:paraId="2209953A" w14:textId="77777777" w:rsidR="001D04CE" w:rsidRPr="00643CD8" w:rsidRDefault="00000000">
      <w:pPr>
        <w:pStyle w:val="TOC1"/>
        <w:tabs>
          <w:tab w:val="left" w:pos="397"/>
        </w:tabs>
        <w:rPr>
          <w:rFonts w:eastAsiaTheme="minorEastAsia" w:cstheme="minorBidi"/>
          <w:noProof w:val="0"/>
          <w:sz w:val="22"/>
          <w:lang w:val="en-US" w:eastAsia="en-GB"/>
        </w:rPr>
      </w:pPr>
      <w:hyperlink w:anchor="_Toc68862902" w:history="1">
        <w:r w:rsidR="001D04CE" w:rsidRPr="00643CD8">
          <w:rPr>
            <w:rStyle w:val="Hyperlink"/>
            <w:noProof w:val="0"/>
            <w:lang w:val="en-US"/>
          </w:rPr>
          <w:t>2</w:t>
        </w:r>
        <w:r w:rsidR="001D04CE" w:rsidRPr="00643CD8">
          <w:rPr>
            <w:rFonts w:eastAsiaTheme="minorEastAsia" w:cstheme="minorBidi"/>
            <w:noProof w:val="0"/>
            <w:sz w:val="22"/>
            <w:lang w:val="en-US" w:eastAsia="en-GB"/>
          </w:rPr>
          <w:tab/>
        </w:r>
        <w:r w:rsidR="001D04CE" w:rsidRPr="00643CD8">
          <w:rPr>
            <w:rStyle w:val="Hyperlink"/>
            <w:noProof w:val="0"/>
            <w:lang w:val="en-US"/>
          </w:rPr>
          <w:t>Chapter Heading</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_Toc68862902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1</w:t>
        </w:r>
        <w:r w:rsidR="001D04CE" w:rsidRPr="00643CD8">
          <w:rPr>
            <w:noProof w:val="0"/>
            <w:webHidden/>
            <w:lang w:val="en-US"/>
          </w:rPr>
          <w:fldChar w:fldCharType="end"/>
        </w:r>
      </w:hyperlink>
    </w:p>
    <w:p w14:paraId="64AEA563" w14:textId="77777777" w:rsidR="001D04CE" w:rsidRPr="00643CD8" w:rsidRDefault="00000000">
      <w:pPr>
        <w:pStyle w:val="TOC2"/>
        <w:rPr>
          <w:rFonts w:eastAsiaTheme="minorEastAsia" w:cstheme="minorBidi"/>
          <w:sz w:val="22"/>
          <w:lang w:val="en-US" w:eastAsia="en-GB"/>
        </w:rPr>
      </w:pPr>
      <w:hyperlink w:anchor="_Toc68862903" w:history="1">
        <w:r w:rsidR="001D04CE" w:rsidRPr="00643CD8">
          <w:rPr>
            <w:rStyle w:val="Hyperlink"/>
            <w:lang w:val="en-US"/>
          </w:rPr>
          <w:t>2.1</w:t>
        </w:r>
        <w:r w:rsidR="001D04CE" w:rsidRPr="00643CD8">
          <w:rPr>
            <w:rFonts w:eastAsiaTheme="minorEastAsia" w:cstheme="minorBidi"/>
            <w:sz w:val="22"/>
            <w:lang w:val="en-US" w:eastAsia="en-GB"/>
          </w:rPr>
          <w:tab/>
        </w:r>
        <w:r w:rsidR="001D04CE" w:rsidRPr="00643CD8">
          <w:rPr>
            <w:rStyle w:val="Hyperlink"/>
            <w:lang w:val="en-US"/>
          </w:rPr>
          <w:t>Subheading</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_Toc68862903 \h </w:instrText>
        </w:r>
        <w:r w:rsidR="001D04CE" w:rsidRPr="00643CD8">
          <w:rPr>
            <w:webHidden/>
            <w:lang w:val="en-US"/>
          </w:rPr>
        </w:r>
        <w:r w:rsidR="001D04CE" w:rsidRPr="00643CD8">
          <w:rPr>
            <w:webHidden/>
            <w:lang w:val="en-US"/>
          </w:rPr>
          <w:fldChar w:fldCharType="separate"/>
        </w:r>
        <w:r w:rsidR="001D04CE" w:rsidRPr="00643CD8">
          <w:rPr>
            <w:webHidden/>
            <w:lang w:val="en-US"/>
          </w:rPr>
          <w:t>1</w:t>
        </w:r>
        <w:r w:rsidR="001D04CE" w:rsidRPr="00643CD8">
          <w:rPr>
            <w:webHidden/>
            <w:lang w:val="en-US"/>
          </w:rPr>
          <w:fldChar w:fldCharType="end"/>
        </w:r>
      </w:hyperlink>
    </w:p>
    <w:p w14:paraId="1B0BC692" w14:textId="77777777" w:rsidR="001D04CE" w:rsidRPr="00643CD8" w:rsidRDefault="00000000">
      <w:pPr>
        <w:pStyle w:val="TOC2"/>
        <w:rPr>
          <w:rFonts w:eastAsiaTheme="minorEastAsia" w:cstheme="minorBidi"/>
          <w:sz w:val="22"/>
          <w:lang w:val="en-US" w:eastAsia="en-GB"/>
        </w:rPr>
      </w:pPr>
      <w:hyperlink w:anchor="_Toc68862904" w:history="1">
        <w:r w:rsidR="001D04CE" w:rsidRPr="00643CD8">
          <w:rPr>
            <w:rStyle w:val="Hyperlink"/>
            <w:lang w:val="en-US"/>
          </w:rPr>
          <w:t>2.2</w:t>
        </w:r>
        <w:r w:rsidR="001D04CE" w:rsidRPr="00643CD8">
          <w:rPr>
            <w:rFonts w:eastAsiaTheme="minorEastAsia" w:cstheme="minorBidi"/>
            <w:sz w:val="22"/>
            <w:lang w:val="en-US" w:eastAsia="en-GB"/>
          </w:rPr>
          <w:tab/>
        </w:r>
        <w:r w:rsidR="001D04CE" w:rsidRPr="00643CD8">
          <w:rPr>
            <w:rStyle w:val="Hyperlink"/>
            <w:lang w:val="en-US"/>
          </w:rPr>
          <w:t>Subheading</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_Toc68862904 \h </w:instrText>
        </w:r>
        <w:r w:rsidR="001D04CE" w:rsidRPr="00643CD8">
          <w:rPr>
            <w:webHidden/>
            <w:lang w:val="en-US"/>
          </w:rPr>
        </w:r>
        <w:r w:rsidR="001D04CE" w:rsidRPr="00643CD8">
          <w:rPr>
            <w:webHidden/>
            <w:lang w:val="en-US"/>
          </w:rPr>
          <w:fldChar w:fldCharType="separate"/>
        </w:r>
        <w:r w:rsidR="001D04CE" w:rsidRPr="00643CD8">
          <w:rPr>
            <w:webHidden/>
            <w:lang w:val="en-US"/>
          </w:rPr>
          <w:t>3</w:t>
        </w:r>
        <w:r w:rsidR="001D04CE" w:rsidRPr="00643CD8">
          <w:rPr>
            <w:webHidden/>
            <w:lang w:val="en-US"/>
          </w:rPr>
          <w:fldChar w:fldCharType="end"/>
        </w:r>
      </w:hyperlink>
    </w:p>
    <w:p w14:paraId="2DCD8F54" w14:textId="77777777" w:rsidR="001D04CE" w:rsidRPr="00643CD8" w:rsidRDefault="00000000">
      <w:pPr>
        <w:pStyle w:val="TOC1"/>
        <w:tabs>
          <w:tab w:val="left" w:pos="397"/>
        </w:tabs>
        <w:rPr>
          <w:rFonts w:eastAsiaTheme="minorEastAsia" w:cstheme="minorBidi"/>
          <w:noProof w:val="0"/>
          <w:sz w:val="22"/>
          <w:lang w:val="en-US" w:eastAsia="en-GB"/>
        </w:rPr>
      </w:pPr>
      <w:hyperlink w:anchor="_Toc68862905" w:history="1">
        <w:r w:rsidR="001D04CE" w:rsidRPr="00643CD8">
          <w:rPr>
            <w:rStyle w:val="Hyperlink"/>
            <w:noProof w:val="0"/>
            <w:lang w:val="en-US"/>
          </w:rPr>
          <w:t>3</w:t>
        </w:r>
        <w:r w:rsidR="001D04CE" w:rsidRPr="00643CD8">
          <w:rPr>
            <w:rFonts w:eastAsiaTheme="minorEastAsia" w:cstheme="minorBidi"/>
            <w:noProof w:val="0"/>
            <w:sz w:val="22"/>
            <w:lang w:val="en-US" w:eastAsia="en-GB"/>
          </w:rPr>
          <w:tab/>
        </w:r>
        <w:r w:rsidR="001D04CE" w:rsidRPr="00643CD8">
          <w:rPr>
            <w:rStyle w:val="Hyperlink"/>
            <w:noProof w:val="0"/>
            <w:lang w:val="en-US"/>
          </w:rPr>
          <w:t>Document Structure</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_Toc68862905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3</w:t>
        </w:r>
        <w:r w:rsidR="001D04CE" w:rsidRPr="00643CD8">
          <w:rPr>
            <w:noProof w:val="0"/>
            <w:webHidden/>
            <w:lang w:val="en-US"/>
          </w:rPr>
          <w:fldChar w:fldCharType="end"/>
        </w:r>
      </w:hyperlink>
    </w:p>
    <w:p w14:paraId="42005D83" w14:textId="77777777" w:rsidR="001D04CE" w:rsidRPr="00643CD8" w:rsidRDefault="00000000">
      <w:pPr>
        <w:pStyle w:val="TOC2"/>
        <w:rPr>
          <w:rFonts w:eastAsiaTheme="minorEastAsia" w:cstheme="minorBidi"/>
          <w:sz w:val="22"/>
          <w:lang w:val="en-US" w:eastAsia="en-GB"/>
        </w:rPr>
      </w:pPr>
      <w:hyperlink w:anchor="_Toc68862906" w:history="1">
        <w:r w:rsidR="001D04CE" w:rsidRPr="00643CD8">
          <w:rPr>
            <w:rStyle w:val="Hyperlink"/>
            <w:lang w:val="en-US"/>
          </w:rPr>
          <w:t>3.1</w:t>
        </w:r>
        <w:r w:rsidR="001D04CE" w:rsidRPr="00643CD8">
          <w:rPr>
            <w:rFonts w:eastAsiaTheme="minorEastAsia" w:cstheme="minorBidi"/>
            <w:sz w:val="22"/>
            <w:lang w:val="en-US" w:eastAsia="en-GB"/>
          </w:rPr>
          <w:tab/>
        </w:r>
        <w:r w:rsidR="001D04CE" w:rsidRPr="00643CD8">
          <w:rPr>
            <w:rStyle w:val="Hyperlink"/>
            <w:lang w:val="en-US"/>
          </w:rPr>
          <w:t>Tables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_Toc68862906 \h </w:instrText>
        </w:r>
        <w:r w:rsidR="001D04CE" w:rsidRPr="00643CD8">
          <w:rPr>
            <w:webHidden/>
            <w:lang w:val="en-US"/>
          </w:rPr>
        </w:r>
        <w:r w:rsidR="001D04CE" w:rsidRPr="00643CD8">
          <w:rPr>
            <w:webHidden/>
            <w:lang w:val="en-US"/>
          </w:rPr>
          <w:fldChar w:fldCharType="separate"/>
        </w:r>
        <w:r w:rsidR="001D04CE" w:rsidRPr="00643CD8">
          <w:rPr>
            <w:webHidden/>
            <w:lang w:val="en-US"/>
          </w:rPr>
          <w:t>3</w:t>
        </w:r>
        <w:r w:rsidR="001D04CE" w:rsidRPr="00643CD8">
          <w:rPr>
            <w:webHidden/>
            <w:lang w:val="en-US"/>
          </w:rPr>
          <w:fldChar w:fldCharType="end"/>
        </w:r>
      </w:hyperlink>
    </w:p>
    <w:p w14:paraId="231035D2" w14:textId="77777777" w:rsidR="001D04CE" w:rsidRPr="00643CD8" w:rsidRDefault="00000000">
      <w:pPr>
        <w:pStyle w:val="TOC3"/>
        <w:rPr>
          <w:rFonts w:eastAsiaTheme="minorEastAsia" w:cstheme="minorBidi"/>
          <w:sz w:val="22"/>
          <w:lang w:eastAsia="en-GB"/>
        </w:rPr>
      </w:pPr>
      <w:hyperlink w:anchor="_Toc68862907" w:history="1">
        <w:r w:rsidR="001D04CE" w:rsidRPr="00643CD8">
          <w:rPr>
            <w:rStyle w:val="Hyperlink"/>
          </w:rPr>
          <w:t>3.1.1</w:t>
        </w:r>
        <w:r w:rsidR="001D04CE" w:rsidRPr="00643CD8">
          <w:rPr>
            <w:rFonts w:eastAsiaTheme="minorEastAsia" w:cstheme="minorBidi"/>
            <w:sz w:val="22"/>
            <w:lang w:eastAsia="en-GB"/>
          </w:rPr>
          <w:tab/>
        </w:r>
        <w:r w:rsidR="001D04CE" w:rsidRPr="00643CD8">
          <w:rPr>
            <w:rStyle w:val="Hyperlink"/>
          </w:rPr>
          <w:t>How to Create Tables in Word</w:t>
        </w:r>
        <w:r w:rsidR="001D04CE" w:rsidRPr="00643CD8">
          <w:rPr>
            <w:webHidden/>
          </w:rPr>
          <w:tab/>
        </w:r>
        <w:r w:rsidR="001D04CE" w:rsidRPr="00643CD8">
          <w:rPr>
            <w:webHidden/>
          </w:rPr>
          <w:fldChar w:fldCharType="begin"/>
        </w:r>
        <w:r w:rsidR="001D04CE" w:rsidRPr="00643CD8">
          <w:rPr>
            <w:webHidden/>
          </w:rPr>
          <w:instrText xml:space="preserve"> PAGEREF _Toc68862907 \h </w:instrText>
        </w:r>
        <w:r w:rsidR="001D04CE" w:rsidRPr="00643CD8">
          <w:rPr>
            <w:webHidden/>
          </w:rPr>
        </w:r>
        <w:r w:rsidR="001D04CE" w:rsidRPr="00643CD8">
          <w:rPr>
            <w:webHidden/>
          </w:rPr>
          <w:fldChar w:fldCharType="separate"/>
        </w:r>
        <w:r w:rsidR="001D04CE" w:rsidRPr="00643CD8">
          <w:rPr>
            <w:webHidden/>
          </w:rPr>
          <w:t>4</w:t>
        </w:r>
        <w:r w:rsidR="001D04CE" w:rsidRPr="00643CD8">
          <w:rPr>
            <w:webHidden/>
          </w:rPr>
          <w:fldChar w:fldCharType="end"/>
        </w:r>
      </w:hyperlink>
    </w:p>
    <w:p w14:paraId="3FED7ADA" w14:textId="77777777" w:rsidR="001D04CE" w:rsidRPr="00643CD8" w:rsidRDefault="00000000">
      <w:pPr>
        <w:pStyle w:val="TOC3"/>
        <w:rPr>
          <w:rFonts w:eastAsiaTheme="minorEastAsia" w:cstheme="minorBidi"/>
          <w:sz w:val="22"/>
          <w:lang w:eastAsia="en-GB"/>
        </w:rPr>
      </w:pPr>
      <w:hyperlink w:anchor="_Toc68862908" w:history="1">
        <w:r w:rsidR="001D04CE" w:rsidRPr="00643CD8">
          <w:rPr>
            <w:rStyle w:val="Hyperlink"/>
          </w:rPr>
          <w:t>3.1.2</w:t>
        </w:r>
        <w:r w:rsidR="001D04CE" w:rsidRPr="00643CD8">
          <w:rPr>
            <w:rFonts w:eastAsiaTheme="minorEastAsia" w:cstheme="minorBidi"/>
            <w:sz w:val="22"/>
            <w:lang w:eastAsia="en-GB"/>
          </w:rPr>
          <w:tab/>
        </w:r>
        <w:r w:rsidR="001D04CE" w:rsidRPr="00643CD8">
          <w:rPr>
            <w:rStyle w:val="Hyperlink"/>
          </w:rPr>
          <w:t>Secondary Subheading</w:t>
        </w:r>
        <w:r w:rsidR="001D04CE" w:rsidRPr="00643CD8">
          <w:rPr>
            <w:webHidden/>
          </w:rPr>
          <w:tab/>
        </w:r>
        <w:r w:rsidR="001D04CE" w:rsidRPr="00643CD8">
          <w:rPr>
            <w:webHidden/>
          </w:rPr>
          <w:fldChar w:fldCharType="begin"/>
        </w:r>
        <w:r w:rsidR="001D04CE" w:rsidRPr="00643CD8">
          <w:rPr>
            <w:webHidden/>
          </w:rPr>
          <w:instrText xml:space="preserve"> PAGEREF _Toc68862908 \h </w:instrText>
        </w:r>
        <w:r w:rsidR="001D04CE" w:rsidRPr="00643CD8">
          <w:rPr>
            <w:webHidden/>
          </w:rPr>
        </w:r>
        <w:r w:rsidR="001D04CE" w:rsidRPr="00643CD8">
          <w:rPr>
            <w:webHidden/>
          </w:rPr>
          <w:fldChar w:fldCharType="separate"/>
        </w:r>
        <w:r w:rsidR="001D04CE" w:rsidRPr="00643CD8">
          <w:rPr>
            <w:webHidden/>
          </w:rPr>
          <w:t>5</w:t>
        </w:r>
        <w:r w:rsidR="001D04CE" w:rsidRPr="00643CD8">
          <w:rPr>
            <w:webHidden/>
          </w:rPr>
          <w:fldChar w:fldCharType="end"/>
        </w:r>
      </w:hyperlink>
    </w:p>
    <w:p w14:paraId="148ED491" w14:textId="77777777" w:rsidR="001D04CE" w:rsidRPr="00643CD8" w:rsidRDefault="00000000">
      <w:pPr>
        <w:pStyle w:val="TOC2"/>
        <w:rPr>
          <w:rFonts w:eastAsiaTheme="minorEastAsia" w:cstheme="minorBidi"/>
          <w:sz w:val="22"/>
          <w:lang w:val="en-US" w:eastAsia="en-GB"/>
        </w:rPr>
      </w:pPr>
      <w:hyperlink w:anchor="_Toc68862909" w:history="1">
        <w:r w:rsidR="001D04CE" w:rsidRPr="00643CD8">
          <w:rPr>
            <w:rStyle w:val="Hyperlink"/>
            <w:lang w:val="en-US"/>
          </w:rPr>
          <w:t>3.2</w:t>
        </w:r>
        <w:r w:rsidR="001D04CE" w:rsidRPr="00643CD8">
          <w:rPr>
            <w:rFonts w:eastAsiaTheme="minorEastAsia" w:cstheme="minorBidi"/>
            <w:sz w:val="22"/>
            <w:lang w:val="en-US" w:eastAsia="en-GB"/>
          </w:rPr>
          <w:tab/>
        </w:r>
        <w:r w:rsidR="001D04CE" w:rsidRPr="00643CD8">
          <w:rPr>
            <w:rStyle w:val="Hyperlink"/>
            <w:lang w:val="en-US"/>
          </w:rPr>
          <w:t>Quotes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_Toc68862909 \h </w:instrText>
        </w:r>
        <w:r w:rsidR="001D04CE" w:rsidRPr="00643CD8">
          <w:rPr>
            <w:webHidden/>
            <w:lang w:val="en-US"/>
          </w:rPr>
        </w:r>
        <w:r w:rsidR="001D04CE" w:rsidRPr="00643CD8">
          <w:rPr>
            <w:webHidden/>
            <w:lang w:val="en-US"/>
          </w:rPr>
          <w:fldChar w:fldCharType="separate"/>
        </w:r>
        <w:r w:rsidR="001D04CE" w:rsidRPr="00643CD8">
          <w:rPr>
            <w:webHidden/>
            <w:lang w:val="en-US"/>
          </w:rPr>
          <w:t>5</w:t>
        </w:r>
        <w:r w:rsidR="001D04CE" w:rsidRPr="00643CD8">
          <w:rPr>
            <w:webHidden/>
            <w:lang w:val="en-US"/>
          </w:rPr>
          <w:fldChar w:fldCharType="end"/>
        </w:r>
      </w:hyperlink>
    </w:p>
    <w:p w14:paraId="467D6A36" w14:textId="77777777" w:rsidR="001D04CE" w:rsidRPr="00643CD8" w:rsidRDefault="00000000">
      <w:pPr>
        <w:pStyle w:val="TOC2"/>
        <w:rPr>
          <w:rFonts w:eastAsiaTheme="minorEastAsia" w:cstheme="minorBidi"/>
          <w:sz w:val="22"/>
          <w:lang w:val="en-US" w:eastAsia="en-GB"/>
        </w:rPr>
      </w:pPr>
      <w:hyperlink w:anchor="_Toc68862910" w:history="1">
        <w:r w:rsidR="001D04CE" w:rsidRPr="00643CD8">
          <w:rPr>
            <w:rStyle w:val="Hyperlink"/>
            <w:lang w:val="en-US"/>
          </w:rPr>
          <w:t>3.3</w:t>
        </w:r>
        <w:r w:rsidR="001D04CE" w:rsidRPr="00643CD8">
          <w:rPr>
            <w:rFonts w:eastAsiaTheme="minorEastAsia" w:cstheme="minorBidi"/>
            <w:sz w:val="22"/>
            <w:lang w:val="en-US" w:eastAsia="en-GB"/>
          </w:rPr>
          <w:tab/>
        </w:r>
        <w:r w:rsidR="001D04CE" w:rsidRPr="00643CD8">
          <w:rPr>
            <w:rStyle w:val="Hyperlink"/>
            <w:lang w:val="en-US"/>
          </w:rPr>
          <w:t>Lists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_Toc68862910 \h </w:instrText>
        </w:r>
        <w:r w:rsidR="001D04CE" w:rsidRPr="00643CD8">
          <w:rPr>
            <w:webHidden/>
            <w:lang w:val="en-US"/>
          </w:rPr>
        </w:r>
        <w:r w:rsidR="001D04CE" w:rsidRPr="00643CD8">
          <w:rPr>
            <w:webHidden/>
            <w:lang w:val="en-US"/>
          </w:rPr>
          <w:fldChar w:fldCharType="separate"/>
        </w:r>
        <w:r w:rsidR="001D04CE" w:rsidRPr="00643CD8">
          <w:rPr>
            <w:webHidden/>
            <w:lang w:val="en-US"/>
          </w:rPr>
          <w:t>5</w:t>
        </w:r>
        <w:r w:rsidR="001D04CE" w:rsidRPr="00643CD8">
          <w:rPr>
            <w:webHidden/>
            <w:lang w:val="en-US"/>
          </w:rPr>
          <w:fldChar w:fldCharType="end"/>
        </w:r>
      </w:hyperlink>
    </w:p>
    <w:p w14:paraId="5460618C" w14:textId="77777777" w:rsidR="001D04CE" w:rsidRPr="00643CD8" w:rsidRDefault="00000000">
      <w:pPr>
        <w:pStyle w:val="TOC2"/>
        <w:rPr>
          <w:rFonts w:eastAsiaTheme="minorEastAsia" w:cstheme="minorBidi"/>
          <w:sz w:val="22"/>
          <w:lang w:val="en-US" w:eastAsia="en-GB"/>
        </w:rPr>
      </w:pPr>
      <w:hyperlink w:anchor="_Toc68862911" w:history="1">
        <w:r w:rsidR="001D04CE" w:rsidRPr="00643CD8">
          <w:rPr>
            <w:rStyle w:val="Hyperlink"/>
            <w:lang w:val="en-US"/>
          </w:rPr>
          <w:t>3.4</w:t>
        </w:r>
        <w:r w:rsidR="001D04CE" w:rsidRPr="00643CD8">
          <w:rPr>
            <w:rFonts w:eastAsiaTheme="minorEastAsia" w:cstheme="minorBidi"/>
            <w:sz w:val="22"/>
            <w:lang w:val="en-US" w:eastAsia="en-GB"/>
          </w:rPr>
          <w:tab/>
        </w:r>
        <w:r w:rsidR="001D04CE" w:rsidRPr="00643CD8">
          <w:rPr>
            <w:rStyle w:val="Hyperlink"/>
            <w:lang w:val="en-US"/>
          </w:rPr>
          <w:t>Listings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_Toc68862911 \h </w:instrText>
        </w:r>
        <w:r w:rsidR="001D04CE" w:rsidRPr="00643CD8">
          <w:rPr>
            <w:webHidden/>
            <w:lang w:val="en-US"/>
          </w:rPr>
        </w:r>
        <w:r w:rsidR="001D04CE" w:rsidRPr="00643CD8">
          <w:rPr>
            <w:webHidden/>
            <w:lang w:val="en-US"/>
          </w:rPr>
          <w:fldChar w:fldCharType="separate"/>
        </w:r>
        <w:r w:rsidR="001D04CE" w:rsidRPr="00643CD8">
          <w:rPr>
            <w:webHidden/>
            <w:lang w:val="en-US"/>
          </w:rPr>
          <w:t>6</w:t>
        </w:r>
        <w:r w:rsidR="001D04CE" w:rsidRPr="00643CD8">
          <w:rPr>
            <w:webHidden/>
            <w:lang w:val="en-US"/>
          </w:rPr>
          <w:fldChar w:fldCharType="end"/>
        </w:r>
      </w:hyperlink>
    </w:p>
    <w:p w14:paraId="108B2016" w14:textId="77777777" w:rsidR="001D04CE" w:rsidRPr="00643CD8" w:rsidRDefault="00000000">
      <w:pPr>
        <w:pStyle w:val="TOC2"/>
        <w:rPr>
          <w:rFonts w:eastAsiaTheme="minorEastAsia" w:cstheme="minorBidi"/>
          <w:sz w:val="22"/>
          <w:lang w:val="en-US" w:eastAsia="en-GB"/>
        </w:rPr>
      </w:pPr>
      <w:hyperlink w:anchor="_Toc68862912" w:history="1">
        <w:r w:rsidR="001D04CE" w:rsidRPr="00643CD8">
          <w:rPr>
            <w:rStyle w:val="Hyperlink"/>
            <w:lang w:val="en-US"/>
          </w:rPr>
          <w:t>3.5</w:t>
        </w:r>
        <w:r w:rsidR="001D04CE" w:rsidRPr="00643CD8">
          <w:rPr>
            <w:rFonts w:eastAsiaTheme="minorEastAsia" w:cstheme="minorBidi"/>
            <w:sz w:val="22"/>
            <w:lang w:val="en-US" w:eastAsia="en-GB"/>
          </w:rPr>
          <w:tab/>
        </w:r>
        <w:r w:rsidR="001D04CE" w:rsidRPr="00643CD8">
          <w:rPr>
            <w:rStyle w:val="Hyperlink"/>
            <w:lang w:val="en-US"/>
          </w:rPr>
          <w:t>Formulas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_Toc68862912 \h </w:instrText>
        </w:r>
        <w:r w:rsidR="001D04CE" w:rsidRPr="00643CD8">
          <w:rPr>
            <w:webHidden/>
            <w:lang w:val="en-US"/>
          </w:rPr>
        </w:r>
        <w:r w:rsidR="001D04CE" w:rsidRPr="00643CD8">
          <w:rPr>
            <w:webHidden/>
            <w:lang w:val="en-US"/>
          </w:rPr>
          <w:fldChar w:fldCharType="separate"/>
        </w:r>
        <w:r w:rsidR="001D04CE" w:rsidRPr="00643CD8">
          <w:rPr>
            <w:webHidden/>
            <w:lang w:val="en-US"/>
          </w:rPr>
          <w:t>6</w:t>
        </w:r>
        <w:r w:rsidR="001D04CE" w:rsidRPr="00643CD8">
          <w:rPr>
            <w:webHidden/>
            <w:lang w:val="en-US"/>
          </w:rPr>
          <w:fldChar w:fldCharType="end"/>
        </w:r>
      </w:hyperlink>
    </w:p>
    <w:p w14:paraId="445AB8DE" w14:textId="77777777" w:rsidR="001D04CE" w:rsidRPr="00643CD8" w:rsidRDefault="00000000">
      <w:pPr>
        <w:pStyle w:val="TOC1"/>
        <w:tabs>
          <w:tab w:val="left" w:pos="397"/>
        </w:tabs>
        <w:rPr>
          <w:rFonts w:eastAsiaTheme="minorEastAsia" w:cstheme="minorBidi"/>
          <w:noProof w:val="0"/>
          <w:sz w:val="22"/>
          <w:lang w:val="en-US" w:eastAsia="en-GB"/>
        </w:rPr>
      </w:pPr>
      <w:hyperlink w:anchor="_Toc68862913" w:history="1">
        <w:r w:rsidR="001D04CE" w:rsidRPr="00643CD8">
          <w:rPr>
            <w:rStyle w:val="Hyperlink"/>
            <w:noProof w:val="0"/>
            <w:lang w:val="en-US"/>
          </w:rPr>
          <w:t>4</w:t>
        </w:r>
        <w:r w:rsidR="001D04CE" w:rsidRPr="00643CD8">
          <w:rPr>
            <w:rFonts w:eastAsiaTheme="minorEastAsia" w:cstheme="minorBidi"/>
            <w:noProof w:val="0"/>
            <w:sz w:val="22"/>
            <w:lang w:val="en-US" w:eastAsia="en-GB"/>
          </w:rPr>
          <w:tab/>
        </w:r>
        <w:r w:rsidR="001D04CE" w:rsidRPr="00643CD8">
          <w:rPr>
            <w:rStyle w:val="Hyperlink"/>
            <w:noProof w:val="0"/>
            <w:lang w:val="en-US"/>
          </w:rPr>
          <w:t>Alternative Text</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_Toc68862913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7</w:t>
        </w:r>
        <w:r w:rsidR="001D04CE" w:rsidRPr="00643CD8">
          <w:rPr>
            <w:noProof w:val="0"/>
            <w:webHidden/>
            <w:lang w:val="en-US"/>
          </w:rPr>
          <w:fldChar w:fldCharType="end"/>
        </w:r>
      </w:hyperlink>
    </w:p>
    <w:p w14:paraId="6773046C" w14:textId="77777777" w:rsidR="001D04CE" w:rsidRPr="00643CD8" w:rsidRDefault="00000000">
      <w:pPr>
        <w:pStyle w:val="TOC2"/>
        <w:rPr>
          <w:rFonts w:eastAsiaTheme="minorEastAsia" w:cstheme="minorBidi"/>
          <w:sz w:val="22"/>
          <w:lang w:val="en-US" w:eastAsia="en-GB"/>
        </w:rPr>
      </w:pPr>
      <w:hyperlink w:anchor="_Toc68862914" w:history="1">
        <w:r w:rsidR="001D04CE" w:rsidRPr="00643CD8">
          <w:rPr>
            <w:rStyle w:val="Hyperlink"/>
            <w:lang w:val="en-US"/>
          </w:rPr>
          <w:t>4.1</w:t>
        </w:r>
        <w:r w:rsidR="001D04CE" w:rsidRPr="00643CD8">
          <w:rPr>
            <w:rFonts w:eastAsiaTheme="minorEastAsia" w:cstheme="minorBidi"/>
            <w:sz w:val="22"/>
            <w:lang w:val="en-US" w:eastAsia="en-GB"/>
          </w:rPr>
          <w:tab/>
        </w:r>
        <w:r w:rsidR="001D04CE" w:rsidRPr="00643CD8">
          <w:rPr>
            <w:rStyle w:val="Hyperlink"/>
            <w:lang w:val="en-US"/>
          </w:rPr>
          <w:t>How to Add Alternative Text to Figures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_Toc68862914 \h </w:instrText>
        </w:r>
        <w:r w:rsidR="001D04CE" w:rsidRPr="00643CD8">
          <w:rPr>
            <w:webHidden/>
            <w:lang w:val="en-US"/>
          </w:rPr>
        </w:r>
        <w:r w:rsidR="001D04CE" w:rsidRPr="00643CD8">
          <w:rPr>
            <w:webHidden/>
            <w:lang w:val="en-US"/>
          </w:rPr>
          <w:fldChar w:fldCharType="separate"/>
        </w:r>
        <w:r w:rsidR="001D04CE" w:rsidRPr="00643CD8">
          <w:rPr>
            <w:webHidden/>
            <w:lang w:val="en-US"/>
          </w:rPr>
          <w:t>7</w:t>
        </w:r>
        <w:r w:rsidR="001D04CE" w:rsidRPr="00643CD8">
          <w:rPr>
            <w:webHidden/>
            <w:lang w:val="en-US"/>
          </w:rPr>
          <w:fldChar w:fldCharType="end"/>
        </w:r>
      </w:hyperlink>
    </w:p>
    <w:p w14:paraId="427D9307" w14:textId="77777777" w:rsidR="001D04CE" w:rsidRPr="00643CD8" w:rsidRDefault="00000000">
      <w:pPr>
        <w:pStyle w:val="TOC2"/>
        <w:rPr>
          <w:rFonts w:eastAsiaTheme="minorEastAsia" w:cstheme="minorBidi"/>
          <w:sz w:val="22"/>
          <w:lang w:val="en-US" w:eastAsia="en-GB"/>
        </w:rPr>
      </w:pPr>
      <w:hyperlink w:anchor="_Toc68862915" w:history="1">
        <w:r w:rsidR="001D04CE" w:rsidRPr="00643CD8">
          <w:rPr>
            <w:rStyle w:val="Hyperlink"/>
            <w:lang w:val="en-US"/>
          </w:rPr>
          <w:t>4.2</w:t>
        </w:r>
        <w:r w:rsidR="001D04CE" w:rsidRPr="00643CD8">
          <w:rPr>
            <w:rFonts w:eastAsiaTheme="minorEastAsia" w:cstheme="minorBidi"/>
            <w:sz w:val="22"/>
            <w:lang w:val="en-US" w:eastAsia="en-GB"/>
          </w:rPr>
          <w:tab/>
        </w:r>
        <w:r w:rsidR="001D04CE" w:rsidRPr="00643CD8">
          <w:rPr>
            <w:rStyle w:val="Hyperlink"/>
            <w:lang w:val="en-US"/>
          </w:rPr>
          <w:t>How to Add Alternative Text to Tables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_Toc68862915 \h </w:instrText>
        </w:r>
        <w:r w:rsidR="001D04CE" w:rsidRPr="00643CD8">
          <w:rPr>
            <w:webHidden/>
            <w:lang w:val="en-US"/>
          </w:rPr>
        </w:r>
        <w:r w:rsidR="001D04CE" w:rsidRPr="00643CD8">
          <w:rPr>
            <w:webHidden/>
            <w:lang w:val="en-US"/>
          </w:rPr>
          <w:fldChar w:fldCharType="separate"/>
        </w:r>
        <w:r w:rsidR="001D04CE" w:rsidRPr="00643CD8">
          <w:rPr>
            <w:webHidden/>
            <w:lang w:val="en-US"/>
          </w:rPr>
          <w:t>8</w:t>
        </w:r>
        <w:r w:rsidR="001D04CE" w:rsidRPr="00643CD8">
          <w:rPr>
            <w:webHidden/>
            <w:lang w:val="en-US"/>
          </w:rPr>
          <w:fldChar w:fldCharType="end"/>
        </w:r>
      </w:hyperlink>
    </w:p>
    <w:p w14:paraId="667E4DAE" w14:textId="77777777" w:rsidR="001D04CE" w:rsidRPr="00643CD8" w:rsidRDefault="00000000">
      <w:pPr>
        <w:pStyle w:val="TOC1"/>
        <w:tabs>
          <w:tab w:val="left" w:pos="397"/>
        </w:tabs>
        <w:rPr>
          <w:rFonts w:eastAsiaTheme="minorEastAsia" w:cstheme="minorBidi"/>
          <w:noProof w:val="0"/>
          <w:sz w:val="22"/>
          <w:lang w:val="en-US" w:eastAsia="en-GB"/>
        </w:rPr>
      </w:pPr>
      <w:hyperlink w:anchor="_Toc68862916" w:history="1">
        <w:r w:rsidR="001D04CE" w:rsidRPr="00643CD8">
          <w:rPr>
            <w:rStyle w:val="Hyperlink"/>
            <w:noProof w:val="0"/>
            <w:lang w:val="en-US"/>
          </w:rPr>
          <w:t>5</w:t>
        </w:r>
        <w:r w:rsidR="001D04CE" w:rsidRPr="00643CD8">
          <w:rPr>
            <w:rFonts w:eastAsiaTheme="minorEastAsia" w:cstheme="minorBidi"/>
            <w:noProof w:val="0"/>
            <w:sz w:val="22"/>
            <w:lang w:val="en-US" w:eastAsia="en-GB"/>
          </w:rPr>
          <w:tab/>
        </w:r>
        <w:r w:rsidR="001D04CE" w:rsidRPr="00643CD8">
          <w:rPr>
            <w:rStyle w:val="Hyperlink"/>
            <w:noProof w:val="0"/>
            <w:lang w:val="en-US"/>
          </w:rPr>
          <w:t>Document Accessibility</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_Toc68862916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8</w:t>
        </w:r>
        <w:r w:rsidR="001D04CE" w:rsidRPr="00643CD8">
          <w:rPr>
            <w:noProof w:val="0"/>
            <w:webHidden/>
            <w:lang w:val="en-US"/>
          </w:rPr>
          <w:fldChar w:fldCharType="end"/>
        </w:r>
      </w:hyperlink>
    </w:p>
    <w:p w14:paraId="1676F9C2" w14:textId="77777777" w:rsidR="001D04CE" w:rsidRPr="00643CD8" w:rsidRDefault="00000000">
      <w:pPr>
        <w:pStyle w:val="TOC2"/>
        <w:rPr>
          <w:rFonts w:eastAsiaTheme="minorEastAsia" w:cstheme="minorBidi"/>
          <w:sz w:val="22"/>
          <w:lang w:val="en-US" w:eastAsia="en-GB"/>
        </w:rPr>
      </w:pPr>
      <w:hyperlink w:anchor="_Toc68862917" w:history="1">
        <w:r w:rsidR="001D04CE" w:rsidRPr="00643CD8">
          <w:rPr>
            <w:rStyle w:val="Hyperlink"/>
            <w:lang w:val="en-US"/>
          </w:rPr>
          <w:t>5.1</w:t>
        </w:r>
        <w:r w:rsidR="001D04CE" w:rsidRPr="00643CD8">
          <w:rPr>
            <w:rFonts w:eastAsiaTheme="minorEastAsia" w:cstheme="minorBidi"/>
            <w:sz w:val="22"/>
            <w:lang w:val="en-US" w:eastAsia="en-GB"/>
          </w:rPr>
          <w:tab/>
        </w:r>
        <w:r w:rsidR="001D04CE" w:rsidRPr="00643CD8">
          <w:rPr>
            <w:rStyle w:val="Hyperlink"/>
            <w:lang w:val="en-US"/>
          </w:rPr>
          <w:t>Finish the Document Properties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_Toc68862917 \h </w:instrText>
        </w:r>
        <w:r w:rsidR="001D04CE" w:rsidRPr="00643CD8">
          <w:rPr>
            <w:webHidden/>
            <w:lang w:val="en-US"/>
          </w:rPr>
        </w:r>
        <w:r w:rsidR="001D04CE" w:rsidRPr="00643CD8">
          <w:rPr>
            <w:webHidden/>
            <w:lang w:val="en-US"/>
          </w:rPr>
          <w:fldChar w:fldCharType="separate"/>
        </w:r>
        <w:r w:rsidR="001D04CE" w:rsidRPr="00643CD8">
          <w:rPr>
            <w:webHidden/>
            <w:lang w:val="en-US"/>
          </w:rPr>
          <w:t>8</w:t>
        </w:r>
        <w:r w:rsidR="001D04CE" w:rsidRPr="00643CD8">
          <w:rPr>
            <w:webHidden/>
            <w:lang w:val="en-US"/>
          </w:rPr>
          <w:fldChar w:fldCharType="end"/>
        </w:r>
      </w:hyperlink>
    </w:p>
    <w:p w14:paraId="6D585061" w14:textId="77777777" w:rsidR="001D04CE" w:rsidRPr="00643CD8" w:rsidRDefault="00000000">
      <w:pPr>
        <w:pStyle w:val="TOC2"/>
        <w:rPr>
          <w:rFonts w:eastAsiaTheme="minorEastAsia" w:cstheme="minorBidi"/>
          <w:sz w:val="22"/>
          <w:lang w:val="en-US" w:eastAsia="en-GB"/>
        </w:rPr>
      </w:pPr>
      <w:hyperlink w:anchor="_Toc68862918" w:history="1">
        <w:r w:rsidR="001D04CE" w:rsidRPr="00643CD8">
          <w:rPr>
            <w:rStyle w:val="Hyperlink"/>
            <w:lang w:val="en-US"/>
          </w:rPr>
          <w:t>5.2</w:t>
        </w:r>
        <w:r w:rsidR="001D04CE" w:rsidRPr="00643CD8">
          <w:rPr>
            <w:rFonts w:eastAsiaTheme="minorEastAsia" w:cstheme="minorBidi"/>
            <w:sz w:val="22"/>
            <w:lang w:val="en-US" w:eastAsia="en-GB"/>
          </w:rPr>
          <w:tab/>
        </w:r>
        <w:r w:rsidR="001D04CE" w:rsidRPr="00643CD8">
          <w:rPr>
            <w:rStyle w:val="Hyperlink"/>
            <w:lang w:val="en-US"/>
          </w:rPr>
          <w:t>Check the Accessibility of Your Thesis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_Toc68862918 \h </w:instrText>
        </w:r>
        <w:r w:rsidR="001D04CE" w:rsidRPr="00643CD8">
          <w:rPr>
            <w:webHidden/>
            <w:lang w:val="en-US"/>
          </w:rPr>
        </w:r>
        <w:r w:rsidR="001D04CE" w:rsidRPr="00643CD8">
          <w:rPr>
            <w:webHidden/>
            <w:lang w:val="en-US"/>
          </w:rPr>
          <w:fldChar w:fldCharType="separate"/>
        </w:r>
        <w:r w:rsidR="001D04CE" w:rsidRPr="00643CD8">
          <w:rPr>
            <w:webHidden/>
            <w:lang w:val="en-US"/>
          </w:rPr>
          <w:t>9</w:t>
        </w:r>
        <w:r w:rsidR="001D04CE" w:rsidRPr="00643CD8">
          <w:rPr>
            <w:webHidden/>
            <w:lang w:val="en-US"/>
          </w:rPr>
          <w:fldChar w:fldCharType="end"/>
        </w:r>
      </w:hyperlink>
    </w:p>
    <w:p w14:paraId="70108F53" w14:textId="77777777" w:rsidR="001D04CE" w:rsidRPr="00643CD8" w:rsidRDefault="00000000">
      <w:pPr>
        <w:pStyle w:val="TOC2"/>
        <w:rPr>
          <w:rFonts w:eastAsiaTheme="minorEastAsia" w:cstheme="minorBidi"/>
          <w:sz w:val="22"/>
          <w:lang w:val="en-US" w:eastAsia="en-GB"/>
        </w:rPr>
      </w:pPr>
      <w:hyperlink w:anchor="_Toc68862919" w:history="1">
        <w:r w:rsidR="001D04CE" w:rsidRPr="00643CD8">
          <w:rPr>
            <w:rStyle w:val="Hyperlink"/>
            <w:lang w:val="en-US"/>
          </w:rPr>
          <w:t>5.3</w:t>
        </w:r>
        <w:r w:rsidR="001D04CE" w:rsidRPr="00643CD8">
          <w:rPr>
            <w:rFonts w:eastAsiaTheme="minorEastAsia" w:cstheme="minorBidi"/>
            <w:sz w:val="22"/>
            <w:lang w:val="en-US" w:eastAsia="en-GB"/>
          </w:rPr>
          <w:tab/>
        </w:r>
        <w:r w:rsidR="001D04CE" w:rsidRPr="00643CD8">
          <w:rPr>
            <w:rStyle w:val="Hyperlink"/>
            <w:lang w:val="en-US"/>
          </w:rPr>
          <w:t>Save Word Document as Accessible PDF</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_Toc68862919 \h </w:instrText>
        </w:r>
        <w:r w:rsidR="001D04CE" w:rsidRPr="00643CD8">
          <w:rPr>
            <w:webHidden/>
            <w:lang w:val="en-US"/>
          </w:rPr>
        </w:r>
        <w:r w:rsidR="001D04CE" w:rsidRPr="00643CD8">
          <w:rPr>
            <w:webHidden/>
            <w:lang w:val="en-US"/>
          </w:rPr>
          <w:fldChar w:fldCharType="separate"/>
        </w:r>
        <w:r w:rsidR="001D04CE" w:rsidRPr="00643CD8">
          <w:rPr>
            <w:webHidden/>
            <w:lang w:val="en-US"/>
          </w:rPr>
          <w:t>10</w:t>
        </w:r>
        <w:r w:rsidR="001D04CE" w:rsidRPr="00643CD8">
          <w:rPr>
            <w:webHidden/>
            <w:lang w:val="en-US"/>
          </w:rPr>
          <w:fldChar w:fldCharType="end"/>
        </w:r>
      </w:hyperlink>
    </w:p>
    <w:p w14:paraId="4657472E" w14:textId="77777777" w:rsidR="001D04CE" w:rsidRPr="00643CD8" w:rsidRDefault="00000000">
      <w:pPr>
        <w:pStyle w:val="TOC1"/>
        <w:rPr>
          <w:rFonts w:eastAsiaTheme="minorEastAsia" w:cstheme="minorBidi"/>
          <w:noProof w:val="0"/>
          <w:sz w:val="22"/>
          <w:lang w:val="en-US" w:eastAsia="en-GB"/>
        </w:rPr>
      </w:pPr>
      <w:hyperlink w:anchor="_Toc68862920" w:history="1">
        <w:r w:rsidR="001D04CE" w:rsidRPr="00643CD8">
          <w:rPr>
            <w:rStyle w:val="Hyperlink"/>
            <w:noProof w:val="0"/>
            <w:lang w:val="en-US"/>
          </w:rPr>
          <w:t>References</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_Toc68862920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12</w:t>
        </w:r>
        <w:r w:rsidR="001D04CE" w:rsidRPr="00643CD8">
          <w:rPr>
            <w:noProof w:val="0"/>
            <w:webHidden/>
            <w:lang w:val="en-US"/>
          </w:rPr>
          <w:fldChar w:fldCharType="end"/>
        </w:r>
      </w:hyperlink>
    </w:p>
    <w:p w14:paraId="1D529C6F" w14:textId="77777777" w:rsidR="001E7CA1" w:rsidRPr="00643CD8" w:rsidRDefault="00E54795" w:rsidP="00B239E6">
      <w:pPr>
        <w:pStyle w:val="ManuallyaddedTOCitem"/>
        <w:rPr>
          <w:noProof w:val="0"/>
          <w:lang w:val="en-US"/>
        </w:rPr>
      </w:pPr>
      <w:r w:rsidRPr="00643CD8">
        <w:rPr>
          <w:noProof w:val="0"/>
          <w:sz w:val="22"/>
          <w:szCs w:val="22"/>
          <w:lang w:val="en-US"/>
        </w:rPr>
        <w:fldChar w:fldCharType="end"/>
      </w:r>
      <w:r w:rsidR="00B851FA" w:rsidRPr="00643CD8">
        <w:rPr>
          <w:noProof w:val="0"/>
          <w:lang w:val="en-US"/>
        </w:rPr>
        <w:t>Appendic</w:t>
      </w:r>
      <w:r w:rsidR="006E2F13" w:rsidRPr="00643CD8">
        <w:rPr>
          <w:noProof w:val="0"/>
          <w:lang w:val="en-US"/>
        </w:rPr>
        <w:t>es</w:t>
      </w:r>
    </w:p>
    <w:p w14:paraId="0548174F" w14:textId="77777777" w:rsidR="006E2F13" w:rsidRPr="00643CD8" w:rsidRDefault="006E2F13" w:rsidP="00B239E6">
      <w:pPr>
        <w:pStyle w:val="ManuallyaddedTOCitem"/>
        <w:rPr>
          <w:noProof w:val="0"/>
          <w:lang w:val="en-US"/>
        </w:rPr>
      </w:pPr>
      <w:r w:rsidRPr="00643CD8">
        <w:rPr>
          <w:noProof w:val="0"/>
          <w:lang w:val="en-US"/>
        </w:rPr>
        <w:t>Appendix 1: Appendix name</w:t>
      </w:r>
    </w:p>
    <w:p w14:paraId="39B2E207" w14:textId="77777777" w:rsidR="006E2F13" w:rsidRPr="00643CD8" w:rsidRDefault="006E2F13" w:rsidP="00B239E6">
      <w:pPr>
        <w:pStyle w:val="ManuallyaddedTOCitem"/>
        <w:rPr>
          <w:noProof w:val="0"/>
          <w:lang w:val="en-US"/>
        </w:rPr>
      </w:pPr>
      <w:r w:rsidRPr="00643CD8">
        <w:rPr>
          <w:noProof w:val="0"/>
          <w:lang w:val="en-US"/>
        </w:rPr>
        <w:t>Appendix 2: Appendix name</w:t>
      </w:r>
    </w:p>
    <w:p w14:paraId="1E960674" w14:textId="77777777" w:rsidR="00B239E6" w:rsidRPr="00643CD8" w:rsidRDefault="00B239E6" w:rsidP="00197BD2">
      <w:pPr>
        <w:rPr>
          <w:rFonts w:eastAsiaTheme="minorHAnsi" w:cstheme="minorHAnsi"/>
          <w:sz w:val="22"/>
          <w:szCs w:val="22"/>
          <w:lang w:eastAsia="en-US"/>
        </w:rPr>
        <w:sectPr w:rsidR="00B239E6" w:rsidRPr="00643CD8" w:rsidSect="001E7CA1">
          <w:headerReference w:type="even" r:id="rId18"/>
          <w:headerReference w:type="default" r:id="rId19"/>
          <w:footerReference w:type="even" r:id="rId20"/>
          <w:footerReference w:type="default" r:id="rId21"/>
          <w:headerReference w:type="first" r:id="rId22"/>
          <w:footerReference w:type="first" r:id="rId23"/>
          <w:type w:val="continuous"/>
          <w:pgSz w:w="11906" w:h="16838" w:code="9"/>
          <w:pgMar w:top="1134" w:right="1134" w:bottom="1701" w:left="2268" w:header="567" w:footer="567" w:gutter="0"/>
          <w:cols w:space="708"/>
          <w:docGrid w:linePitch="360"/>
        </w:sectPr>
      </w:pPr>
    </w:p>
    <w:p w14:paraId="7C8256CB" w14:textId="77777777" w:rsidR="00B239E6" w:rsidRPr="00643CD8" w:rsidRDefault="00B239E6" w:rsidP="00B239E6">
      <w:pPr>
        <w:pStyle w:val="Listofabbreviationsheading"/>
      </w:pPr>
      <w:r w:rsidRPr="00643CD8">
        <w:lastRenderedPageBreak/>
        <w:t>List of Abbreviations</w:t>
      </w:r>
    </w:p>
    <w:p w14:paraId="2F48B4F7" w14:textId="77777777" w:rsidR="00B239E6" w:rsidRPr="00643CD8" w:rsidRDefault="00B239E6" w:rsidP="00B239E6">
      <w:pPr>
        <w:pStyle w:val="Listofabbreviationsitem"/>
      </w:pPr>
      <w:r w:rsidRPr="00643CD8">
        <w:t>DBMS:</w:t>
      </w:r>
      <w:r w:rsidRPr="00643CD8">
        <w:tab/>
        <w:t xml:space="preserve">Database management system. Software for maintaining, </w:t>
      </w:r>
      <w:proofErr w:type="gramStart"/>
      <w:r w:rsidRPr="00643CD8">
        <w:t>querying</w:t>
      </w:r>
      <w:proofErr w:type="gramEnd"/>
      <w:r w:rsidRPr="00643CD8">
        <w:t xml:space="preserve"> and updating data and metadata in a database.</w:t>
      </w:r>
    </w:p>
    <w:p w14:paraId="13532E17" w14:textId="77777777" w:rsidR="00B239E6" w:rsidRPr="00643CD8" w:rsidRDefault="00B239E6" w:rsidP="00B239E6">
      <w:pPr>
        <w:pStyle w:val="Listofabbreviationsitem"/>
      </w:pPr>
      <w:r w:rsidRPr="00643CD8">
        <w:t>ORM:</w:t>
      </w:r>
      <w:r w:rsidRPr="00643CD8">
        <w:tab/>
        <w:t>Object-relational mapping. The set of rules for mapping objects in a programming language to records in a relational database, and vice versa.</w:t>
      </w:r>
    </w:p>
    <w:p w14:paraId="791BF155" w14:textId="77777777" w:rsidR="00B239E6" w:rsidRPr="00643CD8" w:rsidRDefault="00B239E6" w:rsidP="00197BD2">
      <w:pPr>
        <w:rPr>
          <w:rFonts w:eastAsiaTheme="minorHAnsi" w:cstheme="minorHAnsi"/>
          <w:sz w:val="22"/>
          <w:szCs w:val="22"/>
          <w:lang w:eastAsia="en-US"/>
        </w:rPr>
      </w:pPr>
    </w:p>
    <w:p w14:paraId="400646EF" w14:textId="77777777" w:rsidR="00B239E6" w:rsidRPr="00643CD8" w:rsidRDefault="00B239E6" w:rsidP="00197BD2">
      <w:pPr>
        <w:sectPr w:rsidR="00B239E6" w:rsidRPr="00643CD8" w:rsidSect="00B239E6">
          <w:pgSz w:w="11906" w:h="16838" w:code="9"/>
          <w:pgMar w:top="1134" w:right="1134" w:bottom="1701" w:left="2268" w:header="567" w:footer="567" w:gutter="0"/>
          <w:cols w:space="708"/>
          <w:docGrid w:linePitch="360"/>
        </w:sectPr>
      </w:pPr>
    </w:p>
    <w:p w14:paraId="4BDC1ECF" w14:textId="77777777" w:rsidR="00CB2679" w:rsidRPr="00643CD8" w:rsidRDefault="003C317F" w:rsidP="00981CD0">
      <w:pPr>
        <w:pStyle w:val="Heading1"/>
        <w:rPr>
          <w:lang w:val="en-US"/>
        </w:rPr>
      </w:pPr>
      <w:bookmarkStart w:id="0" w:name="_Toc68862901"/>
      <w:r w:rsidRPr="00643CD8">
        <w:rPr>
          <w:lang w:val="en-US"/>
        </w:rPr>
        <w:lastRenderedPageBreak/>
        <w:t>Introduction</w:t>
      </w:r>
      <w:bookmarkEnd w:id="0"/>
    </w:p>
    <w:p w14:paraId="5696B8D3" w14:textId="77777777" w:rsidR="00CB2679" w:rsidRPr="00643CD8" w:rsidRDefault="000C78C2" w:rsidP="004170D8">
      <w:pPr>
        <w:pStyle w:val="BodyText"/>
        <w:rPr>
          <w:lang w:val="en-US"/>
        </w:rPr>
      </w:pPr>
      <w:r w:rsidRPr="00643CD8">
        <w:rPr>
          <w:lang w:val="en-US"/>
        </w:rPr>
        <w:t>Write the introduction of your thesis here. Use line spacing 1.5 throughout the paper.</w:t>
      </w:r>
      <w:r w:rsidR="00CB2679" w:rsidRPr="00643CD8">
        <w:rPr>
          <w:lang w:val="en-US"/>
        </w:rPr>
        <w:t xml:space="preserve"> </w:t>
      </w:r>
      <w:r w:rsidR="00280933" w:rsidRPr="00643CD8">
        <w:rPr>
          <w:lang w:val="en-US"/>
        </w:rPr>
        <w:t>Only the left edge is aligned, and the text is</w:t>
      </w:r>
      <w:r w:rsidR="00850D55" w:rsidRPr="00643CD8">
        <w:rPr>
          <w:lang w:val="en-US"/>
        </w:rPr>
        <w:t xml:space="preserve"> not</w:t>
      </w:r>
      <w:r w:rsidR="00280933" w:rsidRPr="00643CD8">
        <w:rPr>
          <w:lang w:val="en-US"/>
        </w:rPr>
        <w:t xml:space="preserve"> hyphenated. </w:t>
      </w:r>
      <w:r w:rsidR="00062C63" w:rsidRPr="00643CD8">
        <w:rPr>
          <w:lang w:val="en-US"/>
        </w:rPr>
        <w:t xml:space="preserve">Leave one blank </w:t>
      </w:r>
      <w:r w:rsidR="003101E3" w:rsidRPr="00643CD8">
        <w:rPr>
          <w:lang w:val="en-US"/>
        </w:rPr>
        <w:t>line between paragraphs (press E</w:t>
      </w:r>
      <w:r w:rsidR="00062C63" w:rsidRPr="00643CD8">
        <w:rPr>
          <w:lang w:val="en-US"/>
        </w:rPr>
        <w:t>nter once).</w:t>
      </w:r>
    </w:p>
    <w:p w14:paraId="6F3D5762" w14:textId="77777777" w:rsidR="000C78C2" w:rsidRPr="00643CD8" w:rsidRDefault="000C78C2" w:rsidP="004170D8">
      <w:pPr>
        <w:pStyle w:val="BodyText"/>
        <w:rPr>
          <w:lang w:val="en-US"/>
        </w:rPr>
      </w:pPr>
      <w:r w:rsidRPr="00643CD8">
        <w:rPr>
          <w:lang w:val="en-US"/>
        </w:rPr>
        <w:t>Begin a new paragraph at the left margin, that is, do not indent the first line.</w:t>
      </w:r>
    </w:p>
    <w:p w14:paraId="1F4E378D" w14:textId="77777777" w:rsidR="00CB2679" w:rsidRPr="00643CD8" w:rsidRDefault="00BD1E8A" w:rsidP="00981CD0">
      <w:pPr>
        <w:pStyle w:val="Heading1"/>
        <w:rPr>
          <w:lang w:val="en-US"/>
        </w:rPr>
      </w:pPr>
      <w:bookmarkStart w:id="1" w:name="_Toc68862902"/>
      <w:r w:rsidRPr="00643CD8">
        <w:rPr>
          <w:lang w:val="en-US"/>
        </w:rPr>
        <w:t>Chapter Heading</w:t>
      </w:r>
      <w:bookmarkEnd w:id="1"/>
    </w:p>
    <w:p w14:paraId="16B5D3E6" w14:textId="77777777" w:rsidR="002965A1" w:rsidRPr="00643CD8" w:rsidRDefault="002965A1" w:rsidP="000965BD">
      <w:pPr>
        <w:pStyle w:val="BodyText"/>
        <w:rPr>
          <w:lang w:val="en-US"/>
        </w:rPr>
      </w:pPr>
      <w:r w:rsidRPr="00643CD8">
        <w:rPr>
          <w:lang w:val="en-US"/>
        </w:rPr>
        <w:t>The auto-generated table of contents uses heading styles. The table of contents is updated by selecting the whole text (Ctrl-A) and hitting F9.</w:t>
      </w:r>
    </w:p>
    <w:p w14:paraId="588ED075" w14:textId="77777777" w:rsidR="00CB2679" w:rsidRPr="00643CD8" w:rsidRDefault="00BD1E8A" w:rsidP="004170D8">
      <w:pPr>
        <w:pStyle w:val="Heading2"/>
        <w:rPr>
          <w:lang w:val="en-US"/>
        </w:rPr>
      </w:pPr>
      <w:bookmarkStart w:id="2" w:name="_Toc201232214"/>
      <w:bookmarkStart w:id="3" w:name="_Toc68862903"/>
      <w:r w:rsidRPr="00643CD8">
        <w:rPr>
          <w:lang w:val="en-US"/>
        </w:rPr>
        <w:t>Subheading</w:t>
      </w:r>
      <w:bookmarkEnd w:id="2"/>
      <w:bookmarkEnd w:id="3"/>
    </w:p>
    <w:p w14:paraId="79DFF14A" w14:textId="77777777" w:rsidR="00BD1E8A" w:rsidRPr="00643CD8" w:rsidRDefault="00BD1E8A" w:rsidP="004170D8">
      <w:pPr>
        <w:pStyle w:val="BodyText"/>
        <w:rPr>
          <w:lang w:val="en-US"/>
        </w:rPr>
      </w:pPr>
      <w:r w:rsidRPr="00643CD8">
        <w:rPr>
          <w:lang w:val="en-US"/>
        </w:rPr>
        <w:t>There must always be text or a new subheading below each heading. Do not place a figure or table below a heading with no text in between.</w:t>
      </w:r>
      <w:r w:rsidR="00C0312D" w:rsidRPr="00643CD8">
        <w:rPr>
          <w:lang w:val="en-US"/>
        </w:rPr>
        <w:t xml:space="preserve"> Label each figure and table appropriately. Provide a number, </w:t>
      </w:r>
      <w:proofErr w:type="gramStart"/>
      <w:r w:rsidR="001D5FC7" w:rsidRPr="00643CD8">
        <w:rPr>
          <w:lang w:val="en-US"/>
        </w:rPr>
        <w:t>caption</w:t>
      </w:r>
      <w:proofErr w:type="gramEnd"/>
      <w:r w:rsidR="00C0312D" w:rsidRPr="00643CD8">
        <w:rPr>
          <w:lang w:val="en-US"/>
        </w:rPr>
        <w:t xml:space="preserve"> and reference (if needed) below each figure</w:t>
      </w:r>
      <w:r w:rsidR="003101E3" w:rsidRPr="00643CD8">
        <w:rPr>
          <w:lang w:val="en-US"/>
        </w:rPr>
        <w:t xml:space="preserve"> (</w:t>
      </w:r>
      <w:r w:rsidR="00B578BF" w:rsidRPr="00643CD8">
        <w:rPr>
          <w:lang w:val="en-US"/>
        </w:rPr>
        <w:fldChar w:fldCharType="begin"/>
      </w:r>
      <w:r w:rsidR="00B578BF" w:rsidRPr="00643CD8">
        <w:rPr>
          <w:lang w:val="en-US"/>
        </w:rPr>
        <w:instrText xml:space="preserve"> REF  _Ref65673610 \* Lower \h </w:instrText>
      </w:r>
      <w:r w:rsidR="00B578BF" w:rsidRPr="00643CD8">
        <w:rPr>
          <w:lang w:val="en-US"/>
        </w:rPr>
      </w:r>
      <w:r w:rsidR="00B578BF" w:rsidRPr="00643CD8">
        <w:rPr>
          <w:lang w:val="en-US"/>
        </w:rPr>
        <w:fldChar w:fldCharType="separate"/>
      </w:r>
      <w:r w:rsidR="00643CD8" w:rsidRPr="00643CD8">
        <w:rPr>
          <w:lang w:val="en-US"/>
        </w:rPr>
        <w:t>figure 1</w:t>
      </w:r>
      <w:r w:rsidR="00B578BF" w:rsidRPr="00643CD8">
        <w:rPr>
          <w:lang w:val="en-US"/>
        </w:rPr>
        <w:fldChar w:fldCharType="end"/>
      </w:r>
      <w:r w:rsidR="003101E3" w:rsidRPr="00643CD8">
        <w:rPr>
          <w:lang w:val="en-US"/>
        </w:rPr>
        <w:t>)</w:t>
      </w:r>
      <w:r w:rsidR="00C0312D" w:rsidRPr="00643CD8">
        <w:rPr>
          <w:lang w:val="en-US"/>
        </w:rPr>
        <w:t>.</w:t>
      </w:r>
      <w:r w:rsidR="006F6E7D" w:rsidRPr="00643CD8">
        <w:rPr>
          <w:lang w:val="en-US"/>
        </w:rPr>
        <w:t xml:space="preserve"> Remember to mention each figure in text, telling the reader what they are supposed to see in it.</w:t>
      </w:r>
    </w:p>
    <w:p w14:paraId="1F38AD74" w14:textId="77777777" w:rsidR="00B578BF" w:rsidRPr="00643CD8" w:rsidRDefault="006E2F13" w:rsidP="00B578BF">
      <w:pPr>
        <w:pStyle w:val="BodyText"/>
        <w:keepNext/>
        <w:rPr>
          <w:lang w:val="en-US"/>
        </w:rPr>
      </w:pPr>
      <w:r w:rsidRPr="00643CD8">
        <w:rPr>
          <w:lang w:val="en-US" w:eastAsia="en-GB"/>
        </w:rPr>
        <w:lastRenderedPageBreak/>
        <w:drawing>
          <wp:inline distT="0" distB="0" distL="0" distR="0" wp14:anchorId="03088906" wp14:editId="797D52BD">
            <wp:extent cx="5400040" cy="2649220"/>
            <wp:effectExtent l="0" t="0" r="0" b="0"/>
            <wp:docPr id="10" name="Picture 10" descr="The conceptual model shows four entity types: Car, Employee, Department, and Project. There is a one-to-one connection between Car and Employee types, a many-to-one connection between the Employee and Department types, and a many-to-many connection between the Employee and Project entity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649220"/>
                    </a:xfrm>
                    <a:prstGeom prst="rect">
                      <a:avLst/>
                    </a:prstGeom>
                  </pic:spPr>
                </pic:pic>
              </a:graphicData>
            </a:graphic>
          </wp:inline>
        </w:drawing>
      </w:r>
    </w:p>
    <w:p w14:paraId="5C63017F" w14:textId="77777777" w:rsidR="006E2F13" w:rsidRPr="00643CD8" w:rsidRDefault="00B578BF" w:rsidP="00B578BF">
      <w:pPr>
        <w:pStyle w:val="Caption"/>
        <w:rPr>
          <w:lang w:val="en-US"/>
        </w:rPr>
      </w:pPr>
      <w:bookmarkStart w:id="4" w:name="_Ref65673610"/>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1</w:t>
      </w:r>
      <w:r w:rsidRPr="00643CD8">
        <w:rPr>
          <w:lang w:val="en-US"/>
        </w:rPr>
        <w:fldChar w:fldCharType="end"/>
      </w:r>
      <w:bookmarkEnd w:id="4"/>
      <w:r w:rsidRPr="00643CD8">
        <w:rPr>
          <w:lang w:val="en-US"/>
        </w:rPr>
        <w:t>. A conceptual model of the Company database.</w:t>
      </w:r>
    </w:p>
    <w:p w14:paraId="5D3D547B" w14:textId="77777777" w:rsidR="00EC7D7B" w:rsidRPr="00643CD8" w:rsidRDefault="00EC7D7B" w:rsidP="004170D8">
      <w:pPr>
        <w:pStyle w:val="BodyText"/>
        <w:rPr>
          <w:lang w:val="en-US"/>
        </w:rPr>
      </w:pPr>
      <w:r w:rsidRPr="00643CD8">
        <w:rPr>
          <w:lang w:val="en-US"/>
        </w:rPr>
        <w:t xml:space="preserve">An auto-numbered figure caption is inserted by right clicking the </w:t>
      </w:r>
      <w:r w:rsidR="009A5025" w:rsidRPr="00643CD8">
        <w:rPr>
          <w:lang w:val="en-US"/>
        </w:rPr>
        <w:t>figure</w:t>
      </w:r>
      <w:r w:rsidRPr="00643CD8">
        <w:rPr>
          <w:lang w:val="en-US"/>
        </w:rPr>
        <w:t xml:space="preserve"> and selecting Insert</w:t>
      </w:r>
      <w:r w:rsidR="009A5025" w:rsidRPr="00643CD8">
        <w:rPr>
          <w:lang w:val="en-US"/>
        </w:rPr>
        <w:t xml:space="preserve"> caption. Type the caption </w:t>
      </w:r>
      <w:r w:rsidRPr="00643CD8">
        <w:rPr>
          <w:lang w:val="en-US"/>
        </w:rPr>
        <w:t>in the opening dialog</w:t>
      </w:r>
      <w:r w:rsidR="004C5A31" w:rsidRPr="00643CD8">
        <w:rPr>
          <w:lang w:val="en-US"/>
        </w:rPr>
        <w:t>ue</w:t>
      </w:r>
      <w:r w:rsidRPr="00643CD8">
        <w:rPr>
          <w:lang w:val="en-US"/>
        </w:rPr>
        <w:t xml:space="preserve"> window. </w:t>
      </w:r>
      <w:r w:rsidR="00B578BF" w:rsidRPr="00643CD8">
        <w:rPr>
          <w:lang w:val="en-US"/>
        </w:rPr>
        <w:fldChar w:fldCharType="begin"/>
      </w:r>
      <w:r w:rsidR="00B578BF" w:rsidRPr="00643CD8">
        <w:rPr>
          <w:lang w:val="en-US"/>
        </w:rPr>
        <w:instrText xml:space="preserve"> REF _Ref65673651 \h </w:instrText>
      </w:r>
      <w:r w:rsidR="00B578BF" w:rsidRPr="00643CD8">
        <w:rPr>
          <w:lang w:val="en-US"/>
        </w:rPr>
      </w:r>
      <w:r w:rsidR="00B578BF" w:rsidRPr="00643CD8">
        <w:rPr>
          <w:lang w:val="en-US"/>
        </w:rPr>
        <w:fldChar w:fldCharType="separate"/>
      </w:r>
      <w:r w:rsidR="00643CD8" w:rsidRPr="00643CD8">
        <w:rPr>
          <w:lang w:val="en-US"/>
        </w:rPr>
        <w:t>Figure 2</w:t>
      </w:r>
      <w:r w:rsidR="00B578BF" w:rsidRPr="00643CD8">
        <w:rPr>
          <w:lang w:val="en-US"/>
        </w:rPr>
        <w:fldChar w:fldCharType="end"/>
      </w:r>
      <w:r w:rsidR="00B578BF" w:rsidRPr="00643CD8">
        <w:rPr>
          <w:lang w:val="en-US"/>
        </w:rPr>
        <w:t xml:space="preserve"> </w:t>
      </w:r>
      <w:r w:rsidRPr="00643CD8">
        <w:rPr>
          <w:lang w:val="en-US"/>
        </w:rPr>
        <w:t>sho</w:t>
      </w:r>
      <w:r w:rsidR="009A5025" w:rsidRPr="00643CD8">
        <w:rPr>
          <w:lang w:val="en-US"/>
        </w:rPr>
        <w:t>ws how to enter the caption</w:t>
      </w:r>
      <w:r w:rsidRPr="00643CD8">
        <w:rPr>
          <w:lang w:val="en-US"/>
        </w:rPr>
        <w:t>.</w:t>
      </w:r>
    </w:p>
    <w:p w14:paraId="14DEC961" w14:textId="77777777" w:rsidR="00B578BF" w:rsidRPr="00643CD8" w:rsidRDefault="006E2F13" w:rsidP="00B578BF">
      <w:pPr>
        <w:pStyle w:val="BodyText"/>
        <w:keepNext/>
        <w:rPr>
          <w:lang w:val="en-US"/>
        </w:rPr>
      </w:pPr>
      <w:r w:rsidRPr="00643CD8">
        <w:rPr>
          <w:lang w:val="en-US" w:eastAsia="en-GB"/>
        </w:rPr>
        <w:drawing>
          <wp:inline distT="0" distB="0" distL="0" distR="0" wp14:anchorId="57DC1944" wp14:editId="31C2392B">
            <wp:extent cx="3610729" cy="2635250"/>
            <wp:effectExtent l="0" t="0" r="8890" b="0"/>
            <wp:docPr id="19" name="Picture 19" descr="A dialogue window for specifying the figure caption. A caption text, caption location and caption position are en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20015" cy="2642028"/>
                    </a:xfrm>
                    <a:prstGeom prst="rect">
                      <a:avLst/>
                    </a:prstGeom>
                  </pic:spPr>
                </pic:pic>
              </a:graphicData>
            </a:graphic>
          </wp:inline>
        </w:drawing>
      </w:r>
    </w:p>
    <w:p w14:paraId="41E047C9" w14:textId="77777777" w:rsidR="006E2F13" w:rsidRPr="00643CD8" w:rsidRDefault="00B578BF" w:rsidP="00B578BF">
      <w:pPr>
        <w:pStyle w:val="Caption"/>
        <w:rPr>
          <w:lang w:val="en-US"/>
        </w:rPr>
      </w:pPr>
      <w:bookmarkStart w:id="5" w:name="_Ref65673651"/>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2</w:t>
      </w:r>
      <w:r w:rsidRPr="00643CD8">
        <w:rPr>
          <w:lang w:val="en-US"/>
        </w:rPr>
        <w:fldChar w:fldCharType="end"/>
      </w:r>
      <w:bookmarkEnd w:id="5"/>
      <w:r w:rsidRPr="00643CD8">
        <w:rPr>
          <w:lang w:val="en-US"/>
        </w:rPr>
        <w:t>. Entering the figure caption.</w:t>
      </w:r>
    </w:p>
    <w:p w14:paraId="542EB0AD" w14:textId="77777777" w:rsidR="005769C2" w:rsidRPr="00643CD8" w:rsidRDefault="004513FD" w:rsidP="004170D8">
      <w:pPr>
        <w:pStyle w:val="BodyText"/>
        <w:rPr>
          <w:lang w:val="en-US"/>
        </w:rPr>
      </w:pPr>
      <w:bookmarkStart w:id="6" w:name="_Toc278793824"/>
      <w:r w:rsidRPr="00643CD8">
        <w:rPr>
          <w:lang w:val="en-US"/>
        </w:rPr>
        <w:t xml:space="preserve">If the names of the built-in styles appear in a language other than English, you can change the default language of the Office package. To do this, select Office </w:t>
      </w:r>
      <w:r w:rsidRPr="00643CD8">
        <w:rPr>
          <w:lang w:val="en-US"/>
        </w:rPr>
        <w:lastRenderedPageBreak/>
        <w:t xml:space="preserve">and Graphics / Office 2016 Language preferences from the </w:t>
      </w:r>
      <w:r w:rsidR="009460AB" w:rsidRPr="00643CD8">
        <w:rPr>
          <w:lang w:val="en-US"/>
        </w:rPr>
        <w:t xml:space="preserve">operating system’s </w:t>
      </w:r>
      <w:r w:rsidRPr="00643CD8">
        <w:rPr>
          <w:lang w:val="en-US"/>
        </w:rPr>
        <w:t>Windows menu, and choose English as the editing language.</w:t>
      </w:r>
    </w:p>
    <w:p w14:paraId="1E3CC1B4" w14:textId="77777777" w:rsidR="007529D3" w:rsidRPr="00643CD8" w:rsidRDefault="007529D3" w:rsidP="004170D8">
      <w:pPr>
        <w:pStyle w:val="Heading2"/>
        <w:rPr>
          <w:lang w:val="en-US"/>
        </w:rPr>
      </w:pPr>
      <w:bookmarkStart w:id="7" w:name="_Toc68862904"/>
      <w:r w:rsidRPr="00643CD8">
        <w:rPr>
          <w:lang w:val="en-US"/>
        </w:rPr>
        <w:t>Subheading</w:t>
      </w:r>
      <w:bookmarkEnd w:id="7"/>
    </w:p>
    <w:p w14:paraId="1BDFDC9A" w14:textId="77777777" w:rsidR="007529D3" w:rsidRPr="00643CD8" w:rsidRDefault="00A6642C" w:rsidP="004170D8">
      <w:pPr>
        <w:pStyle w:val="BodyText"/>
        <w:rPr>
          <w:lang w:val="en-US"/>
        </w:rPr>
      </w:pPr>
      <w:r w:rsidRPr="00643CD8">
        <w:rPr>
          <w:lang w:val="en-US"/>
        </w:rPr>
        <w:t>If subheadings are used, there should be at least two of them.</w:t>
      </w:r>
    </w:p>
    <w:p w14:paraId="761EBAFC" w14:textId="77777777" w:rsidR="005769C2" w:rsidRPr="00643CD8" w:rsidRDefault="00A1417A" w:rsidP="00981CD0">
      <w:pPr>
        <w:pStyle w:val="Heading1"/>
        <w:rPr>
          <w:lang w:val="en-US"/>
        </w:rPr>
      </w:pPr>
      <w:bookmarkStart w:id="8" w:name="_Toc68862905"/>
      <w:bookmarkEnd w:id="6"/>
      <w:r w:rsidRPr="00643CD8">
        <w:rPr>
          <w:lang w:val="en-US"/>
        </w:rPr>
        <w:t>Document</w:t>
      </w:r>
      <w:r w:rsidR="00A6642C" w:rsidRPr="00643CD8">
        <w:rPr>
          <w:lang w:val="en-US"/>
        </w:rPr>
        <w:t xml:space="preserve"> S</w:t>
      </w:r>
      <w:r w:rsidR="00633647" w:rsidRPr="00643CD8">
        <w:rPr>
          <w:lang w:val="en-US"/>
        </w:rPr>
        <w:t>tructure</w:t>
      </w:r>
      <w:bookmarkEnd w:id="8"/>
    </w:p>
    <w:p w14:paraId="13F85AD9" w14:textId="77777777" w:rsidR="00CB2679" w:rsidRPr="00643CD8" w:rsidRDefault="00633647" w:rsidP="004170D8">
      <w:pPr>
        <w:pStyle w:val="Heading2"/>
        <w:rPr>
          <w:lang w:val="en-US"/>
        </w:rPr>
      </w:pPr>
      <w:bookmarkStart w:id="9" w:name="_Toc68862906"/>
      <w:r w:rsidRPr="00643CD8">
        <w:rPr>
          <w:lang w:val="en-US"/>
        </w:rPr>
        <w:t>Tables</w:t>
      </w:r>
      <w:bookmarkEnd w:id="9"/>
    </w:p>
    <w:p w14:paraId="39C1EFB4" w14:textId="77777777" w:rsidR="006F5E5A" w:rsidRPr="00643CD8" w:rsidRDefault="006F5E5A" w:rsidP="004170D8">
      <w:pPr>
        <w:pStyle w:val="BodyText"/>
        <w:rPr>
          <w:lang w:val="en-US"/>
        </w:rPr>
      </w:pPr>
      <w:r w:rsidRPr="00643CD8">
        <w:rPr>
          <w:lang w:val="en-US"/>
        </w:rPr>
        <w:t>There must always be text or a new subheading below each heading. Do not place a figure or table below a heading with no text in between.</w:t>
      </w:r>
    </w:p>
    <w:p w14:paraId="6015A10F" w14:textId="77777777" w:rsidR="00DA39AD" w:rsidRPr="00643CD8" w:rsidRDefault="00E50BFA" w:rsidP="004170D8">
      <w:pPr>
        <w:pStyle w:val="BodyText"/>
        <w:rPr>
          <w:lang w:val="en-US"/>
        </w:rPr>
      </w:pPr>
      <w:r w:rsidRPr="00643CD8">
        <w:rPr>
          <w:lang w:val="en-US"/>
        </w:rPr>
        <w:fldChar w:fldCharType="begin"/>
      </w:r>
      <w:r w:rsidRPr="00643CD8">
        <w:rPr>
          <w:lang w:val="en-US"/>
        </w:rPr>
        <w:instrText xml:space="preserve"> REF _Ref64471840 \h </w:instrText>
      </w:r>
      <w:r w:rsidRPr="00643CD8">
        <w:rPr>
          <w:lang w:val="en-US"/>
        </w:rPr>
      </w:r>
      <w:r w:rsidRPr="00643CD8">
        <w:rPr>
          <w:lang w:val="en-US"/>
        </w:rPr>
        <w:fldChar w:fldCharType="separate"/>
      </w:r>
      <w:r w:rsidR="00643CD8" w:rsidRPr="00643CD8">
        <w:rPr>
          <w:lang w:val="en-US"/>
        </w:rPr>
        <w:t>Table 1</w:t>
      </w:r>
      <w:r w:rsidRPr="00643CD8">
        <w:rPr>
          <w:lang w:val="en-US"/>
        </w:rPr>
        <w:fldChar w:fldCharType="end"/>
      </w:r>
      <w:r w:rsidR="00C8106D" w:rsidRPr="00643CD8">
        <w:rPr>
          <w:lang w:val="en-US"/>
        </w:rPr>
        <w:t xml:space="preserve"> shows</w:t>
      </w:r>
      <w:r w:rsidR="00EB5911" w:rsidRPr="00643CD8">
        <w:rPr>
          <w:lang w:val="en-US"/>
        </w:rPr>
        <w:t xml:space="preserve"> an example of a table create</w:t>
      </w:r>
      <w:r w:rsidR="00C8106D" w:rsidRPr="00643CD8">
        <w:rPr>
          <w:lang w:val="en-US"/>
        </w:rPr>
        <w:t>d</w:t>
      </w:r>
      <w:r w:rsidR="00EB5911" w:rsidRPr="00643CD8">
        <w:rPr>
          <w:lang w:val="en-US"/>
        </w:rPr>
        <w:t xml:space="preserve"> </w:t>
      </w:r>
      <w:r w:rsidR="00C8106D" w:rsidRPr="00643CD8">
        <w:rPr>
          <w:lang w:val="en-US"/>
        </w:rPr>
        <w:t>with</w:t>
      </w:r>
      <w:r w:rsidR="00EB5911" w:rsidRPr="00643CD8">
        <w:rPr>
          <w:lang w:val="en-US"/>
        </w:rPr>
        <w:t xml:space="preserve"> </w:t>
      </w:r>
      <w:r w:rsidR="00C8106D" w:rsidRPr="00643CD8">
        <w:rPr>
          <w:lang w:val="en-US"/>
        </w:rPr>
        <w:t>Word</w:t>
      </w:r>
      <w:r w:rsidR="00EB5911" w:rsidRPr="00643CD8">
        <w:rPr>
          <w:lang w:val="en-US"/>
        </w:rPr>
        <w:t>. Use</w:t>
      </w:r>
      <w:r w:rsidR="00DA39AD" w:rsidRPr="00643CD8">
        <w:rPr>
          <w:lang w:val="en-US"/>
        </w:rPr>
        <w:t xml:space="preserve"> </w:t>
      </w:r>
      <w:r w:rsidR="00943620" w:rsidRPr="00643CD8">
        <w:rPr>
          <w:lang w:val="en-US"/>
        </w:rPr>
        <w:t>“Table content”</w:t>
      </w:r>
      <w:r w:rsidR="00EB5911" w:rsidRPr="00643CD8">
        <w:rPr>
          <w:lang w:val="en-US"/>
        </w:rPr>
        <w:t xml:space="preserve"> style to achieve the tighter spacing used in the tables. </w:t>
      </w:r>
      <w:r w:rsidR="007E155F" w:rsidRPr="00643CD8">
        <w:rPr>
          <w:lang w:val="en-US"/>
        </w:rPr>
        <w:t>Also, place a</w:t>
      </w:r>
      <w:r w:rsidR="00EC7D7B" w:rsidRPr="00643CD8">
        <w:rPr>
          <w:lang w:val="en-US"/>
        </w:rPr>
        <w:t xml:space="preserve"> </w:t>
      </w:r>
      <w:r w:rsidR="007E155F" w:rsidRPr="00643CD8">
        <w:rPr>
          <w:lang w:val="en-US"/>
        </w:rPr>
        <w:t>caption</w:t>
      </w:r>
      <w:r w:rsidR="00EC7D7B" w:rsidRPr="00643CD8">
        <w:rPr>
          <w:lang w:val="en-US"/>
        </w:rPr>
        <w:t xml:space="preserve"> above each table</w:t>
      </w:r>
      <w:r w:rsidR="00C8106D" w:rsidRPr="00643CD8">
        <w:rPr>
          <w:lang w:val="en-US"/>
        </w:rPr>
        <w:t>.</w:t>
      </w:r>
    </w:p>
    <w:p w14:paraId="38D0A008" w14:textId="77777777" w:rsidR="00B7625C" w:rsidRPr="00643CD8" w:rsidRDefault="00B7625C" w:rsidP="007675E0">
      <w:pPr>
        <w:pStyle w:val="Tablecaption"/>
        <w:rPr>
          <w:lang w:val="en-US"/>
        </w:rPr>
      </w:pPr>
      <w:bookmarkStart w:id="10" w:name="_Ref64471840"/>
      <w:r w:rsidRPr="00643CD8">
        <w:rPr>
          <w:lang w:val="en-US"/>
        </w:rPr>
        <w:t xml:space="preserve">Table </w:t>
      </w:r>
      <w:r w:rsidR="004E5DDF" w:rsidRPr="00643CD8">
        <w:rPr>
          <w:lang w:val="en-US"/>
        </w:rPr>
        <w:fldChar w:fldCharType="begin"/>
      </w:r>
      <w:r w:rsidR="004E5DDF" w:rsidRPr="00643CD8">
        <w:rPr>
          <w:lang w:val="en-US"/>
        </w:rPr>
        <w:instrText xml:space="preserve"> SEQ Table \* ARABIC </w:instrText>
      </w:r>
      <w:r w:rsidR="004E5DDF" w:rsidRPr="00643CD8">
        <w:rPr>
          <w:lang w:val="en-US"/>
        </w:rPr>
        <w:fldChar w:fldCharType="separate"/>
      </w:r>
      <w:r w:rsidR="00643CD8" w:rsidRPr="00643CD8">
        <w:rPr>
          <w:lang w:val="en-US"/>
        </w:rPr>
        <w:t>1</w:t>
      </w:r>
      <w:r w:rsidR="004E5DDF" w:rsidRPr="00643CD8">
        <w:rPr>
          <w:lang w:val="en-US"/>
        </w:rPr>
        <w:fldChar w:fldCharType="end"/>
      </w:r>
      <w:bookmarkEnd w:id="10"/>
      <w:r w:rsidRPr="00643CD8">
        <w:rPr>
          <w:lang w:val="en-US"/>
        </w:rPr>
        <w:t>. Mean execution times of the selected sorting algorithms in the two scenarios.</w:t>
      </w:r>
    </w:p>
    <w:tbl>
      <w:tblPr>
        <w:tblStyle w:val="TableGrid1"/>
        <w:tblW w:w="0" w:type="auto"/>
        <w:tblLook w:val="04A0" w:firstRow="1" w:lastRow="0" w:firstColumn="1" w:lastColumn="0" w:noHBand="0" w:noVBand="1"/>
        <w:tblDescription w:val="The table shows the mean execution times of the three sorting algorithms in three scenarios. The algorithms are bubble sort, quicksort, and insertion sort. Quicksort isthe fastest in both scenarios."/>
      </w:tblPr>
      <w:tblGrid>
        <w:gridCol w:w="2831"/>
        <w:gridCol w:w="2831"/>
        <w:gridCol w:w="2832"/>
      </w:tblGrid>
      <w:tr w:rsidR="00DA39AD" w:rsidRPr="00643CD8" w14:paraId="2B042515" w14:textId="77777777" w:rsidTr="009460AB">
        <w:trPr>
          <w:tblHeader/>
        </w:trPr>
        <w:tc>
          <w:tcPr>
            <w:tcW w:w="2831" w:type="dxa"/>
          </w:tcPr>
          <w:p w14:paraId="369815BE" w14:textId="77777777" w:rsidR="00DA39AD" w:rsidRPr="00643CD8" w:rsidRDefault="00745FCF" w:rsidP="00731E0C">
            <w:pPr>
              <w:pStyle w:val="Tablecontent"/>
              <w:rPr>
                <w:lang w:val="en-US"/>
              </w:rPr>
            </w:pPr>
            <w:r w:rsidRPr="00643CD8">
              <w:rPr>
                <w:lang w:val="en-US"/>
              </w:rPr>
              <w:t>Algorithm</w:t>
            </w:r>
          </w:p>
        </w:tc>
        <w:tc>
          <w:tcPr>
            <w:tcW w:w="2831" w:type="dxa"/>
          </w:tcPr>
          <w:p w14:paraId="0386F4C4" w14:textId="77777777" w:rsidR="00DA39AD" w:rsidRPr="00643CD8" w:rsidRDefault="00745FCF" w:rsidP="00EB5911">
            <w:pPr>
              <w:pStyle w:val="Tablecontent"/>
              <w:jc w:val="right"/>
              <w:rPr>
                <w:lang w:val="en-US"/>
              </w:rPr>
            </w:pPr>
            <w:r w:rsidRPr="00643CD8">
              <w:rPr>
                <w:lang w:val="en-US"/>
              </w:rPr>
              <w:t>Mean execution time</w:t>
            </w:r>
            <w:r w:rsidR="00DA39AD" w:rsidRPr="00643CD8">
              <w:rPr>
                <w:lang w:val="en-US"/>
              </w:rPr>
              <w:t xml:space="preserve"> (</w:t>
            </w:r>
            <w:r w:rsidRPr="00643CD8">
              <w:rPr>
                <w:lang w:val="en-US"/>
              </w:rPr>
              <w:t>scenario</w:t>
            </w:r>
            <w:r w:rsidR="00DA39AD" w:rsidRPr="00643CD8">
              <w:rPr>
                <w:lang w:val="en-US"/>
              </w:rPr>
              <w:t xml:space="preserve"> 1)</w:t>
            </w:r>
          </w:p>
        </w:tc>
        <w:tc>
          <w:tcPr>
            <w:tcW w:w="2832" w:type="dxa"/>
          </w:tcPr>
          <w:p w14:paraId="6B68B567" w14:textId="77777777" w:rsidR="00DA39AD" w:rsidRPr="00643CD8" w:rsidRDefault="00EB5911" w:rsidP="00EB5911">
            <w:pPr>
              <w:pStyle w:val="Tablecontent"/>
              <w:jc w:val="right"/>
              <w:rPr>
                <w:lang w:val="en-US"/>
              </w:rPr>
            </w:pPr>
            <w:r w:rsidRPr="00643CD8">
              <w:rPr>
                <w:lang w:val="en-US"/>
              </w:rPr>
              <w:t>Mean execution time (scenario 1)</w:t>
            </w:r>
          </w:p>
        </w:tc>
      </w:tr>
      <w:tr w:rsidR="00DA39AD" w:rsidRPr="00643CD8" w14:paraId="403ABAE2" w14:textId="77777777" w:rsidTr="009460AB">
        <w:tc>
          <w:tcPr>
            <w:tcW w:w="2831" w:type="dxa"/>
          </w:tcPr>
          <w:p w14:paraId="590F696C" w14:textId="77777777" w:rsidR="00DA39AD" w:rsidRPr="00643CD8" w:rsidRDefault="00745FCF" w:rsidP="00731E0C">
            <w:pPr>
              <w:pStyle w:val="Tablecontent"/>
              <w:rPr>
                <w:lang w:val="en-US"/>
              </w:rPr>
            </w:pPr>
            <w:r w:rsidRPr="00643CD8">
              <w:rPr>
                <w:lang w:val="en-US"/>
              </w:rPr>
              <w:t>Bubble sort</w:t>
            </w:r>
          </w:p>
        </w:tc>
        <w:tc>
          <w:tcPr>
            <w:tcW w:w="2831" w:type="dxa"/>
          </w:tcPr>
          <w:p w14:paraId="3F4C496C" w14:textId="77777777" w:rsidR="00DA39AD" w:rsidRPr="00643CD8" w:rsidRDefault="00EB5911" w:rsidP="00EB5911">
            <w:pPr>
              <w:pStyle w:val="Tablecontent"/>
              <w:jc w:val="right"/>
              <w:rPr>
                <w:lang w:val="en-US"/>
              </w:rPr>
            </w:pPr>
            <w:r w:rsidRPr="00643CD8">
              <w:rPr>
                <w:lang w:val="en-US"/>
              </w:rPr>
              <w:t>1,</w:t>
            </w:r>
            <w:r w:rsidR="00DA39AD" w:rsidRPr="00643CD8">
              <w:rPr>
                <w:lang w:val="en-US"/>
              </w:rPr>
              <w:t xml:space="preserve">420 </w:t>
            </w:r>
            <w:proofErr w:type="spellStart"/>
            <w:r w:rsidR="00DA39AD" w:rsidRPr="00643CD8">
              <w:rPr>
                <w:lang w:val="en-US"/>
              </w:rPr>
              <w:t>ms</w:t>
            </w:r>
            <w:proofErr w:type="spellEnd"/>
          </w:p>
        </w:tc>
        <w:tc>
          <w:tcPr>
            <w:tcW w:w="2832" w:type="dxa"/>
          </w:tcPr>
          <w:p w14:paraId="6CA9915E" w14:textId="77777777" w:rsidR="00DA39AD" w:rsidRPr="00643CD8" w:rsidRDefault="00EB5911" w:rsidP="00EB5911">
            <w:pPr>
              <w:pStyle w:val="Tablecontent"/>
              <w:jc w:val="right"/>
              <w:rPr>
                <w:lang w:val="en-US"/>
              </w:rPr>
            </w:pPr>
            <w:r w:rsidRPr="00643CD8">
              <w:rPr>
                <w:lang w:val="en-US"/>
              </w:rPr>
              <w:t>13,</w:t>
            </w:r>
            <w:r w:rsidR="00DA39AD" w:rsidRPr="00643CD8">
              <w:rPr>
                <w:lang w:val="en-US"/>
              </w:rPr>
              <w:t xml:space="preserve">700 </w:t>
            </w:r>
            <w:proofErr w:type="spellStart"/>
            <w:r w:rsidR="00DA39AD" w:rsidRPr="00643CD8">
              <w:rPr>
                <w:lang w:val="en-US"/>
              </w:rPr>
              <w:t>ms</w:t>
            </w:r>
            <w:proofErr w:type="spellEnd"/>
          </w:p>
        </w:tc>
      </w:tr>
      <w:tr w:rsidR="00DA39AD" w:rsidRPr="00643CD8" w14:paraId="56C090F5" w14:textId="77777777" w:rsidTr="009460AB">
        <w:tc>
          <w:tcPr>
            <w:tcW w:w="2831" w:type="dxa"/>
          </w:tcPr>
          <w:p w14:paraId="28205422" w14:textId="77777777" w:rsidR="00DA39AD" w:rsidRPr="00643CD8" w:rsidRDefault="00DA39AD" w:rsidP="00731E0C">
            <w:pPr>
              <w:pStyle w:val="Tablecontent"/>
              <w:rPr>
                <w:lang w:val="en-US"/>
              </w:rPr>
            </w:pPr>
            <w:r w:rsidRPr="00643CD8">
              <w:rPr>
                <w:lang w:val="en-US"/>
              </w:rPr>
              <w:t>Quicksort</w:t>
            </w:r>
          </w:p>
        </w:tc>
        <w:tc>
          <w:tcPr>
            <w:tcW w:w="2831" w:type="dxa"/>
          </w:tcPr>
          <w:p w14:paraId="7B4862A2" w14:textId="77777777" w:rsidR="00DA39AD" w:rsidRPr="00643CD8" w:rsidRDefault="00DA39AD" w:rsidP="00EB5911">
            <w:pPr>
              <w:pStyle w:val="Tablecontent"/>
              <w:jc w:val="right"/>
              <w:rPr>
                <w:lang w:val="en-US"/>
              </w:rPr>
            </w:pPr>
            <w:r w:rsidRPr="00643CD8">
              <w:rPr>
                <w:lang w:val="en-US"/>
              </w:rPr>
              <w:t xml:space="preserve">175 </w:t>
            </w:r>
            <w:proofErr w:type="spellStart"/>
            <w:r w:rsidRPr="00643CD8">
              <w:rPr>
                <w:lang w:val="en-US"/>
              </w:rPr>
              <w:t>ms</w:t>
            </w:r>
            <w:proofErr w:type="spellEnd"/>
          </w:p>
        </w:tc>
        <w:tc>
          <w:tcPr>
            <w:tcW w:w="2832" w:type="dxa"/>
          </w:tcPr>
          <w:p w14:paraId="22FCC93B" w14:textId="77777777" w:rsidR="00DA39AD" w:rsidRPr="00643CD8" w:rsidRDefault="00DA39AD" w:rsidP="00EB5911">
            <w:pPr>
              <w:pStyle w:val="Tablecontent"/>
              <w:jc w:val="right"/>
              <w:rPr>
                <w:lang w:val="en-US"/>
              </w:rPr>
            </w:pPr>
            <w:r w:rsidRPr="00643CD8">
              <w:rPr>
                <w:lang w:val="en-US"/>
              </w:rPr>
              <w:t xml:space="preserve">548 </w:t>
            </w:r>
            <w:proofErr w:type="spellStart"/>
            <w:r w:rsidRPr="00643CD8">
              <w:rPr>
                <w:lang w:val="en-US"/>
              </w:rPr>
              <w:t>ms</w:t>
            </w:r>
            <w:proofErr w:type="spellEnd"/>
          </w:p>
        </w:tc>
      </w:tr>
      <w:tr w:rsidR="00DA39AD" w:rsidRPr="00643CD8" w14:paraId="13DC5217" w14:textId="77777777" w:rsidTr="009460AB">
        <w:tc>
          <w:tcPr>
            <w:tcW w:w="2831" w:type="dxa"/>
          </w:tcPr>
          <w:p w14:paraId="3485ED82" w14:textId="77777777" w:rsidR="00DA39AD" w:rsidRPr="00643CD8" w:rsidRDefault="00745FCF" w:rsidP="00731E0C">
            <w:pPr>
              <w:pStyle w:val="Tablecontent"/>
              <w:rPr>
                <w:lang w:val="en-US"/>
              </w:rPr>
            </w:pPr>
            <w:r w:rsidRPr="00643CD8">
              <w:rPr>
                <w:lang w:val="en-US"/>
              </w:rPr>
              <w:t>Insertion sort</w:t>
            </w:r>
          </w:p>
        </w:tc>
        <w:tc>
          <w:tcPr>
            <w:tcW w:w="2831" w:type="dxa"/>
          </w:tcPr>
          <w:p w14:paraId="10F55A4A" w14:textId="77777777" w:rsidR="00DA39AD" w:rsidRPr="00643CD8" w:rsidRDefault="00EB5911" w:rsidP="00EB5911">
            <w:pPr>
              <w:pStyle w:val="Tablecontent"/>
              <w:jc w:val="right"/>
              <w:rPr>
                <w:lang w:val="en-US"/>
              </w:rPr>
            </w:pPr>
            <w:r w:rsidRPr="00643CD8">
              <w:rPr>
                <w:lang w:val="en-US"/>
              </w:rPr>
              <w:t>1,</w:t>
            </w:r>
            <w:r w:rsidR="00DA39AD" w:rsidRPr="00643CD8">
              <w:rPr>
                <w:lang w:val="en-US"/>
              </w:rPr>
              <w:t xml:space="preserve">080 </w:t>
            </w:r>
            <w:proofErr w:type="spellStart"/>
            <w:r w:rsidR="00DA39AD" w:rsidRPr="00643CD8">
              <w:rPr>
                <w:lang w:val="en-US"/>
              </w:rPr>
              <w:t>ms</w:t>
            </w:r>
            <w:proofErr w:type="spellEnd"/>
          </w:p>
        </w:tc>
        <w:tc>
          <w:tcPr>
            <w:tcW w:w="2832" w:type="dxa"/>
          </w:tcPr>
          <w:p w14:paraId="2F9575FE" w14:textId="77777777" w:rsidR="00DA39AD" w:rsidRPr="00643CD8" w:rsidRDefault="00EB5911" w:rsidP="00EB5911">
            <w:pPr>
              <w:pStyle w:val="Tablecontent"/>
              <w:jc w:val="right"/>
              <w:rPr>
                <w:lang w:val="en-US"/>
              </w:rPr>
            </w:pPr>
            <w:r w:rsidRPr="00643CD8">
              <w:rPr>
                <w:lang w:val="en-US"/>
              </w:rPr>
              <w:t>9,</w:t>
            </w:r>
            <w:r w:rsidR="00DA39AD" w:rsidRPr="00643CD8">
              <w:rPr>
                <w:lang w:val="en-US"/>
              </w:rPr>
              <w:t xml:space="preserve">300 </w:t>
            </w:r>
            <w:proofErr w:type="spellStart"/>
            <w:r w:rsidR="00DA39AD" w:rsidRPr="00643CD8">
              <w:rPr>
                <w:lang w:val="en-US"/>
              </w:rPr>
              <w:t>ms</w:t>
            </w:r>
            <w:proofErr w:type="spellEnd"/>
          </w:p>
        </w:tc>
      </w:tr>
    </w:tbl>
    <w:p w14:paraId="0645F468" w14:textId="77777777" w:rsidR="001E0258" w:rsidRPr="00643CD8" w:rsidRDefault="001E0258" w:rsidP="001E0258"/>
    <w:p w14:paraId="44BDE829" w14:textId="77777777" w:rsidR="00EB5911" w:rsidRPr="00643CD8" w:rsidRDefault="00B578BF" w:rsidP="004170D8">
      <w:pPr>
        <w:pStyle w:val="BodyText"/>
        <w:rPr>
          <w:lang w:val="en-US"/>
        </w:rPr>
      </w:pPr>
      <w:r w:rsidRPr="00643CD8">
        <w:rPr>
          <w:lang w:val="en-US"/>
        </w:rPr>
        <w:fldChar w:fldCharType="begin"/>
      </w:r>
      <w:r w:rsidRPr="00643CD8">
        <w:rPr>
          <w:lang w:val="en-US"/>
        </w:rPr>
        <w:instrText xml:space="preserve"> REF _Ref65673676 \h </w:instrText>
      </w:r>
      <w:r w:rsidRPr="00643CD8">
        <w:rPr>
          <w:lang w:val="en-US"/>
        </w:rPr>
      </w:r>
      <w:r w:rsidRPr="00643CD8">
        <w:rPr>
          <w:lang w:val="en-US"/>
        </w:rPr>
        <w:fldChar w:fldCharType="separate"/>
      </w:r>
      <w:r w:rsidR="00643CD8" w:rsidRPr="00643CD8">
        <w:rPr>
          <w:lang w:val="en-US"/>
        </w:rPr>
        <w:t>Figure 3</w:t>
      </w:r>
      <w:r w:rsidRPr="00643CD8">
        <w:rPr>
          <w:lang w:val="en-US"/>
        </w:rPr>
        <w:fldChar w:fldCharType="end"/>
      </w:r>
      <w:r w:rsidR="00B2417D" w:rsidRPr="00643CD8">
        <w:rPr>
          <w:lang w:val="en-US"/>
        </w:rPr>
        <w:t xml:space="preserve"> </w:t>
      </w:r>
      <w:r w:rsidR="00EB5911" w:rsidRPr="00643CD8">
        <w:rPr>
          <w:lang w:val="en-US"/>
        </w:rPr>
        <w:t>displays how to create a caption above the table. The dialog</w:t>
      </w:r>
      <w:r w:rsidR="004C5A31" w:rsidRPr="00643CD8">
        <w:rPr>
          <w:lang w:val="en-US"/>
        </w:rPr>
        <w:t>ue</w:t>
      </w:r>
      <w:r w:rsidR="00EB5911" w:rsidRPr="00643CD8">
        <w:rPr>
          <w:lang w:val="en-US"/>
        </w:rPr>
        <w:t xml:space="preserve"> window appears by clicking on the square-shaped table selector near the top left corner of the table and selecting </w:t>
      </w:r>
      <w:r w:rsidR="00943620" w:rsidRPr="00643CD8">
        <w:rPr>
          <w:lang w:val="en-US"/>
        </w:rPr>
        <w:t>“</w:t>
      </w:r>
      <w:r w:rsidR="00EB5911" w:rsidRPr="00643CD8">
        <w:rPr>
          <w:lang w:val="en-US"/>
        </w:rPr>
        <w:t>Insert caption</w:t>
      </w:r>
      <w:r w:rsidR="00943620" w:rsidRPr="00643CD8">
        <w:rPr>
          <w:lang w:val="en-US"/>
        </w:rPr>
        <w:t>”</w:t>
      </w:r>
      <w:r w:rsidR="00EB5911" w:rsidRPr="00643CD8">
        <w:rPr>
          <w:lang w:val="en-US"/>
        </w:rPr>
        <w:t>.</w:t>
      </w:r>
    </w:p>
    <w:p w14:paraId="44805771" w14:textId="77777777" w:rsidR="00B578BF" w:rsidRPr="00643CD8" w:rsidRDefault="00B7625C" w:rsidP="00B578BF">
      <w:pPr>
        <w:pStyle w:val="BodyText"/>
        <w:keepNext/>
        <w:rPr>
          <w:lang w:val="en-US"/>
        </w:rPr>
      </w:pPr>
      <w:r w:rsidRPr="00643CD8">
        <w:rPr>
          <w:lang w:val="en-US" w:eastAsia="en-GB"/>
        </w:rPr>
        <w:lastRenderedPageBreak/>
        <w:drawing>
          <wp:inline distT="0" distB="0" distL="0" distR="0" wp14:anchorId="0317FCF1" wp14:editId="4A4F669E">
            <wp:extent cx="2990850" cy="2182838"/>
            <wp:effectExtent l="0" t="0" r="0" b="8255"/>
            <wp:docPr id="18" name="Picture 18" descr="A dialogue window for entering table caption, caption label, and caption posi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99237" cy="2188959"/>
                    </a:xfrm>
                    <a:prstGeom prst="rect">
                      <a:avLst/>
                    </a:prstGeom>
                  </pic:spPr>
                </pic:pic>
              </a:graphicData>
            </a:graphic>
          </wp:inline>
        </w:drawing>
      </w:r>
    </w:p>
    <w:p w14:paraId="0AA76F22" w14:textId="77777777" w:rsidR="00B7625C" w:rsidRPr="00643CD8" w:rsidRDefault="00B578BF" w:rsidP="00B578BF">
      <w:pPr>
        <w:pStyle w:val="Caption"/>
        <w:rPr>
          <w:lang w:val="en-US"/>
        </w:rPr>
      </w:pPr>
      <w:bookmarkStart w:id="11" w:name="_Ref65673676"/>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3</w:t>
      </w:r>
      <w:r w:rsidRPr="00643CD8">
        <w:rPr>
          <w:lang w:val="en-US"/>
        </w:rPr>
        <w:fldChar w:fldCharType="end"/>
      </w:r>
      <w:bookmarkEnd w:id="11"/>
      <w:r w:rsidRPr="00643CD8">
        <w:rPr>
          <w:lang w:val="en-US"/>
        </w:rPr>
        <w:t>. Entering the data for table caption.</w:t>
      </w:r>
    </w:p>
    <w:p w14:paraId="545F201A" w14:textId="77777777" w:rsidR="00CB2679" w:rsidRPr="00643CD8" w:rsidRDefault="006C24E8" w:rsidP="004170D8">
      <w:pPr>
        <w:pStyle w:val="BodyText"/>
        <w:rPr>
          <w:lang w:val="en-US"/>
        </w:rPr>
      </w:pPr>
      <w:r w:rsidRPr="00643CD8">
        <w:rPr>
          <w:lang w:val="en-US"/>
        </w:rPr>
        <w:t>When a table caption has been created, change its style to Table caption.</w:t>
      </w:r>
    </w:p>
    <w:p w14:paraId="605F5A7D" w14:textId="77777777" w:rsidR="00266C5E" w:rsidRPr="00643CD8" w:rsidRDefault="00764DF9" w:rsidP="004170D8">
      <w:pPr>
        <w:pStyle w:val="Heading3"/>
        <w:rPr>
          <w:lang w:val="en-US"/>
        </w:rPr>
      </w:pPr>
      <w:bookmarkStart w:id="12" w:name="_Toc68862907"/>
      <w:r w:rsidRPr="00643CD8">
        <w:rPr>
          <w:lang w:val="en-US"/>
        </w:rPr>
        <w:t>How to Create T</w:t>
      </w:r>
      <w:r w:rsidR="00266C5E" w:rsidRPr="00643CD8">
        <w:rPr>
          <w:lang w:val="en-US"/>
        </w:rPr>
        <w:t>ables in Word</w:t>
      </w:r>
      <w:bookmarkEnd w:id="12"/>
    </w:p>
    <w:p w14:paraId="451F4D78" w14:textId="77777777" w:rsidR="00266C5E" w:rsidRPr="00643CD8" w:rsidRDefault="00266C5E" w:rsidP="004170D8">
      <w:pPr>
        <w:pStyle w:val="BodyText"/>
        <w:rPr>
          <w:lang w:val="en-US"/>
        </w:rPr>
      </w:pPr>
      <w:r w:rsidRPr="00643CD8">
        <w:rPr>
          <w:lang w:val="en-US"/>
        </w:rPr>
        <w:t xml:space="preserve">Create tables using Word's "Add a Table" </w:t>
      </w:r>
      <w:r w:rsidR="00943620" w:rsidRPr="00643CD8">
        <w:rPr>
          <w:lang w:val="en-US"/>
        </w:rPr>
        <w:t>feature</w:t>
      </w:r>
      <w:r w:rsidRPr="00643CD8">
        <w:rPr>
          <w:lang w:val="en-US"/>
        </w:rPr>
        <w:t xml:space="preserve">. Do </w:t>
      </w:r>
      <w:r w:rsidR="00CA346D" w:rsidRPr="00643CD8">
        <w:rPr>
          <w:lang w:val="en-US"/>
        </w:rPr>
        <w:t>not use a</w:t>
      </w:r>
      <w:r w:rsidR="00DC01B9" w:rsidRPr="00643CD8">
        <w:rPr>
          <w:lang w:val="en-US"/>
        </w:rPr>
        <w:t xml:space="preserve">n image </w:t>
      </w:r>
      <w:r w:rsidRPr="00643CD8">
        <w:rPr>
          <w:lang w:val="en-US"/>
        </w:rPr>
        <w:t>of a table, as screen readers cannot</w:t>
      </w:r>
      <w:r w:rsidR="00DC01B9" w:rsidRPr="00643CD8">
        <w:rPr>
          <w:lang w:val="en-US"/>
        </w:rPr>
        <w:t xml:space="preserve"> interpret the image</w:t>
      </w:r>
      <w:r w:rsidRPr="00643CD8">
        <w:rPr>
          <w:lang w:val="en-US"/>
        </w:rPr>
        <w:t xml:space="preserve">. Make a header row and ensure the contents of the table cells are readable </w:t>
      </w:r>
      <w:r w:rsidR="00CA346D" w:rsidRPr="00643CD8">
        <w:rPr>
          <w:lang w:val="en-US"/>
        </w:rPr>
        <w:t xml:space="preserve">and </w:t>
      </w:r>
      <w:r w:rsidRPr="00643CD8">
        <w:rPr>
          <w:lang w:val="en-US"/>
        </w:rPr>
        <w:t>in a logical order.</w:t>
      </w:r>
    </w:p>
    <w:p w14:paraId="5CEBC930" w14:textId="77777777" w:rsidR="00341F7D" w:rsidRPr="00643CD8" w:rsidRDefault="002E14F4" w:rsidP="001E0258">
      <w:pPr>
        <w:pStyle w:val="BodyTextBeforeaQuoteorList"/>
      </w:pPr>
      <w:r w:rsidRPr="00643CD8">
        <w:t>Once you ha</w:t>
      </w:r>
      <w:r w:rsidR="00341F7D" w:rsidRPr="00643CD8">
        <w:t>ve created a table, mark the top row of the table as the header row as follows:</w:t>
      </w:r>
    </w:p>
    <w:p w14:paraId="5C92130C" w14:textId="77777777" w:rsidR="00341F7D" w:rsidRPr="00643CD8" w:rsidRDefault="00341F7D" w:rsidP="004170D8">
      <w:pPr>
        <w:pStyle w:val="BodyText"/>
        <w:numPr>
          <w:ilvl w:val="0"/>
          <w:numId w:val="16"/>
        </w:numPr>
        <w:rPr>
          <w:lang w:val="en-US"/>
        </w:rPr>
      </w:pPr>
      <w:r w:rsidRPr="00643CD8">
        <w:rPr>
          <w:lang w:val="en-US"/>
        </w:rPr>
        <w:t>Place the mouse cursor on the top row of the table. This displays the Table Tools on the Ribbon.</w:t>
      </w:r>
    </w:p>
    <w:p w14:paraId="6AF1A0AD" w14:textId="77777777" w:rsidR="00341F7D" w:rsidRPr="00643CD8" w:rsidRDefault="00341F7D" w:rsidP="004170D8">
      <w:pPr>
        <w:pStyle w:val="BodyText"/>
        <w:numPr>
          <w:ilvl w:val="0"/>
          <w:numId w:val="16"/>
        </w:numPr>
        <w:rPr>
          <w:lang w:val="en-US"/>
        </w:rPr>
      </w:pPr>
      <w:r w:rsidRPr="00643CD8">
        <w:rPr>
          <w:lang w:val="en-US"/>
        </w:rPr>
        <w:t>In Table Tools, click "Layout", and then click "Repeat Header Rows"</w:t>
      </w:r>
      <w:r w:rsidR="009460AB" w:rsidRPr="00643CD8">
        <w:rPr>
          <w:lang w:val="en-US"/>
        </w:rPr>
        <w:t xml:space="preserve"> (</w:t>
      </w:r>
      <w:r w:rsidR="00B2417D" w:rsidRPr="00643CD8">
        <w:rPr>
          <w:lang w:val="en-US"/>
        </w:rPr>
        <w:fldChar w:fldCharType="begin"/>
      </w:r>
      <w:r w:rsidR="00B2417D" w:rsidRPr="00643CD8">
        <w:rPr>
          <w:lang w:val="en-US"/>
        </w:rPr>
        <w:instrText xml:space="preserve"> REF  _Ref65673713 \* Lower \h </w:instrText>
      </w:r>
      <w:r w:rsidR="00B2417D" w:rsidRPr="00643CD8">
        <w:rPr>
          <w:lang w:val="en-US"/>
        </w:rPr>
      </w:r>
      <w:r w:rsidR="00B2417D" w:rsidRPr="00643CD8">
        <w:rPr>
          <w:lang w:val="en-US"/>
        </w:rPr>
        <w:fldChar w:fldCharType="separate"/>
      </w:r>
      <w:r w:rsidR="00643CD8" w:rsidRPr="00643CD8">
        <w:rPr>
          <w:lang w:val="en-US"/>
        </w:rPr>
        <w:t>figure 4</w:t>
      </w:r>
      <w:r w:rsidR="00B2417D" w:rsidRPr="00643CD8">
        <w:rPr>
          <w:lang w:val="en-US"/>
        </w:rPr>
        <w:fldChar w:fldCharType="end"/>
      </w:r>
      <w:r w:rsidR="009460AB" w:rsidRPr="00643CD8">
        <w:rPr>
          <w:lang w:val="en-US"/>
        </w:rPr>
        <w:t>)</w:t>
      </w:r>
      <w:r w:rsidRPr="00643CD8">
        <w:rPr>
          <w:lang w:val="en-US"/>
        </w:rPr>
        <w:t>.</w:t>
      </w:r>
    </w:p>
    <w:p w14:paraId="52AE0D93" w14:textId="77777777" w:rsidR="00B578BF" w:rsidRPr="00643CD8" w:rsidRDefault="009460AB" w:rsidP="00B578BF">
      <w:pPr>
        <w:pStyle w:val="BodyText"/>
        <w:keepNext/>
        <w:rPr>
          <w:lang w:val="en-US"/>
        </w:rPr>
      </w:pPr>
      <w:r w:rsidRPr="00643CD8">
        <w:rPr>
          <w:lang w:val="en-US" w:eastAsia="en-GB"/>
        </w:rPr>
        <w:lastRenderedPageBreak/>
        <w:drawing>
          <wp:inline distT="0" distB="0" distL="0" distR="0" wp14:anchorId="632096A9" wp14:editId="7440CB60">
            <wp:extent cx="1847850" cy="910031"/>
            <wp:effectExtent l="0" t="0" r="0" b="4445"/>
            <wp:docPr id="5" name="Picture 5" descr="The &quot;Repeat Heder Rows&quot; option has been switched on to mark the header 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71305" cy="921582"/>
                    </a:xfrm>
                    <a:prstGeom prst="rect">
                      <a:avLst/>
                    </a:prstGeom>
                  </pic:spPr>
                </pic:pic>
              </a:graphicData>
            </a:graphic>
          </wp:inline>
        </w:drawing>
      </w:r>
    </w:p>
    <w:p w14:paraId="7A4B9CA3" w14:textId="77777777" w:rsidR="009460AB" w:rsidRPr="00643CD8" w:rsidRDefault="00B578BF" w:rsidP="00B578BF">
      <w:pPr>
        <w:pStyle w:val="Caption"/>
        <w:rPr>
          <w:lang w:val="en-US"/>
        </w:rPr>
      </w:pPr>
      <w:bookmarkStart w:id="13" w:name="_Ref65673713"/>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4</w:t>
      </w:r>
      <w:r w:rsidRPr="00643CD8">
        <w:rPr>
          <w:lang w:val="en-US"/>
        </w:rPr>
        <w:fldChar w:fldCharType="end"/>
      </w:r>
      <w:bookmarkEnd w:id="13"/>
      <w:r w:rsidRPr="00643CD8">
        <w:rPr>
          <w:lang w:val="en-US"/>
        </w:rPr>
        <w:t>. Marking the header row.</w:t>
      </w:r>
    </w:p>
    <w:p w14:paraId="41C50A0F" w14:textId="77777777" w:rsidR="00341F7D" w:rsidRPr="00643CD8" w:rsidRDefault="00341F7D" w:rsidP="004170D8">
      <w:pPr>
        <w:pStyle w:val="BodyText"/>
        <w:rPr>
          <w:lang w:val="en-US"/>
        </w:rPr>
      </w:pPr>
      <w:r w:rsidRPr="00643CD8">
        <w:rPr>
          <w:lang w:val="en-US"/>
        </w:rPr>
        <w:t>A properly marked header row improves the accessibility of the document.</w:t>
      </w:r>
    </w:p>
    <w:p w14:paraId="3F1FAA34" w14:textId="77777777" w:rsidR="00B214CE" w:rsidRPr="00643CD8" w:rsidRDefault="00B214CE" w:rsidP="004170D8">
      <w:pPr>
        <w:pStyle w:val="Heading3"/>
        <w:rPr>
          <w:lang w:val="en-US"/>
        </w:rPr>
      </w:pPr>
      <w:bookmarkStart w:id="14" w:name="_Toc68862908"/>
      <w:r w:rsidRPr="00643CD8">
        <w:rPr>
          <w:lang w:val="en-US"/>
        </w:rPr>
        <w:t xml:space="preserve">Secondary </w:t>
      </w:r>
      <w:r w:rsidR="00764DF9" w:rsidRPr="00643CD8">
        <w:rPr>
          <w:lang w:val="en-US"/>
        </w:rPr>
        <w:t>S</w:t>
      </w:r>
      <w:r w:rsidRPr="00643CD8">
        <w:rPr>
          <w:lang w:val="en-US"/>
        </w:rPr>
        <w:t>ubheading</w:t>
      </w:r>
      <w:bookmarkEnd w:id="14"/>
    </w:p>
    <w:p w14:paraId="3CD1750B" w14:textId="77777777" w:rsidR="00C30B16" w:rsidRPr="00643CD8" w:rsidRDefault="00C30B16" w:rsidP="004170D8">
      <w:pPr>
        <w:pStyle w:val="BodyText"/>
        <w:rPr>
          <w:lang w:val="en-US"/>
        </w:rPr>
      </w:pPr>
      <w:r w:rsidRPr="00643CD8">
        <w:rPr>
          <w:lang w:val="en-US"/>
        </w:rPr>
        <w:t>There must always be text or a new subheading below each heading.</w:t>
      </w:r>
    </w:p>
    <w:p w14:paraId="4A83ECE7" w14:textId="77777777" w:rsidR="00673DE9" w:rsidRPr="00643CD8" w:rsidRDefault="00673DE9" w:rsidP="004170D8">
      <w:pPr>
        <w:pStyle w:val="Heading2"/>
        <w:rPr>
          <w:lang w:val="en-US"/>
        </w:rPr>
      </w:pPr>
      <w:bookmarkStart w:id="15" w:name="_Toc68862909"/>
      <w:r w:rsidRPr="00643CD8">
        <w:rPr>
          <w:lang w:val="en-US"/>
        </w:rPr>
        <w:t>Quotes</w:t>
      </w:r>
      <w:bookmarkEnd w:id="15"/>
    </w:p>
    <w:p w14:paraId="422445D1" w14:textId="77777777" w:rsidR="00B778EC" w:rsidRPr="00643CD8" w:rsidRDefault="000F3400" w:rsidP="001E0258">
      <w:pPr>
        <w:pStyle w:val="BodyTextBeforeaQuoteorList"/>
      </w:pPr>
      <w:r w:rsidRPr="00643CD8">
        <w:t xml:space="preserve">Quotes use the </w:t>
      </w:r>
      <w:r w:rsidR="00943620" w:rsidRPr="00643CD8">
        <w:t>“</w:t>
      </w:r>
      <w:r w:rsidRPr="00643CD8">
        <w:t>Quote</w:t>
      </w:r>
      <w:r w:rsidR="00943620" w:rsidRPr="00643CD8">
        <w:t>”</w:t>
      </w:r>
      <w:r w:rsidRPr="00643CD8">
        <w:t xml:space="preserve"> style. The paragraph containing the citation passage (immediately before the citation) uses the </w:t>
      </w:r>
      <w:r w:rsidR="00943620" w:rsidRPr="00643CD8">
        <w:t>“Body</w:t>
      </w:r>
      <w:r w:rsidRPr="00643CD8">
        <w:t xml:space="preserve"> </w:t>
      </w:r>
      <w:r w:rsidR="00FA5549" w:rsidRPr="00643CD8">
        <w:t>T</w:t>
      </w:r>
      <w:r w:rsidRPr="00643CD8">
        <w:t xml:space="preserve">ext </w:t>
      </w:r>
      <w:r w:rsidR="00FA5549" w:rsidRPr="00643CD8">
        <w:t>B</w:t>
      </w:r>
      <w:r w:rsidRPr="00643CD8">
        <w:t xml:space="preserve">efore a </w:t>
      </w:r>
      <w:r w:rsidR="00FA5549" w:rsidRPr="00643CD8">
        <w:t>Q</w:t>
      </w:r>
      <w:r w:rsidRPr="00643CD8">
        <w:t xml:space="preserve">uote or </w:t>
      </w:r>
      <w:r w:rsidR="00FA5549" w:rsidRPr="00643CD8">
        <w:t>L</w:t>
      </w:r>
      <w:r w:rsidRPr="00643CD8">
        <w:t>ist</w:t>
      </w:r>
      <w:r w:rsidR="00943620" w:rsidRPr="00643CD8">
        <w:t>”</w:t>
      </w:r>
      <w:r w:rsidRPr="00643CD8">
        <w:t xml:space="preserve"> style to leave a shorter paragraph spacing between the citation and the passage.</w:t>
      </w:r>
    </w:p>
    <w:p w14:paraId="04972BFC" w14:textId="77777777" w:rsidR="000F3400" w:rsidRPr="00643CD8" w:rsidRDefault="000F3400" w:rsidP="000F3400">
      <w:pPr>
        <w:pStyle w:val="Quote"/>
        <w:rPr>
          <w:lang w:val="en-US"/>
        </w:rPr>
      </w:pPr>
      <w:r w:rsidRPr="00643CD8">
        <w:rPr>
          <w:lang w:val="en-US"/>
        </w:rPr>
        <w:t xml:space="preserve">Direct quoting uses the </w:t>
      </w:r>
      <w:r w:rsidR="00943620" w:rsidRPr="00643CD8">
        <w:rPr>
          <w:lang w:val="en-US"/>
        </w:rPr>
        <w:t>“</w:t>
      </w:r>
      <w:r w:rsidRPr="00643CD8">
        <w:rPr>
          <w:bCs/>
          <w:lang w:val="en-US"/>
        </w:rPr>
        <w:t>Quote</w:t>
      </w:r>
      <w:r w:rsidR="00943620" w:rsidRPr="00643CD8">
        <w:rPr>
          <w:bCs/>
          <w:lang w:val="en-US"/>
        </w:rPr>
        <w:t>”</w:t>
      </w:r>
      <w:r w:rsidRPr="00643CD8">
        <w:rPr>
          <w:lang w:val="en-US"/>
        </w:rPr>
        <w:t xml:space="preserve"> style of the template. A citation is given in the quotation.</w:t>
      </w:r>
    </w:p>
    <w:p w14:paraId="367F19D8" w14:textId="77777777" w:rsidR="00A83C67" w:rsidRPr="00643CD8" w:rsidRDefault="00A83C67" w:rsidP="004170D8">
      <w:pPr>
        <w:pStyle w:val="BodyText"/>
        <w:rPr>
          <w:lang w:val="en-US"/>
        </w:rPr>
      </w:pPr>
      <w:r w:rsidRPr="00643CD8">
        <w:rPr>
          <w:lang w:val="en-US"/>
        </w:rPr>
        <w:t>After indentation, the text conti</w:t>
      </w:r>
      <w:r w:rsidR="00943620" w:rsidRPr="00643CD8">
        <w:rPr>
          <w:lang w:val="en-US"/>
        </w:rPr>
        <w:t>nues from the left edge in the “B</w:t>
      </w:r>
      <w:r w:rsidRPr="00643CD8">
        <w:rPr>
          <w:lang w:val="en-US"/>
        </w:rPr>
        <w:t>ody text</w:t>
      </w:r>
      <w:r w:rsidR="00943620" w:rsidRPr="00643CD8">
        <w:rPr>
          <w:lang w:val="en-US"/>
        </w:rPr>
        <w:t>”</w:t>
      </w:r>
      <w:r w:rsidRPr="00643CD8">
        <w:rPr>
          <w:lang w:val="en-US"/>
        </w:rPr>
        <w:t xml:space="preserve"> style.</w:t>
      </w:r>
    </w:p>
    <w:p w14:paraId="450F4F42" w14:textId="77777777" w:rsidR="00673DE9" w:rsidRPr="00643CD8" w:rsidRDefault="00673DE9" w:rsidP="004170D8">
      <w:pPr>
        <w:pStyle w:val="Heading2"/>
        <w:rPr>
          <w:lang w:val="en-US"/>
        </w:rPr>
      </w:pPr>
      <w:bookmarkStart w:id="16" w:name="_Toc68862910"/>
      <w:r w:rsidRPr="00643CD8">
        <w:rPr>
          <w:lang w:val="en-US"/>
        </w:rPr>
        <w:t>Lists</w:t>
      </w:r>
      <w:bookmarkEnd w:id="16"/>
    </w:p>
    <w:p w14:paraId="77605E01" w14:textId="77777777" w:rsidR="00B778EC" w:rsidRPr="00643CD8" w:rsidRDefault="00BC4E33" w:rsidP="004170D8">
      <w:pPr>
        <w:pStyle w:val="BodyText"/>
        <w:rPr>
          <w:lang w:val="en-US"/>
        </w:rPr>
      </w:pPr>
      <w:r w:rsidRPr="00643CD8">
        <w:rPr>
          <w:lang w:val="en-US"/>
        </w:rPr>
        <w:t xml:space="preserve">A list in the text uses the </w:t>
      </w:r>
      <w:r w:rsidR="00943620" w:rsidRPr="00643CD8">
        <w:rPr>
          <w:lang w:val="en-US"/>
        </w:rPr>
        <w:t>“</w:t>
      </w:r>
      <w:r w:rsidRPr="00643CD8">
        <w:rPr>
          <w:lang w:val="en-US"/>
        </w:rPr>
        <w:t>List</w:t>
      </w:r>
      <w:r w:rsidR="00943620" w:rsidRPr="00643CD8">
        <w:rPr>
          <w:lang w:val="en-US"/>
        </w:rPr>
        <w:t>”</w:t>
      </w:r>
      <w:r w:rsidRPr="00643CD8">
        <w:rPr>
          <w:lang w:val="en-US"/>
        </w:rPr>
        <w:t xml:space="preserve"> style. The paragraph before a list uses the </w:t>
      </w:r>
      <w:r w:rsidR="00943620" w:rsidRPr="00643CD8">
        <w:rPr>
          <w:lang w:val="en-US"/>
        </w:rPr>
        <w:t>“Body</w:t>
      </w:r>
      <w:r w:rsidRPr="00643CD8">
        <w:rPr>
          <w:lang w:val="en-US"/>
        </w:rPr>
        <w:t xml:space="preserve"> text before a quote or list</w:t>
      </w:r>
      <w:r w:rsidR="00943620" w:rsidRPr="00643CD8">
        <w:rPr>
          <w:lang w:val="en-US"/>
        </w:rPr>
        <w:t>”</w:t>
      </w:r>
      <w:r w:rsidRPr="00643CD8">
        <w:rPr>
          <w:lang w:val="en-US"/>
        </w:rPr>
        <w:t xml:space="preserve"> style.</w:t>
      </w:r>
    </w:p>
    <w:p w14:paraId="4703540F" w14:textId="77777777" w:rsidR="00DA39AD" w:rsidRPr="00643CD8" w:rsidRDefault="00DA39AD" w:rsidP="001E0258">
      <w:pPr>
        <w:pStyle w:val="BodyTextBeforeaQuoteorList"/>
      </w:pPr>
      <w:r w:rsidRPr="00643CD8">
        <w:t>When the list items are not sentences, they begin with a lowercase letter, and the last list item ends in a period. The thesis consists of</w:t>
      </w:r>
    </w:p>
    <w:p w14:paraId="65BC9B7D" w14:textId="77777777" w:rsidR="00DA39AD" w:rsidRPr="00643CD8" w:rsidRDefault="00DA39AD" w:rsidP="00DA39AD">
      <w:pPr>
        <w:pStyle w:val="List"/>
      </w:pPr>
      <w:r w:rsidRPr="00643CD8">
        <w:t>words</w:t>
      </w:r>
    </w:p>
    <w:p w14:paraId="0FA5F4A9" w14:textId="77777777" w:rsidR="00DA39AD" w:rsidRPr="00643CD8" w:rsidRDefault="00DA39AD" w:rsidP="00DA39AD">
      <w:pPr>
        <w:pStyle w:val="List"/>
      </w:pPr>
      <w:r w:rsidRPr="00643CD8">
        <w:t>clauses</w:t>
      </w:r>
    </w:p>
    <w:p w14:paraId="6CA7C099" w14:textId="77777777" w:rsidR="00DA39AD" w:rsidRPr="00643CD8" w:rsidRDefault="00DA39AD" w:rsidP="00DA39AD">
      <w:pPr>
        <w:pStyle w:val="List"/>
      </w:pPr>
      <w:r w:rsidRPr="00643CD8">
        <w:lastRenderedPageBreak/>
        <w:t>sentences</w:t>
      </w:r>
    </w:p>
    <w:p w14:paraId="7A94992D" w14:textId="77777777" w:rsidR="00DA39AD" w:rsidRPr="00643CD8" w:rsidRDefault="00DA39AD" w:rsidP="00DA39AD">
      <w:pPr>
        <w:pStyle w:val="List"/>
      </w:pPr>
      <w:r w:rsidRPr="00643CD8">
        <w:t>paragraphs</w:t>
      </w:r>
    </w:p>
    <w:p w14:paraId="31C54D42" w14:textId="77777777" w:rsidR="00DA39AD" w:rsidRPr="00643CD8" w:rsidRDefault="00DA39AD" w:rsidP="00DA39AD">
      <w:pPr>
        <w:pStyle w:val="List"/>
      </w:pPr>
      <w:r w:rsidRPr="00643CD8">
        <w:t>chapters.</w:t>
      </w:r>
    </w:p>
    <w:p w14:paraId="7931A4D4" w14:textId="77777777" w:rsidR="00DA39AD" w:rsidRPr="00643CD8" w:rsidRDefault="00DA39AD" w:rsidP="001E0258">
      <w:pPr>
        <w:pStyle w:val="BodyTextBeforeaQuoteorList"/>
      </w:pPr>
      <w:r w:rsidRPr="00643CD8">
        <w:t>When the list items are sentences, they begin with a capitalized letter, and</w:t>
      </w:r>
      <w:r w:rsidR="00B7625C" w:rsidRPr="00643CD8">
        <w:t xml:space="preserve"> the list items end in a period:</w:t>
      </w:r>
    </w:p>
    <w:p w14:paraId="008D60A4" w14:textId="77777777" w:rsidR="00B778EC" w:rsidRPr="00643CD8" w:rsidRDefault="002955A1" w:rsidP="002955A1">
      <w:pPr>
        <w:pStyle w:val="List"/>
      </w:pPr>
      <w:r w:rsidRPr="00643CD8">
        <w:t>This is the first item in the list.</w:t>
      </w:r>
    </w:p>
    <w:p w14:paraId="4AC11E5D" w14:textId="77777777" w:rsidR="00B778EC" w:rsidRPr="00643CD8" w:rsidRDefault="00580ED7" w:rsidP="00580ED7">
      <w:pPr>
        <w:pStyle w:val="List"/>
      </w:pPr>
      <w:r w:rsidRPr="00643CD8">
        <w:t>The second item of the list here contains a long text that spans multiple lines. The left edge aligns automatically.</w:t>
      </w:r>
    </w:p>
    <w:p w14:paraId="6DB6A4C2" w14:textId="77777777" w:rsidR="00B778EC" w:rsidRPr="00643CD8" w:rsidRDefault="002955A1" w:rsidP="00221D00">
      <w:pPr>
        <w:pStyle w:val="List"/>
      </w:pPr>
      <w:r w:rsidRPr="00643CD8">
        <w:t xml:space="preserve">This is the </w:t>
      </w:r>
      <w:r w:rsidR="00E53453" w:rsidRPr="00643CD8">
        <w:t>third</w:t>
      </w:r>
      <w:r w:rsidRPr="00643CD8">
        <w:t xml:space="preserve"> item in the list.</w:t>
      </w:r>
    </w:p>
    <w:p w14:paraId="12DB9D04" w14:textId="77777777" w:rsidR="001D3D92" w:rsidRPr="00643CD8" w:rsidRDefault="00580ED7" w:rsidP="00580ED7">
      <w:pPr>
        <w:pStyle w:val="List"/>
      </w:pPr>
      <w:r w:rsidRPr="00643CD8">
        <w:t>The fourth item in the list is here.</w:t>
      </w:r>
    </w:p>
    <w:p w14:paraId="0E2363B8" w14:textId="77777777" w:rsidR="00F81480" w:rsidRPr="00643CD8" w:rsidRDefault="00731E0C" w:rsidP="004170D8">
      <w:pPr>
        <w:pStyle w:val="Heading2"/>
        <w:rPr>
          <w:lang w:val="en-US"/>
        </w:rPr>
      </w:pPr>
      <w:bookmarkStart w:id="17" w:name="_Toc68862911"/>
      <w:r w:rsidRPr="00643CD8">
        <w:rPr>
          <w:lang w:val="en-US"/>
        </w:rPr>
        <w:t>Listings</w:t>
      </w:r>
      <w:bookmarkEnd w:id="17"/>
    </w:p>
    <w:p w14:paraId="7EB54555" w14:textId="77777777" w:rsidR="00731E0C" w:rsidRPr="00643CD8" w:rsidRDefault="00E50BFA" w:rsidP="00CD6A15">
      <w:pPr>
        <w:pStyle w:val="BodyText"/>
        <w:rPr>
          <w:lang w:val="en-US"/>
        </w:rPr>
      </w:pPr>
      <w:bookmarkStart w:id="18" w:name="_Toc64393357"/>
      <w:r w:rsidRPr="00643CD8">
        <w:rPr>
          <w:lang w:val="en-US"/>
        </w:rPr>
        <w:t>A listing displays sour</w:t>
      </w:r>
      <w:r w:rsidR="00B2417D" w:rsidRPr="00643CD8">
        <w:rPr>
          <w:lang w:val="en-US"/>
        </w:rPr>
        <w:t>ce code of a computer program (l</w:t>
      </w:r>
      <w:r w:rsidRPr="00643CD8">
        <w:rPr>
          <w:lang w:val="en-US"/>
        </w:rPr>
        <w:t xml:space="preserve">isting 1). </w:t>
      </w:r>
      <w:r w:rsidR="00731E0C" w:rsidRPr="00643CD8">
        <w:rPr>
          <w:lang w:val="en-US"/>
        </w:rPr>
        <w:t xml:space="preserve">Use </w:t>
      </w:r>
      <w:r w:rsidR="00943620" w:rsidRPr="00643CD8">
        <w:rPr>
          <w:lang w:val="en-US"/>
        </w:rPr>
        <w:t>“</w:t>
      </w:r>
      <w:r w:rsidR="00731E0C" w:rsidRPr="00643CD8">
        <w:rPr>
          <w:lang w:val="en-US"/>
        </w:rPr>
        <w:t>Code line</w:t>
      </w:r>
      <w:r w:rsidR="00943620" w:rsidRPr="00643CD8">
        <w:rPr>
          <w:lang w:val="en-US"/>
        </w:rPr>
        <w:t>”</w:t>
      </w:r>
      <w:r w:rsidR="00731E0C" w:rsidRPr="00643CD8">
        <w:rPr>
          <w:lang w:val="en-US"/>
        </w:rPr>
        <w:t xml:space="preserve"> style to mark code </w:t>
      </w:r>
      <w:proofErr w:type="gramStart"/>
      <w:r w:rsidR="00731E0C" w:rsidRPr="00643CD8">
        <w:rPr>
          <w:lang w:val="en-US"/>
        </w:rPr>
        <w:t>lines, and</w:t>
      </w:r>
      <w:proofErr w:type="gramEnd"/>
      <w:r w:rsidR="00731E0C" w:rsidRPr="00643CD8">
        <w:rPr>
          <w:lang w:val="en-US"/>
        </w:rPr>
        <w:t xml:space="preserve"> create indentations with the Tab key. The caption should follow the </w:t>
      </w:r>
      <w:r w:rsidR="00943620" w:rsidRPr="00643CD8">
        <w:rPr>
          <w:lang w:val="en-US"/>
        </w:rPr>
        <w:t>“</w:t>
      </w:r>
      <w:r w:rsidR="00731E0C" w:rsidRPr="00643CD8">
        <w:rPr>
          <w:lang w:val="en-US"/>
        </w:rPr>
        <w:t>Listing caption</w:t>
      </w:r>
      <w:r w:rsidR="00943620" w:rsidRPr="00643CD8">
        <w:rPr>
          <w:lang w:val="en-US"/>
        </w:rPr>
        <w:t>”</w:t>
      </w:r>
      <w:r w:rsidR="00731E0C" w:rsidRPr="00643CD8">
        <w:rPr>
          <w:lang w:val="en-US"/>
        </w:rPr>
        <w:t xml:space="preserve"> style.</w:t>
      </w:r>
    </w:p>
    <w:p w14:paraId="0B31D6A0" w14:textId="77777777" w:rsidR="00731E0C" w:rsidRPr="00643CD8" w:rsidRDefault="00731E0C" w:rsidP="0008433B">
      <w:pPr>
        <w:pStyle w:val="Codeline"/>
      </w:pPr>
      <w:r w:rsidRPr="00643CD8">
        <w:t xml:space="preserve">def </w:t>
      </w:r>
      <w:proofErr w:type="gramStart"/>
      <w:r w:rsidRPr="00643CD8">
        <w:t>inventory(</w:t>
      </w:r>
      <w:proofErr w:type="gramEnd"/>
      <w:r w:rsidRPr="00643CD8">
        <w:t>):</w:t>
      </w:r>
    </w:p>
    <w:p w14:paraId="12037EA3" w14:textId="77777777" w:rsidR="00731E0C" w:rsidRPr="00643CD8" w:rsidRDefault="00731E0C" w:rsidP="0008433B">
      <w:pPr>
        <w:pStyle w:val="Codeline"/>
      </w:pPr>
      <w:r w:rsidRPr="00643CD8">
        <w:tab/>
        <w:t xml:space="preserve">cur = </w:t>
      </w:r>
      <w:proofErr w:type="spellStart"/>
      <w:proofErr w:type="gramStart"/>
      <w:r w:rsidRPr="00643CD8">
        <w:t>db.cursor</w:t>
      </w:r>
      <w:proofErr w:type="spellEnd"/>
      <w:proofErr w:type="gramEnd"/>
      <w:r w:rsidRPr="00643CD8">
        <w:t>()</w:t>
      </w:r>
    </w:p>
    <w:p w14:paraId="2B1DE3C5" w14:textId="77777777" w:rsidR="00731E0C" w:rsidRPr="00643CD8" w:rsidRDefault="00731E0C" w:rsidP="0008433B">
      <w:pPr>
        <w:pStyle w:val="Codeline"/>
      </w:pPr>
      <w:r w:rsidRPr="00643CD8">
        <w:tab/>
      </w:r>
      <w:proofErr w:type="spellStart"/>
      <w:r w:rsidRPr="00643CD8">
        <w:t>sql</w:t>
      </w:r>
      <w:proofErr w:type="spellEnd"/>
      <w:r w:rsidRPr="00643CD8">
        <w:t xml:space="preserve"> = "SELECT Description FROM OBJECT WHERE Location='PLAYER'"</w:t>
      </w:r>
    </w:p>
    <w:p w14:paraId="34B7CB04" w14:textId="77777777" w:rsidR="00731E0C" w:rsidRPr="00643CD8" w:rsidRDefault="00731E0C" w:rsidP="0008433B">
      <w:pPr>
        <w:pStyle w:val="Codeline"/>
      </w:pPr>
      <w:r w:rsidRPr="00643CD8">
        <w:tab/>
      </w:r>
      <w:proofErr w:type="spellStart"/>
      <w:proofErr w:type="gramStart"/>
      <w:r w:rsidRPr="00643CD8">
        <w:t>cur.execute</w:t>
      </w:r>
      <w:proofErr w:type="spellEnd"/>
      <w:proofErr w:type="gramEnd"/>
      <w:r w:rsidRPr="00643CD8">
        <w:t>(</w:t>
      </w:r>
      <w:proofErr w:type="spellStart"/>
      <w:r w:rsidRPr="00643CD8">
        <w:t>sql</w:t>
      </w:r>
      <w:proofErr w:type="spellEnd"/>
      <w:r w:rsidRPr="00643CD8">
        <w:t>)</w:t>
      </w:r>
    </w:p>
    <w:p w14:paraId="09F4391D" w14:textId="77777777" w:rsidR="00731E0C" w:rsidRPr="00643CD8" w:rsidRDefault="00731E0C" w:rsidP="0008433B">
      <w:pPr>
        <w:pStyle w:val="Codeline"/>
      </w:pPr>
      <w:r w:rsidRPr="00643CD8">
        <w:tab/>
        <w:t xml:space="preserve">if </w:t>
      </w:r>
      <w:proofErr w:type="spellStart"/>
      <w:proofErr w:type="gramStart"/>
      <w:r w:rsidRPr="00643CD8">
        <w:t>cur.rowcount</w:t>
      </w:r>
      <w:proofErr w:type="spellEnd"/>
      <w:proofErr w:type="gramEnd"/>
      <w:r w:rsidRPr="00643CD8">
        <w:t>&gt;=1:</w:t>
      </w:r>
    </w:p>
    <w:p w14:paraId="793FCD25" w14:textId="77777777" w:rsidR="00731E0C" w:rsidRPr="00643CD8" w:rsidRDefault="00731E0C" w:rsidP="0008433B">
      <w:pPr>
        <w:pStyle w:val="Codeline"/>
      </w:pPr>
      <w:r w:rsidRPr="00643CD8">
        <w:tab/>
      </w:r>
      <w:r w:rsidRPr="00643CD8">
        <w:tab/>
      </w:r>
      <w:proofErr w:type="gramStart"/>
      <w:r w:rsidRPr="00643CD8">
        <w:t>print(</w:t>
      </w:r>
      <w:proofErr w:type="gramEnd"/>
      <w:r w:rsidRPr="00643CD8">
        <w:t>"You carry the following items:")</w:t>
      </w:r>
    </w:p>
    <w:p w14:paraId="1FAE0CD0" w14:textId="77777777" w:rsidR="00731E0C" w:rsidRPr="00643CD8" w:rsidRDefault="00731E0C" w:rsidP="0008433B">
      <w:pPr>
        <w:pStyle w:val="Codeline"/>
      </w:pPr>
      <w:r w:rsidRPr="00643CD8">
        <w:tab/>
      </w:r>
      <w:r w:rsidRPr="00643CD8">
        <w:tab/>
        <w:t xml:space="preserve">for row in </w:t>
      </w:r>
      <w:proofErr w:type="spellStart"/>
      <w:proofErr w:type="gramStart"/>
      <w:r w:rsidRPr="00643CD8">
        <w:t>cur.fetchall</w:t>
      </w:r>
      <w:proofErr w:type="spellEnd"/>
      <w:proofErr w:type="gramEnd"/>
      <w:r w:rsidRPr="00643CD8">
        <w:t>() :</w:t>
      </w:r>
    </w:p>
    <w:p w14:paraId="732E5184" w14:textId="77777777" w:rsidR="00731E0C" w:rsidRPr="00643CD8" w:rsidRDefault="00731E0C" w:rsidP="0008433B">
      <w:pPr>
        <w:pStyle w:val="Codeline"/>
      </w:pPr>
      <w:r w:rsidRPr="00643CD8">
        <w:tab/>
      </w:r>
      <w:r w:rsidRPr="00643CD8">
        <w:tab/>
      </w:r>
      <w:r w:rsidRPr="00643CD8">
        <w:tab/>
        <w:t xml:space="preserve">print (" - " + </w:t>
      </w:r>
      <w:proofErr w:type="gramStart"/>
      <w:r w:rsidRPr="00643CD8">
        <w:t>row[</w:t>
      </w:r>
      <w:proofErr w:type="gramEnd"/>
      <w:r w:rsidRPr="00643CD8">
        <w:t>0])</w:t>
      </w:r>
    </w:p>
    <w:p w14:paraId="52FA1982" w14:textId="77777777" w:rsidR="00731E0C" w:rsidRPr="00643CD8" w:rsidRDefault="00731E0C" w:rsidP="0008433B">
      <w:pPr>
        <w:pStyle w:val="Codeline"/>
      </w:pPr>
      <w:r w:rsidRPr="00643CD8">
        <w:tab/>
        <w:t>else:</w:t>
      </w:r>
    </w:p>
    <w:p w14:paraId="5FB16113" w14:textId="77777777" w:rsidR="00731E0C" w:rsidRPr="00643CD8" w:rsidRDefault="00731E0C" w:rsidP="0008433B">
      <w:pPr>
        <w:pStyle w:val="Codeline"/>
      </w:pPr>
      <w:r w:rsidRPr="00643CD8">
        <w:tab/>
      </w:r>
      <w:r w:rsidRPr="00643CD8">
        <w:tab/>
      </w:r>
      <w:proofErr w:type="gramStart"/>
      <w:r w:rsidRPr="00643CD8">
        <w:t>print(</w:t>
      </w:r>
      <w:proofErr w:type="gramEnd"/>
      <w:r w:rsidRPr="00643CD8">
        <w:t>"You don't carry anything.")</w:t>
      </w:r>
    </w:p>
    <w:p w14:paraId="32E5EF5E" w14:textId="77777777" w:rsidR="00731E0C" w:rsidRPr="00643CD8" w:rsidRDefault="00731E0C" w:rsidP="0008433B">
      <w:pPr>
        <w:pStyle w:val="Codeline"/>
      </w:pPr>
      <w:r w:rsidRPr="00643CD8">
        <w:tab/>
        <w:t>return</w:t>
      </w:r>
    </w:p>
    <w:p w14:paraId="3A1CBE58" w14:textId="77777777" w:rsidR="00731E0C" w:rsidRPr="00643CD8" w:rsidRDefault="00731E0C" w:rsidP="00BF42FB">
      <w:pPr>
        <w:pStyle w:val="Listingcaption"/>
      </w:pPr>
      <w:r w:rsidRPr="00643CD8">
        <w:t>A Python subroutine that outputs information about objects in possession of a player.</w:t>
      </w:r>
    </w:p>
    <w:p w14:paraId="7BBEFD99" w14:textId="77777777" w:rsidR="00F81480" w:rsidRPr="00643CD8" w:rsidRDefault="00731E0C" w:rsidP="004170D8">
      <w:pPr>
        <w:pStyle w:val="Heading2"/>
        <w:rPr>
          <w:lang w:val="en-US"/>
        </w:rPr>
      </w:pPr>
      <w:bookmarkStart w:id="19" w:name="_Toc68862912"/>
      <w:bookmarkEnd w:id="18"/>
      <w:r w:rsidRPr="00643CD8">
        <w:rPr>
          <w:lang w:val="en-US"/>
        </w:rPr>
        <w:t>Formulas</w:t>
      </w:r>
      <w:bookmarkEnd w:id="19"/>
    </w:p>
    <w:p w14:paraId="6913C94C" w14:textId="77777777" w:rsidR="00641A49" w:rsidRPr="00643CD8" w:rsidRDefault="00641A49" w:rsidP="00CD6A15">
      <w:pPr>
        <w:pStyle w:val="BodyText"/>
        <w:rPr>
          <w:lang w:val="en-US"/>
        </w:rPr>
      </w:pPr>
      <w:r w:rsidRPr="00643CD8">
        <w:rPr>
          <w:rStyle w:val="BodyTextChar"/>
          <w:lang w:val="en-US"/>
        </w:rPr>
        <w:t>You</w:t>
      </w:r>
      <w:r w:rsidRPr="00643CD8">
        <w:rPr>
          <w:lang w:val="en-US"/>
        </w:rPr>
        <w:t xml:space="preserve"> can insert numbered formulas that are displayed on separate rows:</w:t>
      </w:r>
    </w:p>
    <w:p w14:paraId="371E460C" w14:textId="77777777" w:rsidR="00F81480" w:rsidRPr="00643CD8" w:rsidRDefault="00F81480" w:rsidP="00F81480">
      <w:pPr>
        <w:tabs>
          <w:tab w:val="decimal" w:pos="3969"/>
          <w:tab w:val="right" w:pos="7938"/>
        </w:tabs>
        <w:jc w:val="left"/>
        <w:rPr>
          <w:rFonts w:eastAsiaTheme="minorEastAsia"/>
        </w:rPr>
      </w:pPr>
      <w:r w:rsidRPr="00643CD8">
        <w:rPr>
          <w:rFonts w:eastAsiaTheme="minorEastAsia"/>
        </w:rPr>
        <w:tab/>
      </w:r>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oMath>
      <w:r w:rsidRPr="00643CD8">
        <w:rPr>
          <w:rFonts w:eastAsiaTheme="minorEastAsia"/>
        </w:rPr>
        <w:tab/>
        <w:t>(</w:t>
      </w:r>
      <w:r w:rsidRPr="00643CD8">
        <w:rPr>
          <w:rFonts w:eastAsiaTheme="minorEastAsia"/>
        </w:rPr>
        <w:fldChar w:fldCharType="begin"/>
      </w:r>
      <w:r w:rsidRPr="00643CD8">
        <w:rPr>
          <w:rFonts w:eastAsiaTheme="minorEastAsia"/>
        </w:rPr>
        <w:instrText xml:space="preserve"> SEQ Kaavanumero \* MERGEFORMAT </w:instrText>
      </w:r>
      <w:r w:rsidRPr="00643CD8">
        <w:rPr>
          <w:rFonts w:eastAsiaTheme="minorEastAsia"/>
        </w:rPr>
        <w:fldChar w:fldCharType="separate"/>
      </w:r>
      <w:r w:rsidR="00643CD8" w:rsidRPr="00643CD8">
        <w:rPr>
          <w:rFonts w:eastAsiaTheme="minorEastAsia"/>
        </w:rPr>
        <w:t>1</w:t>
      </w:r>
      <w:r w:rsidRPr="00643CD8">
        <w:rPr>
          <w:rFonts w:eastAsiaTheme="minorEastAsia"/>
        </w:rPr>
        <w:fldChar w:fldCharType="end"/>
      </w:r>
      <w:r w:rsidRPr="00643CD8">
        <w:rPr>
          <w:rFonts w:eastAsiaTheme="minorEastAsia"/>
        </w:rPr>
        <w:t>)</w:t>
      </w:r>
    </w:p>
    <w:p w14:paraId="1F72013E" w14:textId="77777777" w:rsidR="00641A49" w:rsidRPr="00643CD8" w:rsidRDefault="00641A49" w:rsidP="004170D8">
      <w:pPr>
        <w:pStyle w:val="BodyText"/>
        <w:rPr>
          <w:lang w:val="en-US"/>
        </w:rPr>
      </w:pPr>
      <w:r w:rsidRPr="00643CD8">
        <w:rPr>
          <w:lang w:val="en-US"/>
        </w:rPr>
        <w:t xml:space="preserve">Insert a new formula by </w:t>
      </w:r>
      <w:r w:rsidRPr="00643CD8">
        <w:rPr>
          <w:rStyle w:val="BodyTextChar"/>
          <w:lang w:val="en-US"/>
        </w:rPr>
        <w:t>selecting</w:t>
      </w:r>
      <w:r w:rsidRPr="00643CD8">
        <w:rPr>
          <w:lang w:val="en-US"/>
        </w:rPr>
        <w:t xml:space="preserve"> Insert/Quick parts/Formula.</w:t>
      </w:r>
    </w:p>
    <w:p w14:paraId="73A67AEA" w14:textId="77777777" w:rsidR="00F712D5" w:rsidRPr="00643CD8" w:rsidRDefault="00A6642C" w:rsidP="00981CD0">
      <w:pPr>
        <w:pStyle w:val="Heading1"/>
        <w:rPr>
          <w:lang w:val="en-US"/>
        </w:rPr>
      </w:pPr>
      <w:bookmarkStart w:id="20" w:name="_Toc68862913"/>
      <w:r w:rsidRPr="00643CD8">
        <w:rPr>
          <w:lang w:val="en-US"/>
        </w:rPr>
        <w:lastRenderedPageBreak/>
        <w:t>Alternative T</w:t>
      </w:r>
      <w:r w:rsidR="00E954F6" w:rsidRPr="00643CD8">
        <w:rPr>
          <w:lang w:val="en-US"/>
        </w:rPr>
        <w:t>ext</w:t>
      </w:r>
      <w:bookmarkEnd w:id="20"/>
    </w:p>
    <w:p w14:paraId="54C66994" w14:textId="77777777" w:rsidR="0057713D" w:rsidRPr="00643CD8" w:rsidRDefault="0057713D" w:rsidP="004170D8">
      <w:pPr>
        <w:pStyle w:val="BodyText"/>
        <w:rPr>
          <w:lang w:val="en-US"/>
        </w:rPr>
      </w:pPr>
      <w:r w:rsidRPr="00643CD8">
        <w:rPr>
          <w:lang w:val="en-US"/>
        </w:rPr>
        <w:t xml:space="preserve">According to accessibility requirements, </w:t>
      </w:r>
      <w:r w:rsidR="00FD7141" w:rsidRPr="00643CD8">
        <w:rPr>
          <w:lang w:val="en-US"/>
        </w:rPr>
        <w:t>figures</w:t>
      </w:r>
      <w:r w:rsidRPr="00643CD8">
        <w:rPr>
          <w:lang w:val="en-US"/>
        </w:rPr>
        <w:t xml:space="preserve"> must have </w:t>
      </w:r>
      <w:r w:rsidR="00AD45DB" w:rsidRPr="00643CD8">
        <w:rPr>
          <w:lang w:val="en-US"/>
        </w:rPr>
        <w:t>alternative</w:t>
      </w:r>
      <w:r w:rsidRPr="00643CD8">
        <w:rPr>
          <w:lang w:val="en-US"/>
        </w:rPr>
        <w:t xml:space="preserve"> text. </w:t>
      </w:r>
      <w:r w:rsidR="00AD45DB" w:rsidRPr="00643CD8">
        <w:rPr>
          <w:lang w:val="en-US"/>
        </w:rPr>
        <w:t>Alternative</w:t>
      </w:r>
      <w:r w:rsidRPr="00643CD8">
        <w:rPr>
          <w:lang w:val="en-US"/>
        </w:rPr>
        <w:t xml:space="preserve"> text is not the same thing as a caption. </w:t>
      </w:r>
      <w:r w:rsidR="00AD45DB" w:rsidRPr="00643CD8">
        <w:rPr>
          <w:lang w:val="en-US"/>
        </w:rPr>
        <w:t>Alternative</w:t>
      </w:r>
      <w:r w:rsidRPr="00643CD8">
        <w:rPr>
          <w:lang w:val="en-US"/>
        </w:rPr>
        <w:t xml:space="preserve"> text is a descri</w:t>
      </w:r>
      <w:r w:rsidR="00FD7141" w:rsidRPr="00643CD8">
        <w:rPr>
          <w:lang w:val="en-US"/>
        </w:rPr>
        <w:t>ption of the content of a figure</w:t>
      </w:r>
      <w:r w:rsidRPr="00643CD8">
        <w:rPr>
          <w:lang w:val="en-US"/>
        </w:rPr>
        <w:t xml:space="preserve"> read aloud by screen readers used by the visually impaired. It is not advisable to repeat the caption in the alternative text because screen readers read both contents.</w:t>
      </w:r>
    </w:p>
    <w:p w14:paraId="5ACD354C" w14:textId="77777777" w:rsidR="0057713D" w:rsidRPr="00643CD8" w:rsidRDefault="0057713D" w:rsidP="004170D8">
      <w:pPr>
        <w:pStyle w:val="BodyText"/>
        <w:rPr>
          <w:lang w:val="en-US"/>
        </w:rPr>
      </w:pPr>
      <w:r w:rsidRPr="00643CD8">
        <w:rPr>
          <w:lang w:val="en-US"/>
        </w:rPr>
        <w:t xml:space="preserve">When writing alternative text, think about what information you will not receive if you do not see the </w:t>
      </w:r>
      <w:r w:rsidR="00FD7141" w:rsidRPr="00643CD8">
        <w:rPr>
          <w:lang w:val="en-US"/>
        </w:rPr>
        <w:t>figure</w:t>
      </w:r>
      <w:r w:rsidRPr="00643CD8">
        <w:rPr>
          <w:lang w:val="en-US"/>
        </w:rPr>
        <w:t xml:space="preserve">. Use short sentences and plain language. Tell the essential about the </w:t>
      </w:r>
      <w:r w:rsidR="009A5025" w:rsidRPr="00643CD8">
        <w:rPr>
          <w:lang w:val="en-US"/>
        </w:rPr>
        <w:t>figure</w:t>
      </w:r>
      <w:r w:rsidRPr="00643CD8">
        <w:rPr>
          <w:lang w:val="en-US"/>
        </w:rPr>
        <w:t xml:space="preserve"> - you do</w:t>
      </w:r>
      <w:r w:rsidR="002E14F4" w:rsidRPr="00643CD8">
        <w:rPr>
          <w:lang w:val="en-US"/>
        </w:rPr>
        <w:t xml:space="preserve"> no</w:t>
      </w:r>
      <w:r w:rsidRPr="00643CD8">
        <w:rPr>
          <w:lang w:val="en-US"/>
        </w:rPr>
        <w:t>t have to explain everything.</w:t>
      </w:r>
    </w:p>
    <w:p w14:paraId="0D8278FB" w14:textId="77777777" w:rsidR="00B511A6" w:rsidRPr="00643CD8" w:rsidRDefault="00764DF9" w:rsidP="004170D8">
      <w:pPr>
        <w:pStyle w:val="Heading2"/>
        <w:rPr>
          <w:lang w:val="en-US"/>
        </w:rPr>
      </w:pPr>
      <w:bookmarkStart w:id="21" w:name="_Toc68862914"/>
      <w:r w:rsidRPr="00643CD8">
        <w:rPr>
          <w:lang w:val="en-US"/>
        </w:rPr>
        <w:t>How to A</w:t>
      </w:r>
      <w:r w:rsidR="00B511A6" w:rsidRPr="00643CD8">
        <w:rPr>
          <w:lang w:val="en-US"/>
        </w:rPr>
        <w:t xml:space="preserve">dd </w:t>
      </w:r>
      <w:r w:rsidRPr="00643CD8">
        <w:rPr>
          <w:lang w:val="en-US"/>
        </w:rPr>
        <w:t>A</w:t>
      </w:r>
      <w:r w:rsidR="00AD45DB" w:rsidRPr="00643CD8">
        <w:rPr>
          <w:lang w:val="en-US"/>
        </w:rPr>
        <w:t>lternative</w:t>
      </w:r>
      <w:r w:rsidR="00FD7141" w:rsidRPr="00643CD8">
        <w:rPr>
          <w:lang w:val="en-US"/>
        </w:rPr>
        <w:t xml:space="preserve"> Text to Figure</w:t>
      </w:r>
      <w:r w:rsidR="00B511A6" w:rsidRPr="00643CD8">
        <w:rPr>
          <w:lang w:val="en-US"/>
        </w:rPr>
        <w:t>s</w:t>
      </w:r>
      <w:bookmarkEnd w:id="21"/>
    </w:p>
    <w:p w14:paraId="6167FCE3" w14:textId="77777777" w:rsidR="00B511A6" w:rsidRPr="00643CD8" w:rsidRDefault="00B511A6" w:rsidP="00273FCF">
      <w:pPr>
        <w:pStyle w:val="BodyTextBeforeaQuoteorList"/>
      </w:pPr>
      <w:r w:rsidRPr="00643CD8">
        <w:t xml:space="preserve">An </w:t>
      </w:r>
      <w:r w:rsidR="00FD7141" w:rsidRPr="00643CD8">
        <w:t xml:space="preserve">alternative text is given to a figure </w:t>
      </w:r>
      <w:r w:rsidRPr="00643CD8">
        <w:t>in a Word document as follows:</w:t>
      </w:r>
    </w:p>
    <w:p w14:paraId="6D5D8A25" w14:textId="77777777" w:rsidR="00013154" w:rsidRPr="00643CD8" w:rsidRDefault="00013154" w:rsidP="004170D8">
      <w:pPr>
        <w:pStyle w:val="BodyText"/>
        <w:numPr>
          <w:ilvl w:val="0"/>
          <w:numId w:val="15"/>
        </w:numPr>
        <w:rPr>
          <w:lang w:val="en-US"/>
        </w:rPr>
      </w:pPr>
      <w:r w:rsidRPr="00643CD8">
        <w:rPr>
          <w:lang w:val="en-US"/>
        </w:rPr>
        <w:t xml:space="preserve">Move the cursor over the </w:t>
      </w:r>
      <w:r w:rsidR="00FD7141" w:rsidRPr="00643CD8">
        <w:rPr>
          <w:lang w:val="en-US"/>
        </w:rPr>
        <w:t>figure</w:t>
      </w:r>
      <w:r w:rsidRPr="00643CD8">
        <w:rPr>
          <w:lang w:val="en-US"/>
        </w:rPr>
        <w:t xml:space="preserve"> and right-click.</w:t>
      </w:r>
    </w:p>
    <w:p w14:paraId="3889AD0C" w14:textId="77777777" w:rsidR="00013154" w:rsidRPr="00643CD8" w:rsidRDefault="00013154" w:rsidP="004170D8">
      <w:pPr>
        <w:pStyle w:val="BodyText"/>
        <w:numPr>
          <w:ilvl w:val="0"/>
          <w:numId w:val="15"/>
        </w:numPr>
        <w:rPr>
          <w:lang w:val="en-US"/>
        </w:rPr>
      </w:pPr>
      <w:r w:rsidRPr="00643CD8">
        <w:rPr>
          <w:lang w:val="en-US"/>
        </w:rPr>
        <w:t>Select “Format Picture…”</w:t>
      </w:r>
      <w:r w:rsidR="00CE485D" w:rsidRPr="00643CD8">
        <w:rPr>
          <w:lang w:val="en-US"/>
        </w:rPr>
        <w:t xml:space="preserve"> (</w:t>
      </w:r>
      <w:r w:rsidR="00B578BF" w:rsidRPr="00643CD8">
        <w:rPr>
          <w:lang w:val="en-US"/>
        </w:rPr>
        <w:fldChar w:fldCharType="begin"/>
      </w:r>
      <w:r w:rsidR="00B578BF" w:rsidRPr="00643CD8">
        <w:rPr>
          <w:lang w:val="en-US"/>
        </w:rPr>
        <w:instrText xml:space="preserve"> REF  _Ref65673748 \* Lower \h </w:instrText>
      </w:r>
      <w:r w:rsidR="00B578BF" w:rsidRPr="00643CD8">
        <w:rPr>
          <w:lang w:val="en-US"/>
        </w:rPr>
      </w:r>
      <w:r w:rsidR="00B578BF" w:rsidRPr="00643CD8">
        <w:rPr>
          <w:lang w:val="en-US"/>
        </w:rPr>
        <w:fldChar w:fldCharType="separate"/>
      </w:r>
      <w:r w:rsidR="00643CD8" w:rsidRPr="00643CD8">
        <w:rPr>
          <w:lang w:val="en-US"/>
        </w:rPr>
        <w:t>figure 5</w:t>
      </w:r>
      <w:r w:rsidR="00B578BF" w:rsidRPr="00643CD8">
        <w:rPr>
          <w:lang w:val="en-US"/>
        </w:rPr>
        <w:fldChar w:fldCharType="end"/>
      </w:r>
      <w:r w:rsidR="00CE485D" w:rsidRPr="00643CD8">
        <w:rPr>
          <w:lang w:val="en-US"/>
        </w:rPr>
        <w:t>).</w:t>
      </w:r>
    </w:p>
    <w:p w14:paraId="14C065BA" w14:textId="77777777" w:rsidR="00013154" w:rsidRPr="00643CD8" w:rsidRDefault="00013154" w:rsidP="004170D8">
      <w:pPr>
        <w:pStyle w:val="BodyText"/>
        <w:numPr>
          <w:ilvl w:val="0"/>
          <w:numId w:val="15"/>
        </w:numPr>
        <w:rPr>
          <w:lang w:val="en-US"/>
        </w:rPr>
      </w:pPr>
      <w:r w:rsidRPr="00643CD8">
        <w:rPr>
          <w:lang w:val="en-US"/>
        </w:rPr>
        <w:t>In the “Format Picture” window, select the third icon “Layout and Properties”.</w:t>
      </w:r>
    </w:p>
    <w:p w14:paraId="340B452C" w14:textId="77777777" w:rsidR="00013154" w:rsidRPr="00643CD8" w:rsidRDefault="00013154" w:rsidP="004170D8">
      <w:pPr>
        <w:pStyle w:val="BodyText"/>
        <w:numPr>
          <w:ilvl w:val="0"/>
          <w:numId w:val="15"/>
        </w:numPr>
        <w:rPr>
          <w:lang w:val="en-US"/>
        </w:rPr>
      </w:pPr>
      <w:r w:rsidRPr="00643CD8">
        <w:rPr>
          <w:lang w:val="en-US"/>
        </w:rPr>
        <w:t xml:space="preserve">Select “Alt Text” and enter a description of the </w:t>
      </w:r>
      <w:r w:rsidR="00FD7141" w:rsidRPr="00643CD8">
        <w:rPr>
          <w:lang w:val="en-US"/>
        </w:rPr>
        <w:t>figure</w:t>
      </w:r>
      <w:r w:rsidRPr="00643CD8">
        <w:rPr>
          <w:lang w:val="en-US"/>
        </w:rPr>
        <w:t xml:space="preserve"> content in “Description”. Do not write anything under “Title”.</w:t>
      </w:r>
    </w:p>
    <w:p w14:paraId="2F697018" w14:textId="77777777" w:rsidR="00B578BF" w:rsidRPr="00643CD8" w:rsidRDefault="0000076C" w:rsidP="00B578BF">
      <w:pPr>
        <w:pStyle w:val="BodyText"/>
        <w:keepNext/>
        <w:rPr>
          <w:lang w:val="en-US"/>
        </w:rPr>
      </w:pPr>
      <w:r w:rsidRPr="00643CD8">
        <w:rPr>
          <w:lang w:val="en-US" w:eastAsia="en-GB"/>
        </w:rPr>
        <w:lastRenderedPageBreak/>
        <w:drawing>
          <wp:inline distT="0" distB="0" distL="0" distR="0" wp14:anchorId="74C716FC" wp14:editId="14C9BE28">
            <wp:extent cx="2310650" cy="2794000"/>
            <wp:effectExtent l="0" t="0" r="0" b="6350"/>
            <wp:docPr id="17" name="Picture 17" descr="A dialogue window that allows entering alternative text to a figure. The text is written in the Description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17695" cy="2802518"/>
                    </a:xfrm>
                    <a:prstGeom prst="rect">
                      <a:avLst/>
                    </a:prstGeom>
                  </pic:spPr>
                </pic:pic>
              </a:graphicData>
            </a:graphic>
          </wp:inline>
        </w:drawing>
      </w:r>
    </w:p>
    <w:p w14:paraId="7AFE0AA7" w14:textId="77777777" w:rsidR="0000076C" w:rsidRPr="00643CD8" w:rsidRDefault="00B578BF" w:rsidP="00B578BF">
      <w:pPr>
        <w:pStyle w:val="Caption"/>
        <w:rPr>
          <w:lang w:val="en-US"/>
        </w:rPr>
      </w:pPr>
      <w:bookmarkStart w:id="22" w:name="_Ref65673748"/>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5</w:t>
      </w:r>
      <w:r w:rsidRPr="00643CD8">
        <w:rPr>
          <w:lang w:val="en-US"/>
        </w:rPr>
        <w:fldChar w:fldCharType="end"/>
      </w:r>
      <w:bookmarkEnd w:id="22"/>
      <w:r w:rsidRPr="00643CD8">
        <w:rPr>
          <w:lang w:val="en-US"/>
        </w:rPr>
        <w:t>. Adding alternative text to a figure.</w:t>
      </w:r>
    </w:p>
    <w:p w14:paraId="7EEBA2DF" w14:textId="77777777" w:rsidR="001A4619" w:rsidRPr="00643CD8" w:rsidRDefault="001A4619" w:rsidP="004170D8">
      <w:pPr>
        <w:pStyle w:val="BodyText"/>
        <w:rPr>
          <w:lang w:val="en-US"/>
        </w:rPr>
      </w:pPr>
      <w:r w:rsidRPr="00643CD8">
        <w:rPr>
          <w:lang w:val="en-US"/>
        </w:rPr>
        <w:t>There must always be text between a figure or table and a new figure or table or a new heading.</w:t>
      </w:r>
    </w:p>
    <w:p w14:paraId="30D44F1B" w14:textId="77777777" w:rsidR="00F81480" w:rsidRPr="00643CD8" w:rsidRDefault="00764DF9" w:rsidP="004170D8">
      <w:pPr>
        <w:pStyle w:val="Heading2"/>
        <w:rPr>
          <w:lang w:val="en-US"/>
        </w:rPr>
      </w:pPr>
      <w:bookmarkStart w:id="23" w:name="_Toc68862915"/>
      <w:r w:rsidRPr="00643CD8">
        <w:rPr>
          <w:lang w:val="en-US"/>
        </w:rPr>
        <w:t>How to Add Alternative Text to T</w:t>
      </w:r>
      <w:r w:rsidR="005A6076" w:rsidRPr="00643CD8">
        <w:rPr>
          <w:lang w:val="en-US"/>
        </w:rPr>
        <w:t>ables</w:t>
      </w:r>
      <w:bookmarkEnd w:id="23"/>
    </w:p>
    <w:p w14:paraId="5BEB8FA8" w14:textId="77777777" w:rsidR="005A6076" w:rsidRPr="00643CD8" w:rsidRDefault="00FD7141" w:rsidP="004170D8">
      <w:pPr>
        <w:pStyle w:val="BodyText"/>
        <w:rPr>
          <w:lang w:val="en-US"/>
        </w:rPr>
      </w:pPr>
      <w:r w:rsidRPr="00643CD8">
        <w:rPr>
          <w:lang w:val="en-US"/>
        </w:rPr>
        <w:t>Just like figure</w:t>
      </w:r>
      <w:r w:rsidR="005A6076" w:rsidRPr="00643CD8">
        <w:rPr>
          <w:lang w:val="en-US"/>
        </w:rPr>
        <w:t xml:space="preserve">s, tables need alternative text. To add that, first right-click the table selector near the top left corner of the table. Then, select </w:t>
      </w:r>
      <w:r w:rsidR="00943620" w:rsidRPr="00643CD8">
        <w:rPr>
          <w:lang w:val="en-US"/>
        </w:rPr>
        <w:t>“</w:t>
      </w:r>
      <w:r w:rsidR="005A6076" w:rsidRPr="00643CD8">
        <w:rPr>
          <w:lang w:val="en-US"/>
        </w:rPr>
        <w:t>Table properties</w:t>
      </w:r>
      <w:r w:rsidR="00943620" w:rsidRPr="00643CD8">
        <w:rPr>
          <w:lang w:val="en-US"/>
        </w:rPr>
        <w:t>”</w:t>
      </w:r>
      <w:r w:rsidR="005A6076" w:rsidRPr="00643CD8">
        <w:rPr>
          <w:lang w:val="en-US"/>
        </w:rPr>
        <w:t xml:space="preserve"> and go to the </w:t>
      </w:r>
      <w:r w:rsidR="00943620" w:rsidRPr="00643CD8">
        <w:rPr>
          <w:lang w:val="en-US"/>
        </w:rPr>
        <w:t>“</w:t>
      </w:r>
      <w:r w:rsidR="005A6076" w:rsidRPr="00643CD8">
        <w:rPr>
          <w:lang w:val="en-US"/>
        </w:rPr>
        <w:t>Alt text</w:t>
      </w:r>
      <w:r w:rsidR="00943620" w:rsidRPr="00643CD8">
        <w:rPr>
          <w:lang w:val="en-US"/>
        </w:rPr>
        <w:t>”</w:t>
      </w:r>
      <w:r w:rsidR="005A6076" w:rsidRPr="00643CD8">
        <w:rPr>
          <w:lang w:val="en-US"/>
        </w:rPr>
        <w:t xml:space="preserve"> tab. Type the alternative text into the </w:t>
      </w:r>
      <w:r w:rsidR="00943620" w:rsidRPr="00643CD8">
        <w:rPr>
          <w:lang w:val="en-US"/>
        </w:rPr>
        <w:t>“</w:t>
      </w:r>
      <w:r w:rsidR="005A6076" w:rsidRPr="00643CD8">
        <w:rPr>
          <w:lang w:val="en-US"/>
        </w:rPr>
        <w:t>Description</w:t>
      </w:r>
      <w:r w:rsidR="00943620" w:rsidRPr="00643CD8">
        <w:rPr>
          <w:lang w:val="en-US"/>
        </w:rPr>
        <w:t>”</w:t>
      </w:r>
      <w:r w:rsidR="005A6076" w:rsidRPr="00643CD8">
        <w:rPr>
          <w:lang w:val="en-US"/>
        </w:rPr>
        <w:t xml:space="preserve"> field.</w:t>
      </w:r>
    </w:p>
    <w:p w14:paraId="76F2F97E" w14:textId="77777777" w:rsidR="00F929D3" w:rsidRPr="00643CD8" w:rsidRDefault="00535B3E" w:rsidP="00981CD0">
      <w:pPr>
        <w:pStyle w:val="Heading1"/>
        <w:rPr>
          <w:szCs w:val="26"/>
          <w:lang w:val="en-US"/>
        </w:rPr>
      </w:pPr>
      <w:bookmarkStart w:id="24" w:name="_Toc68862916"/>
      <w:bookmarkStart w:id="25" w:name="_Toc278793827"/>
      <w:r w:rsidRPr="00643CD8">
        <w:rPr>
          <w:lang w:val="en-US"/>
        </w:rPr>
        <w:t>D</w:t>
      </w:r>
      <w:r w:rsidR="00A6642C" w:rsidRPr="00643CD8">
        <w:rPr>
          <w:lang w:val="en-US"/>
        </w:rPr>
        <w:t>ocument A</w:t>
      </w:r>
      <w:r w:rsidRPr="00643CD8">
        <w:rPr>
          <w:lang w:val="en-US"/>
        </w:rPr>
        <w:t>ccessibility</w:t>
      </w:r>
      <w:bookmarkEnd w:id="24"/>
    </w:p>
    <w:p w14:paraId="625A5254" w14:textId="77777777" w:rsidR="009701A3" w:rsidRPr="00643CD8" w:rsidRDefault="00764DF9" w:rsidP="004170D8">
      <w:pPr>
        <w:pStyle w:val="Heading2"/>
        <w:rPr>
          <w:lang w:val="en-US"/>
        </w:rPr>
      </w:pPr>
      <w:bookmarkStart w:id="26" w:name="_Toc68862917"/>
      <w:r w:rsidRPr="00643CD8">
        <w:rPr>
          <w:lang w:val="en-US"/>
        </w:rPr>
        <w:t>Finish the Document P</w:t>
      </w:r>
      <w:r w:rsidR="005E3363" w:rsidRPr="00643CD8">
        <w:rPr>
          <w:lang w:val="en-US"/>
        </w:rPr>
        <w:t>roperties</w:t>
      </w:r>
      <w:bookmarkEnd w:id="26"/>
    </w:p>
    <w:p w14:paraId="3E154E96" w14:textId="77777777" w:rsidR="009701A3" w:rsidRPr="00643CD8" w:rsidRDefault="00AA28EE" w:rsidP="004170D8">
      <w:pPr>
        <w:pStyle w:val="BodyText"/>
        <w:rPr>
          <w:lang w:val="en-US"/>
        </w:rPr>
      </w:pPr>
      <w:r w:rsidRPr="00643CD8">
        <w:rPr>
          <w:lang w:val="en-US"/>
        </w:rPr>
        <w:t xml:space="preserve">Once the content of your thesis is in order, </w:t>
      </w:r>
      <w:proofErr w:type="spellStart"/>
      <w:r w:rsidRPr="00643CD8">
        <w:rPr>
          <w:lang w:val="en-US"/>
        </w:rPr>
        <w:t>finalise</w:t>
      </w:r>
      <w:proofErr w:type="spellEnd"/>
      <w:r w:rsidRPr="00643CD8">
        <w:rPr>
          <w:lang w:val="en-US"/>
        </w:rPr>
        <w:t xml:space="preserve"> the document by specifying its properties. It is </w:t>
      </w:r>
      <w:r w:rsidR="00CE485D" w:rsidRPr="00643CD8">
        <w:rPr>
          <w:lang w:val="en-US"/>
        </w:rPr>
        <w:t>essential to ensure that the PDF</w:t>
      </w:r>
      <w:r w:rsidRPr="00643CD8">
        <w:rPr>
          <w:lang w:val="en-US"/>
        </w:rPr>
        <w:t xml:space="preserve"> file is accessible when you convert a Word file to PDF format. Type a title for the document in the </w:t>
      </w:r>
      <w:r w:rsidR="00943620" w:rsidRPr="00643CD8">
        <w:rPr>
          <w:lang w:val="en-US"/>
        </w:rPr>
        <w:t>“</w:t>
      </w:r>
      <w:r w:rsidRPr="00643CD8">
        <w:rPr>
          <w:lang w:val="en-US"/>
        </w:rPr>
        <w:t>File</w:t>
      </w:r>
      <w:r w:rsidR="00943620" w:rsidRPr="00643CD8">
        <w:rPr>
          <w:lang w:val="en-US"/>
        </w:rPr>
        <w:t>”</w:t>
      </w:r>
      <w:r w:rsidRPr="00643CD8">
        <w:rPr>
          <w:lang w:val="en-US"/>
        </w:rPr>
        <w:t xml:space="preserve"> menu, under </w:t>
      </w:r>
      <w:r w:rsidR="002538BD" w:rsidRPr="00643CD8">
        <w:rPr>
          <w:lang w:val="en-US"/>
        </w:rPr>
        <w:t>Info</w:t>
      </w:r>
      <w:r w:rsidR="00B578BF" w:rsidRPr="00643CD8">
        <w:rPr>
          <w:lang w:val="en-US"/>
        </w:rPr>
        <w:t xml:space="preserve"> (</w:t>
      </w:r>
      <w:r w:rsidR="00B2417D" w:rsidRPr="00643CD8">
        <w:rPr>
          <w:lang w:val="en-US"/>
        </w:rPr>
        <w:fldChar w:fldCharType="begin"/>
      </w:r>
      <w:r w:rsidR="00B2417D" w:rsidRPr="00643CD8">
        <w:rPr>
          <w:lang w:val="en-US"/>
        </w:rPr>
        <w:instrText xml:space="preserve"> REF  _Ref65673784 \* Lower \h </w:instrText>
      </w:r>
      <w:r w:rsidR="00B2417D" w:rsidRPr="00643CD8">
        <w:rPr>
          <w:lang w:val="en-US"/>
        </w:rPr>
      </w:r>
      <w:r w:rsidR="00B2417D" w:rsidRPr="00643CD8">
        <w:rPr>
          <w:lang w:val="en-US"/>
        </w:rPr>
        <w:fldChar w:fldCharType="separate"/>
      </w:r>
      <w:r w:rsidR="00643CD8" w:rsidRPr="00643CD8">
        <w:rPr>
          <w:lang w:val="en-US"/>
        </w:rPr>
        <w:t>figure 6</w:t>
      </w:r>
      <w:r w:rsidR="00B2417D" w:rsidRPr="00643CD8">
        <w:rPr>
          <w:lang w:val="en-US"/>
        </w:rPr>
        <w:fldChar w:fldCharType="end"/>
      </w:r>
      <w:r w:rsidR="00CE485D" w:rsidRPr="00643CD8">
        <w:rPr>
          <w:lang w:val="en-US"/>
        </w:rPr>
        <w:t>)</w:t>
      </w:r>
      <w:r w:rsidRPr="00643CD8">
        <w:rPr>
          <w:lang w:val="en-US"/>
        </w:rPr>
        <w:t>. Enter the title of your thesis as the title.</w:t>
      </w:r>
    </w:p>
    <w:p w14:paraId="5274A3D0" w14:textId="77777777" w:rsidR="00B578BF" w:rsidRPr="00643CD8" w:rsidRDefault="00083706" w:rsidP="00B578BF">
      <w:pPr>
        <w:pStyle w:val="BodyText"/>
        <w:keepNext/>
        <w:rPr>
          <w:lang w:val="en-US"/>
        </w:rPr>
      </w:pPr>
      <w:r w:rsidRPr="00643CD8">
        <w:rPr>
          <w:lang w:val="en-US" w:eastAsia="en-GB"/>
        </w:rPr>
        <w:lastRenderedPageBreak/>
        <w:drawing>
          <wp:inline distT="0" distB="0" distL="0" distR="0" wp14:anchorId="1A90BAB5" wp14:editId="3D5771BE">
            <wp:extent cx="4320000" cy="1519200"/>
            <wp:effectExtent l="0" t="0" r="4445" b="5080"/>
            <wp:docPr id="2" name="Picture 2" descr="The thesis title is written in the text field labeled as &quot;Tit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29"/>
                    <a:stretch>
                      <a:fillRect/>
                    </a:stretch>
                  </pic:blipFill>
                  <pic:spPr>
                    <a:xfrm>
                      <a:off x="0" y="0"/>
                      <a:ext cx="4320000" cy="1519200"/>
                    </a:xfrm>
                    <a:prstGeom prst="rect">
                      <a:avLst/>
                    </a:prstGeom>
                  </pic:spPr>
                </pic:pic>
              </a:graphicData>
            </a:graphic>
          </wp:inline>
        </w:drawing>
      </w:r>
    </w:p>
    <w:p w14:paraId="5FBD3BCD" w14:textId="77777777" w:rsidR="00020FB6" w:rsidRPr="00643CD8" w:rsidRDefault="00B578BF" w:rsidP="00B578BF">
      <w:pPr>
        <w:pStyle w:val="Caption"/>
        <w:rPr>
          <w:lang w:val="en-US"/>
        </w:rPr>
      </w:pPr>
      <w:bookmarkStart w:id="27" w:name="_Ref65673784"/>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6</w:t>
      </w:r>
      <w:r w:rsidRPr="00643CD8">
        <w:rPr>
          <w:lang w:val="en-US"/>
        </w:rPr>
        <w:fldChar w:fldCharType="end"/>
      </w:r>
      <w:bookmarkEnd w:id="27"/>
      <w:r w:rsidRPr="00643CD8">
        <w:rPr>
          <w:lang w:val="en-US"/>
        </w:rPr>
        <w:t>. Entering the title for the thesis.</w:t>
      </w:r>
    </w:p>
    <w:p w14:paraId="79AC0E1F" w14:textId="77777777" w:rsidR="009701A3" w:rsidRPr="00643CD8" w:rsidRDefault="00764DF9" w:rsidP="004170D8">
      <w:pPr>
        <w:pStyle w:val="Heading2"/>
        <w:rPr>
          <w:lang w:val="en-US"/>
        </w:rPr>
      </w:pPr>
      <w:bookmarkStart w:id="28" w:name="_Toc68862918"/>
      <w:r w:rsidRPr="00643CD8">
        <w:rPr>
          <w:lang w:val="en-US"/>
        </w:rPr>
        <w:t>Check the Accessibility of Your T</w:t>
      </w:r>
      <w:r w:rsidR="00E636CD" w:rsidRPr="00643CD8">
        <w:rPr>
          <w:lang w:val="en-US"/>
        </w:rPr>
        <w:t>hesis</w:t>
      </w:r>
      <w:bookmarkEnd w:id="28"/>
    </w:p>
    <w:p w14:paraId="58A6B59E" w14:textId="77777777" w:rsidR="00F77080" w:rsidRPr="00643CD8" w:rsidRDefault="00C439CF" w:rsidP="00273FCF">
      <w:pPr>
        <w:pStyle w:val="BodyTextBeforeaQuoteorList"/>
      </w:pPr>
      <w:r w:rsidRPr="00643CD8">
        <w:t>Word has a feature that lets you check the accessibility of a document.</w:t>
      </w:r>
    </w:p>
    <w:p w14:paraId="0E926011" w14:textId="77777777" w:rsidR="00F77080" w:rsidRPr="00643CD8" w:rsidRDefault="002538BD" w:rsidP="004170D8">
      <w:pPr>
        <w:pStyle w:val="BodyText"/>
        <w:numPr>
          <w:ilvl w:val="0"/>
          <w:numId w:val="13"/>
        </w:numPr>
        <w:rPr>
          <w:lang w:val="en-US"/>
        </w:rPr>
      </w:pPr>
      <w:r w:rsidRPr="00643CD8">
        <w:rPr>
          <w:lang w:val="en-US"/>
        </w:rPr>
        <w:t xml:space="preserve">On the </w:t>
      </w:r>
      <w:r w:rsidR="00943620" w:rsidRPr="00643CD8">
        <w:rPr>
          <w:lang w:val="en-US"/>
        </w:rPr>
        <w:t>“</w:t>
      </w:r>
      <w:r w:rsidRPr="00643CD8">
        <w:rPr>
          <w:lang w:val="en-US"/>
        </w:rPr>
        <w:t>File</w:t>
      </w:r>
      <w:r w:rsidR="00943620" w:rsidRPr="00643CD8">
        <w:rPr>
          <w:lang w:val="en-US"/>
        </w:rPr>
        <w:t>”</w:t>
      </w:r>
      <w:r w:rsidRPr="00643CD8">
        <w:rPr>
          <w:lang w:val="en-US"/>
        </w:rPr>
        <w:t xml:space="preserve"> menu, click </w:t>
      </w:r>
      <w:r w:rsidR="00943620" w:rsidRPr="00643CD8">
        <w:rPr>
          <w:lang w:val="en-US"/>
        </w:rPr>
        <w:t>“</w:t>
      </w:r>
      <w:r w:rsidRPr="00643CD8">
        <w:rPr>
          <w:lang w:val="en-US"/>
        </w:rPr>
        <w:t>Info</w:t>
      </w:r>
      <w:r w:rsidR="00943620" w:rsidRPr="00643CD8">
        <w:rPr>
          <w:lang w:val="en-US"/>
        </w:rPr>
        <w:t>” (</w:t>
      </w:r>
      <w:r w:rsidR="00B2417D" w:rsidRPr="00643CD8">
        <w:rPr>
          <w:lang w:val="en-US"/>
        </w:rPr>
        <w:fldChar w:fldCharType="begin"/>
      </w:r>
      <w:r w:rsidR="00B2417D" w:rsidRPr="00643CD8">
        <w:rPr>
          <w:lang w:val="en-US"/>
        </w:rPr>
        <w:instrText xml:space="preserve"> REF  _Ref65673809 \* Lower \h </w:instrText>
      </w:r>
      <w:r w:rsidR="00B2417D" w:rsidRPr="00643CD8">
        <w:rPr>
          <w:lang w:val="en-US"/>
        </w:rPr>
      </w:r>
      <w:r w:rsidR="00B2417D" w:rsidRPr="00643CD8">
        <w:rPr>
          <w:lang w:val="en-US"/>
        </w:rPr>
        <w:fldChar w:fldCharType="separate"/>
      </w:r>
      <w:r w:rsidR="00643CD8" w:rsidRPr="00643CD8">
        <w:rPr>
          <w:lang w:val="en-US"/>
        </w:rPr>
        <w:t>figure 7</w:t>
      </w:r>
      <w:r w:rsidR="00B2417D" w:rsidRPr="00643CD8">
        <w:rPr>
          <w:lang w:val="en-US"/>
        </w:rPr>
        <w:fldChar w:fldCharType="end"/>
      </w:r>
      <w:r w:rsidR="00CE485D" w:rsidRPr="00643CD8">
        <w:rPr>
          <w:lang w:val="en-US"/>
        </w:rPr>
        <w:t>)</w:t>
      </w:r>
      <w:r w:rsidRPr="00643CD8">
        <w:rPr>
          <w:lang w:val="en-US"/>
        </w:rPr>
        <w:t>.</w:t>
      </w:r>
    </w:p>
    <w:p w14:paraId="207C34B5" w14:textId="77777777" w:rsidR="00F77080" w:rsidRPr="00643CD8" w:rsidRDefault="002538BD" w:rsidP="004170D8">
      <w:pPr>
        <w:pStyle w:val="BodyText"/>
        <w:numPr>
          <w:ilvl w:val="0"/>
          <w:numId w:val="13"/>
        </w:numPr>
        <w:rPr>
          <w:lang w:val="en-US"/>
        </w:rPr>
      </w:pPr>
      <w:r w:rsidRPr="00643CD8">
        <w:rPr>
          <w:lang w:val="en-US"/>
        </w:rPr>
        <w:t xml:space="preserve">Then click </w:t>
      </w:r>
      <w:r w:rsidR="00943620" w:rsidRPr="00643CD8">
        <w:rPr>
          <w:lang w:val="en-US"/>
        </w:rPr>
        <w:t>“</w:t>
      </w:r>
      <w:r w:rsidRPr="00643CD8">
        <w:rPr>
          <w:lang w:val="en-US"/>
        </w:rPr>
        <w:t>Check for Issues</w:t>
      </w:r>
      <w:r w:rsidR="00943620" w:rsidRPr="00643CD8">
        <w:rPr>
          <w:lang w:val="en-US"/>
        </w:rPr>
        <w:t>”</w:t>
      </w:r>
      <w:r w:rsidRPr="00643CD8">
        <w:rPr>
          <w:lang w:val="en-US"/>
        </w:rPr>
        <w:t>.</w:t>
      </w:r>
    </w:p>
    <w:p w14:paraId="57FED700" w14:textId="77777777" w:rsidR="009701A3" w:rsidRPr="00643CD8" w:rsidRDefault="00ED4400" w:rsidP="004170D8">
      <w:pPr>
        <w:pStyle w:val="BodyText"/>
        <w:numPr>
          <w:ilvl w:val="0"/>
          <w:numId w:val="13"/>
        </w:numPr>
        <w:rPr>
          <w:lang w:val="en-US"/>
        </w:rPr>
      </w:pPr>
      <w:proofErr w:type="gramStart"/>
      <w:r w:rsidRPr="00643CD8">
        <w:rPr>
          <w:lang w:val="en-US"/>
        </w:rPr>
        <w:t xml:space="preserve">Click </w:t>
      </w:r>
      <w:r w:rsidR="00943620" w:rsidRPr="00643CD8">
        <w:rPr>
          <w:lang w:val="en-US"/>
        </w:rPr>
        <w:t>”</w:t>
      </w:r>
      <w:r w:rsidRPr="00643CD8">
        <w:rPr>
          <w:lang w:val="en-US"/>
        </w:rPr>
        <w:t>Check</w:t>
      </w:r>
      <w:proofErr w:type="gramEnd"/>
      <w:r w:rsidRPr="00643CD8">
        <w:rPr>
          <w:lang w:val="en-US"/>
        </w:rPr>
        <w:t xml:space="preserve"> Accessibility</w:t>
      </w:r>
      <w:r w:rsidR="00943620" w:rsidRPr="00643CD8">
        <w:rPr>
          <w:lang w:val="en-US"/>
        </w:rPr>
        <w:t>”</w:t>
      </w:r>
      <w:r w:rsidRPr="00643CD8">
        <w:rPr>
          <w:lang w:val="en-US"/>
        </w:rPr>
        <w:t>.</w:t>
      </w:r>
    </w:p>
    <w:p w14:paraId="668AED45" w14:textId="77777777" w:rsidR="00B578BF" w:rsidRPr="00643CD8" w:rsidRDefault="00083706" w:rsidP="00B578BF">
      <w:pPr>
        <w:pStyle w:val="BodyText"/>
        <w:keepNext/>
        <w:rPr>
          <w:lang w:val="en-US"/>
        </w:rPr>
      </w:pPr>
      <w:r w:rsidRPr="00643CD8">
        <w:rPr>
          <w:lang w:val="en-US" w:eastAsia="en-GB"/>
        </w:rPr>
        <w:drawing>
          <wp:inline distT="0" distB="0" distL="0" distR="0" wp14:anchorId="5EB36482" wp14:editId="2323AAF1">
            <wp:extent cx="2880000" cy="3045600"/>
            <wp:effectExtent l="0" t="0" r="0" b="2540"/>
            <wp:docPr id="3" name="Picture 3" descr="The accessibility check is started by hitting the Check for Issues button on the Info tab of the Fi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30"/>
                    <a:stretch>
                      <a:fillRect/>
                    </a:stretch>
                  </pic:blipFill>
                  <pic:spPr>
                    <a:xfrm>
                      <a:off x="0" y="0"/>
                      <a:ext cx="2880000" cy="3045600"/>
                    </a:xfrm>
                    <a:prstGeom prst="rect">
                      <a:avLst/>
                    </a:prstGeom>
                  </pic:spPr>
                </pic:pic>
              </a:graphicData>
            </a:graphic>
          </wp:inline>
        </w:drawing>
      </w:r>
    </w:p>
    <w:p w14:paraId="7ABD5AD6" w14:textId="77777777" w:rsidR="00020FB6" w:rsidRPr="00643CD8" w:rsidRDefault="00B578BF" w:rsidP="00B578BF">
      <w:pPr>
        <w:pStyle w:val="Caption"/>
        <w:rPr>
          <w:lang w:val="en-US"/>
        </w:rPr>
      </w:pPr>
      <w:bookmarkStart w:id="29" w:name="_Ref65673809"/>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7</w:t>
      </w:r>
      <w:r w:rsidRPr="00643CD8">
        <w:rPr>
          <w:lang w:val="en-US"/>
        </w:rPr>
        <w:fldChar w:fldCharType="end"/>
      </w:r>
      <w:bookmarkEnd w:id="29"/>
      <w:r w:rsidRPr="00643CD8">
        <w:rPr>
          <w:lang w:val="en-US"/>
        </w:rPr>
        <w:t>. Opening the window for checking accessibility.</w:t>
      </w:r>
    </w:p>
    <w:p w14:paraId="4D52BDBA" w14:textId="77777777" w:rsidR="009701A3" w:rsidRPr="00643CD8" w:rsidRDefault="005614B2" w:rsidP="004170D8">
      <w:pPr>
        <w:pStyle w:val="BodyText"/>
        <w:rPr>
          <w:lang w:val="en-US"/>
        </w:rPr>
      </w:pPr>
      <w:r w:rsidRPr="00643CD8">
        <w:rPr>
          <w:lang w:val="en-US"/>
        </w:rPr>
        <w:lastRenderedPageBreak/>
        <w:t xml:space="preserve">The </w:t>
      </w:r>
      <w:r w:rsidR="00943620" w:rsidRPr="00643CD8">
        <w:rPr>
          <w:lang w:val="en-US"/>
        </w:rPr>
        <w:t>“</w:t>
      </w:r>
      <w:r w:rsidRPr="00643CD8">
        <w:rPr>
          <w:lang w:val="en-US"/>
        </w:rPr>
        <w:t>Accessibility Check</w:t>
      </w:r>
      <w:r w:rsidR="00943620" w:rsidRPr="00643CD8">
        <w:rPr>
          <w:lang w:val="en-US"/>
        </w:rPr>
        <w:t>er”</w:t>
      </w:r>
      <w:r w:rsidRPr="00643CD8">
        <w:rPr>
          <w:lang w:val="en-US"/>
        </w:rPr>
        <w:t xml:space="preserve"> </w:t>
      </w:r>
      <w:r w:rsidR="00943620" w:rsidRPr="00643CD8">
        <w:rPr>
          <w:lang w:val="en-US"/>
        </w:rPr>
        <w:t>pane</w:t>
      </w:r>
      <w:r w:rsidRPr="00643CD8">
        <w:rPr>
          <w:lang w:val="en-US"/>
        </w:rPr>
        <w:t xml:space="preserve"> will then appear on the right side of the Word. The results of the scan show possible errors and warnings. For more information about results, click the item name in the results list. Word also tells you the reason for the </w:t>
      </w:r>
      <w:r w:rsidR="006F6E7D" w:rsidRPr="00643CD8">
        <w:rPr>
          <w:lang w:val="en-US"/>
        </w:rPr>
        <w:t>error</w:t>
      </w:r>
      <w:r w:rsidRPr="00643CD8">
        <w:rPr>
          <w:lang w:val="en-US"/>
        </w:rPr>
        <w:t>, as well as give</w:t>
      </w:r>
      <w:r w:rsidR="006F6E7D" w:rsidRPr="00643CD8">
        <w:rPr>
          <w:lang w:val="en-US"/>
        </w:rPr>
        <w:t>s</w:t>
      </w:r>
      <w:r w:rsidRPr="00643CD8">
        <w:rPr>
          <w:lang w:val="en-US"/>
        </w:rPr>
        <w:t xml:space="preserve"> repair instructions. At least fix any errors.</w:t>
      </w:r>
    </w:p>
    <w:p w14:paraId="7A455751" w14:textId="77777777" w:rsidR="009701A3" w:rsidRPr="00643CD8" w:rsidRDefault="002A3896" w:rsidP="004170D8">
      <w:pPr>
        <w:pStyle w:val="Heading2"/>
        <w:rPr>
          <w:lang w:val="en-US"/>
        </w:rPr>
      </w:pPr>
      <w:bookmarkStart w:id="30" w:name="_Toc68862919"/>
      <w:r w:rsidRPr="00643CD8">
        <w:rPr>
          <w:lang w:val="en-US"/>
        </w:rPr>
        <w:t xml:space="preserve">Save Word </w:t>
      </w:r>
      <w:r w:rsidR="00764DF9" w:rsidRPr="00643CD8">
        <w:rPr>
          <w:lang w:val="en-US"/>
        </w:rPr>
        <w:t>D</w:t>
      </w:r>
      <w:r w:rsidRPr="00643CD8">
        <w:rPr>
          <w:lang w:val="en-US"/>
        </w:rPr>
        <w:t xml:space="preserve">ocument as </w:t>
      </w:r>
      <w:r w:rsidR="00764DF9" w:rsidRPr="00643CD8">
        <w:rPr>
          <w:lang w:val="en-US"/>
        </w:rPr>
        <w:t>A</w:t>
      </w:r>
      <w:r w:rsidRPr="00643CD8">
        <w:rPr>
          <w:lang w:val="en-US"/>
        </w:rPr>
        <w:t>ccessible PDF</w:t>
      </w:r>
      <w:bookmarkEnd w:id="30"/>
    </w:p>
    <w:p w14:paraId="5133BAF5" w14:textId="77777777" w:rsidR="00937791" w:rsidRPr="00643CD8" w:rsidRDefault="00570788" w:rsidP="00273FCF">
      <w:pPr>
        <w:pStyle w:val="BodyTextBeforeaQuoteorList"/>
      </w:pPr>
      <w:r w:rsidRPr="00643CD8">
        <w:t>Once you have checked your thesis for accessibility, convert it into an accessible PDF document.</w:t>
      </w:r>
    </w:p>
    <w:p w14:paraId="48981EA6" w14:textId="77777777" w:rsidR="00937791" w:rsidRPr="00643CD8" w:rsidRDefault="00570788" w:rsidP="004170D8">
      <w:pPr>
        <w:pStyle w:val="BodyText"/>
        <w:numPr>
          <w:ilvl w:val="0"/>
          <w:numId w:val="12"/>
        </w:numPr>
        <w:rPr>
          <w:lang w:val="en-US"/>
        </w:rPr>
      </w:pPr>
      <w:r w:rsidRPr="00643CD8">
        <w:rPr>
          <w:lang w:val="en-US"/>
        </w:rPr>
        <w:t xml:space="preserve">Create a PDF file using either the </w:t>
      </w:r>
      <w:r w:rsidR="00943620" w:rsidRPr="00643CD8">
        <w:rPr>
          <w:lang w:val="en-US"/>
        </w:rPr>
        <w:t>“</w:t>
      </w:r>
      <w:r w:rsidRPr="00643CD8">
        <w:rPr>
          <w:lang w:val="en-US"/>
        </w:rPr>
        <w:t>Export</w:t>
      </w:r>
      <w:r w:rsidR="00943620" w:rsidRPr="00643CD8">
        <w:rPr>
          <w:lang w:val="en-US"/>
        </w:rPr>
        <w:t>”</w:t>
      </w:r>
      <w:r w:rsidRPr="00643CD8">
        <w:rPr>
          <w:lang w:val="en-US"/>
        </w:rPr>
        <w:t xml:space="preserve"> function (Create PDF) or the </w:t>
      </w:r>
      <w:r w:rsidR="00943620" w:rsidRPr="00643CD8">
        <w:rPr>
          <w:lang w:val="en-US"/>
        </w:rPr>
        <w:t>“</w:t>
      </w:r>
      <w:r w:rsidRPr="00643CD8">
        <w:rPr>
          <w:lang w:val="en-US"/>
        </w:rPr>
        <w:t>Save As</w:t>
      </w:r>
      <w:r w:rsidR="00943620" w:rsidRPr="00643CD8">
        <w:rPr>
          <w:lang w:val="en-US"/>
        </w:rPr>
        <w:t>”</w:t>
      </w:r>
      <w:r w:rsidRPr="00643CD8">
        <w:rPr>
          <w:lang w:val="en-US"/>
        </w:rPr>
        <w:t xml:space="preserve"> function.</w:t>
      </w:r>
    </w:p>
    <w:p w14:paraId="0EDC9163" w14:textId="77777777" w:rsidR="00937791" w:rsidRPr="00643CD8" w:rsidRDefault="00570788" w:rsidP="004170D8">
      <w:pPr>
        <w:pStyle w:val="BodyText"/>
        <w:numPr>
          <w:ilvl w:val="0"/>
          <w:numId w:val="12"/>
        </w:numPr>
        <w:rPr>
          <w:lang w:val="en-US"/>
        </w:rPr>
      </w:pPr>
      <w:r w:rsidRPr="00643CD8">
        <w:rPr>
          <w:lang w:val="en-US"/>
        </w:rPr>
        <w:t xml:space="preserve">In the save options, select </w:t>
      </w:r>
      <w:r w:rsidR="00943620" w:rsidRPr="00643CD8">
        <w:rPr>
          <w:lang w:val="en-US"/>
        </w:rPr>
        <w:t>“</w:t>
      </w:r>
      <w:r w:rsidRPr="00643CD8">
        <w:rPr>
          <w:lang w:val="en-US"/>
        </w:rPr>
        <w:t>Document properties</w:t>
      </w:r>
      <w:r w:rsidR="00943620" w:rsidRPr="00643CD8">
        <w:rPr>
          <w:lang w:val="en-US"/>
        </w:rPr>
        <w:t>”</w:t>
      </w:r>
      <w:r w:rsidRPr="00643CD8">
        <w:rPr>
          <w:lang w:val="en-US"/>
        </w:rPr>
        <w:t xml:space="preserve"> and </w:t>
      </w:r>
      <w:r w:rsidR="00943620" w:rsidRPr="00643CD8">
        <w:rPr>
          <w:lang w:val="en-US"/>
        </w:rPr>
        <w:t>“</w:t>
      </w:r>
      <w:r w:rsidRPr="00643CD8">
        <w:rPr>
          <w:lang w:val="en-US"/>
        </w:rPr>
        <w:t>Document structure</w:t>
      </w:r>
      <w:r w:rsidR="00943620" w:rsidRPr="00643CD8">
        <w:rPr>
          <w:lang w:val="en-US"/>
        </w:rPr>
        <w:t>”</w:t>
      </w:r>
      <w:r w:rsidRPr="00643CD8">
        <w:rPr>
          <w:lang w:val="en-US"/>
        </w:rPr>
        <w:t xml:space="preserve"> tags for accessibility.</w:t>
      </w:r>
    </w:p>
    <w:p w14:paraId="3EC23697" w14:textId="77777777" w:rsidR="009701A3" w:rsidRPr="00643CD8" w:rsidRDefault="00570788" w:rsidP="004170D8">
      <w:pPr>
        <w:pStyle w:val="BodyText"/>
        <w:numPr>
          <w:ilvl w:val="0"/>
          <w:numId w:val="12"/>
        </w:numPr>
        <w:rPr>
          <w:lang w:val="en-US"/>
        </w:rPr>
      </w:pPr>
      <w:r w:rsidRPr="00643CD8">
        <w:rPr>
          <w:lang w:val="en-US"/>
        </w:rPr>
        <w:t xml:space="preserve">Click </w:t>
      </w:r>
      <w:r w:rsidR="00943620" w:rsidRPr="00643CD8">
        <w:rPr>
          <w:lang w:val="en-US"/>
        </w:rPr>
        <w:t>“</w:t>
      </w:r>
      <w:r w:rsidRPr="00643CD8">
        <w:rPr>
          <w:lang w:val="en-US"/>
        </w:rPr>
        <w:t>Create bookmarks using Headings</w:t>
      </w:r>
      <w:r w:rsidR="00943620" w:rsidRPr="00643CD8">
        <w:rPr>
          <w:lang w:val="en-US"/>
        </w:rPr>
        <w:t>”</w:t>
      </w:r>
      <w:r w:rsidR="004206FC" w:rsidRPr="00643CD8">
        <w:rPr>
          <w:lang w:val="en-US"/>
        </w:rPr>
        <w:t xml:space="preserve"> (</w:t>
      </w:r>
      <w:r w:rsidR="00B2417D" w:rsidRPr="00643CD8">
        <w:rPr>
          <w:lang w:val="en-US"/>
        </w:rPr>
        <w:fldChar w:fldCharType="begin"/>
      </w:r>
      <w:r w:rsidR="00B2417D" w:rsidRPr="00643CD8">
        <w:rPr>
          <w:lang w:val="en-US"/>
        </w:rPr>
        <w:instrText xml:space="preserve"> REF  _Ref65673847 \* Lower \h </w:instrText>
      </w:r>
      <w:r w:rsidR="00B2417D" w:rsidRPr="00643CD8">
        <w:rPr>
          <w:lang w:val="en-US"/>
        </w:rPr>
      </w:r>
      <w:r w:rsidR="00B2417D" w:rsidRPr="00643CD8">
        <w:rPr>
          <w:lang w:val="en-US"/>
        </w:rPr>
        <w:fldChar w:fldCharType="separate"/>
      </w:r>
      <w:r w:rsidR="00643CD8" w:rsidRPr="00643CD8">
        <w:rPr>
          <w:lang w:val="en-US"/>
        </w:rPr>
        <w:t>figure 8</w:t>
      </w:r>
      <w:r w:rsidR="00B2417D" w:rsidRPr="00643CD8">
        <w:rPr>
          <w:lang w:val="en-US"/>
        </w:rPr>
        <w:fldChar w:fldCharType="end"/>
      </w:r>
      <w:r w:rsidR="001541B6" w:rsidRPr="00643CD8">
        <w:rPr>
          <w:lang w:val="en-US"/>
        </w:rPr>
        <w:t>)</w:t>
      </w:r>
      <w:r w:rsidRPr="00643CD8">
        <w:rPr>
          <w:lang w:val="en-US"/>
        </w:rPr>
        <w:t>.</w:t>
      </w:r>
    </w:p>
    <w:p w14:paraId="3BB51E77" w14:textId="77777777" w:rsidR="00B578BF" w:rsidRPr="00643CD8" w:rsidRDefault="00083706" w:rsidP="00B578BF">
      <w:pPr>
        <w:pStyle w:val="BodyText"/>
        <w:keepNext/>
        <w:rPr>
          <w:lang w:val="en-US"/>
        </w:rPr>
      </w:pPr>
      <w:r w:rsidRPr="00643CD8">
        <w:rPr>
          <w:lang w:val="en-US" w:eastAsia="en-GB"/>
        </w:rPr>
        <w:lastRenderedPageBreak/>
        <w:drawing>
          <wp:inline distT="0" distB="0" distL="0" distR="0" wp14:anchorId="2A619F9E" wp14:editId="7E352F7C">
            <wp:extent cx="2880000" cy="4737600"/>
            <wp:effectExtent l="0" t="0" r="0" b="6350"/>
            <wp:docPr id="4" name="Picture 4" descr="In the dialogue window an option &quot;Create bookmarks using Headings&quot; has been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31"/>
                    <a:stretch>
                      <a:fillRect/>
                    </a:stretch>
                  </pic:blipFill>
                  <pic:spPr>
                    <a:xfrm>
                      <a:off x="0" y="0"/>
                      <a:ext cx="2880000" cy="4737600"/>
                    </a:xfrm>
                    <a:prstGeom prst="rect">
                      <a:avLst/>
                    </a:prstGeom>
                  </pic:spPr>
                </pic:pic>
              </a:graphicData>
            </a:graphic>
          </wp:inline>
        </w:drawing>
      </w:r>
    </w:p>
    <w:p w14:paraId="2E5E8C61" w14:textId="77777777" w:rsidR="007D336B" w:rsidRPr="00643CD8" w:rsidRDefault="00B578BF" w:rsidP="00B578BF">
      <w:pPr>
        <w:pStyle w:val="Caption"/>
        <w:rPr>
          <w:lang w:val="en-US"/>
        </w:rPr>
      </w:pPr>
      <w:bookmarkStart w:id="31" w:name="_Ref65673847"/>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8</w:t>
      </w:r>
      <w:r w:rsidRPr="00643CD8">
        <w:rPr>
          <w:lang w:val="en-US"/>
        </w:rPr>
        <w:fldChar w:fldCharType="end"/>
      </w:r>
      <w:bookmarkEnd w:id="31"/>
      <w:r w:rsidRPr="00643CD8">
        <w:rPr>
          <w:lang w:val="en-US"/>
        </w:rPr>
        <w:t>. Creating the bookmarks using headings.</w:t>
      </w:r>
    </w:p>
    <w:p w14:paraId="7C3C3436" w14:textId="77777777" w:rsidR="009701A3" w:rsidRPr="00643CD8" w:rsidRDefault="0012767B" w:rsidP="004170D8">
      <w:pPr>
        <w:pStyle w:val="BodyText"/>
        <w:rPr>
          <w:lang w:val="en-US"/>
        </w:rPr>
        <w:sectPr w:rsidR="009701A3" w:rsidRPr="00643CD8">
          <w:headerReference w:type="default" r:id="rId32"/>
          <w:pgSz w:w="11906" w:h="16838"/>
          <w:pgMar w:top="1418" w:right="1134" w:bottom="1701" w:left="2268" w:header="567" w:footer="567" w:gutter="0"/>
          <w:pgNumType w:start="1"/>
          <w:cols w:space="708"/>
          <w:docGrid w:linePitch="360"/>
        </w:sectPr>
      </w:pPr>
      <w:r w:rsidRPr="00643CD8">
        <w:rPr>
          <w:lang w:val="en-US"/>
        </w:rPr>
        <w:t xml:space="preserve">Do not use the </w:t>
      </w:r>
      <w:r w:rsidR="00943620" w:rsidRPr="00643CD8">
        <w:rPr>
          <w:lang w:val="en-US"/>
        </w:rPr>
        <w:t>“</w:t>
      </w:r>
      <w:r w:rsidRPr="00643CD8">
        <w:rPr>
          <w:lang w:val="en-US"/>
        </w:rPr>
        <w:t>Print to PDF</w:t>
      </w:r>
      <w:r w:rsidR="00943620" w:rsidRPr="00643CD8">
        <w:rPr>
          <w:lang w:val="en-US"/>
        </w:rPr>
        <w:t>”</w:t>
      </w:r>
      <w:r w:rsidRPr="00643CD8">
        <w:rPr>
          <w:lang w:val="en-US"/>
        </w:rPr>
        <w:t xml:space="preserve"> function because the result is not </w:t>
      </w:r>
      <w:r w:rsidR="006F6E7D" w:rsidRPr="00643CD8">
        <w:rPr>
          <w:lang w:val="en-US"/>
        </w:rPr>
        <w:t xml:space="preserve">an </w:t>
      </w:r>
      <w:r w:rsidRPr="00643CD8">
        <w:rPr>
          <w:lang w:val="en-US"/>
        </w:rPr>
        <w:t>accessible PDF.</w:t>
      </w:r>
    </w:p>
    <w:p w14:paraId="2CABE6B1" w14:textId="77777777" w:rsidR="002C1B5C" w:rsidRPr="00643CD8" w:rsidRDefault="009A53F2" w:rsidP="00E54795">
      <w:pPr>
        <w:pStyle w:val="ReferencesHeading"/>
        <w:rPr>
          <w:lang w:val="en-US"/>
        </w:rPr>
      </w:pPr>
      <w:bookmarkStart w:id="32" w:name="_Toc68862920"/>
      <w:bookmarkEnd w:id="25"/>
      <w:r w:rsidRPr="00643CD8">
        <w:rPr>
          <w:lang w:val="en-US"/>
        </w:rPr>
        <w:lastRenderedPageBreak/>
        <w:t>References</w:t>
      </w:r>
      <w:bookmarkEnd w:id="32"/>
    </w:p>
    <w:p w14:paraId="59BDDD81" w14:textId="77777777" w:rsidR="00AD7E61" w:rsidRPr="00643CD8" w:rsidRDefault="00AD7E61" w:rsidP="004170D8">
      <w:pPr>
        <w:pStyle w:val="BodyText"/>
        <w:rPr>
          <w:lang w:val="en-US"/>
        </w:rPr>
      </w:pPr>
      <w:r w:rsidRPr="00643CD8">
        <w:rPr>
          <w:lang w:val="en-US"/>
        </w:rPr>
        <w:t xml:space="preserve">Use </w:t>
      </w:r>
      <w:r w:rsidR="001541B6" w:rsidRPr="00643CD8">
        <w:rPr>
          <w:lang w:val="en-US"/>
        </w:rPr>
        <w:t xml:space="preserve">one of the </w:t>
      </w:r>
      <w:r w:rsidRPr="00643CD8">
        <w:rPr>
          <w:lang w:val="en-US"/>
        </w:rPr>
        <w:t>referencing system</w:t>
      </w:r>
      <w:r w:rsidR="001541B6" w:rsidRPr="00643CD8">
        <w:rPr>
          <w:lang w:val="en-US"/>
        </w:rPr>
        <w:t xml:space="preserve">s below. </w:t>
      </w:r>
      <w:r w:rsidR="00E50BFA" w:rsidRPr="00643CD8">
        <w:rPr>
          <w:lang w:val="en-US"/>
        </w:rPr>
        <w:t>Remove the one that you do not</w:t>
      </w:r>
      <w:r w:rsidR="00E54795" w:rsidRPr="00643CD8">
        <w:rPr>
          <w:lang w:val="en-US"/>
        </w:rPr>
        <w:t xml:space="preserve"> use.</w:t>
      </w:r>
    </w:p>
    <w:p w14:paraId="63E78975" w14:textId="77777777" w:rsidR="009C2B07" w:rsidRPr="00643CD8" w:rsidRDefault="00AD7E61" w:rsidP="004170D8">
      <w:pPr>
        <w:pStyle w:val="BodyText"/>
        <w:rPr>
          <w:lang w:val="en-US"/>
        </w:rPr>
      </w:pPr>
      <w:r w:rsidRPr="00643CD8">
        <w:rPr>
          <w:lang w:val="en-US"/>
        </w:rPr>
        <w:t>Harvard (author-date) system</w:t>
      </w:r>
      <w:r w:rsidR="009C2B07" w:rsidRPr="00643CD8">
        <w:rPr>
          <w:lang w:val="en-US"/>
        </w:rPr>
        <w:t>:</w:t>
      </w:r>
    </w:p>
    <w:p w14:paraId="4491476A" w14:textId="77777777" w:rsidR="00B36222" w:rsidRPr="00643CD8" w:rsidRDefault="002E14F4" w:rsidP="00273FCF">
      <w:pPr>
        <w:pStyle w:val="BodyTextBeforeaQuoteorList"/>
      </w:pPr>
      <w:r w:rsidRPr="00643CD8">
        <w:t>The reference list entries need to be in alphabetical order according to the last name of the author mentioned first in the list of authors.</w:t>
      </w:r>
    </w:p>
    <w:p w14:paraId="146D754B" w14:textId="77777777" w:rsidR="00D05E14" w:rsidRPr="00643CD8" w:rsidRDefault="00D05E14" w:rsidP="00057728">
      <w:pPr>
        <w:pStyle w:val="Unnumberedreferencing"/>
        <w:rPr>
          <w:lang w:val="en-US"/>
        </w:rPr>
      </w:pPr>
      <w:r w:rsidRPr="00643CD8">
        <w:rPr>
          <w:lang w:val="en-US"/>
        </w:rPr>
        <w:t>Davies</w:t>
      </w:r>
      <w:r w:rsidR="00B875F3" w:rsidRPr="00643CD8">
        <w:rPr>
          <w:lang w:val="en-US"/>
        </w:rPr>
        <w:t>,</w:t>
      </w:r>
      <w:r w:rsidRPr="00643CD8">
        <w:rPr>
          <w:lang w:val="en-US"/>
        </w:rPr>
        <w:t xml:space="preserve"> B</w:t>
      </w:r>
      <w:r w:rsidR="00B875F3" w:rsidRPr="00643CD8">
        <w:rPr>
          <w:lang w:val="en-US"/>
        </w:rPr>
        <w:t>arbara;</w:t>
      </w:r>
      <w:r w:rsidRPr="00643CD8">
        <w:rPr>
          <w:lang w:val="en-US"/>
        </w:rPr>
        <w:t xml:space="preserve"> Jameson</w:t>
      </w:r>
      <w:r w:rsidR="00B875F3" w:rsidRPr="00643CD8">
        <w:rPr>
          <w:lang w:val="en-US"/>
        </w:rPr>
        <w:t>,</w:t>
      </w:r>
      <w:r w:rsidRPr="00643CD8">
        <w:rPr>
          <w:lang w:val="en-US"/>
        </w:rPr>
        <w:t xml:space="preserve"> P</w:t>
      </w:r>
      <w:r w:rsidR="00B875F3" w:rsidRPr="00643CD8">
        <w:rPr>
          <w:lang w:val="en-US"/>
        </w:rPr>
        <w:t>eter &amp; Smith, John</w:t>
      </w:r>
      <w:r w:rsidRPr="00643CD8">
        <w:rPr>
          <w:lang w:val="en-US"/>
        </w:rPr>
        <w:t>. 2013</w:t>
      </w:r>
      <w:r w:rsidR="00B875F3" w:rsidRPr="00643CD8">
        <w:rPr>
          <w:lang w:val="en-US"/>
        </w:rPr>
        <w:t>.</w:t>
      </w:r>
      <w:r w:rsidRPr="00643CD8">
        <w:rPr>
          <w:lang w:val="en-US"/>
        </w:rPr>
        <w:t xml:space="preserve"> Advanced economics. Oxford: Oxford University Press.</w:t>
      </w:r>
    </w:p>
    <w:p w14:paraId="4639722C" w14:textId="77777777" w:rsidR="009C2B07" w:rsidRPr="00643CD8" w:rsidRDefault="009C2B07" w:rsidP="00057728">
      <w:pPr>
        <w:pStyle w:val="Unnumberedreferencing"/>
        <w:rPr>
          <w:lang w:val="en-US"/>
        </w:rPr>
      </w:pPr>
      <w:r w:rsidRPr="00643CD8">
        <w:rPr>
          <w:lang w:val="en-US"/>
        </w:rPr>
        <w:t>Mitchel</w:t>
      </w:r>
      <w:r w:rsidR="00B875F3" w:rsidRPr="00643CD8">
        <w:rPr>
          <w:lang w:val="en-US"/>
        </w:rPr>
        <w:t>l, John Arnold &amp;</w:t>
      </w:r>
      <w:r w:rsidRPr="00643CD8">
        <w:rPr>
          <w:lang w:val="en-US"/>
        </w:rPr>
        <w:t xml:space="preserve"> Thomson, M</w:t>
      </w:r>
      <w:r w:rsidR="00B875F3" w:rsidRPr="00643CD8">
        <w:rPr>
          <w:lang w:val="en-US"/>
        </w:rPr>
        <w:t>agdalena</w:t>
      </w:r>
      <w:r w:rsidRPr="00643CD8">
        <w:rPr>
          <w:lang w:val="en-US"/>
        </w:rPr>
        <w:t>. 2017</w:t>
      </w:r>
      <w:r w:rsidR="00B875F3" w:rsidRPr="00643CD8">
        <w:rPr>
          <w:lang w:val="en-US"/>
        </w:rPr>
        <w:t>.</w:t>
      </w:r>
      <w:r w:rsidRPr="00643CD8">
        <w:rPr>
          <w:lang w:val="en-US"/>
        </w:rPr>
        <w:t xml:space="preserve"> A guide to citation. London: London </w:t>
      </w:r>
      <w:proofErr w:type="spellStart"/>
      <w:r w:rsidRPr="00643CD8">
        <w:rPr>
          <w:lang w:val="en-US"/>
        </w:rPr>
        <w:t>Publishings</w:t>
      </w:r>
      <w:proofErr w:type="spellEnd"/>
      <w:r w:rsidRPr="00643CD8">
        <w:rPr>
          <w:lang w:val="en-US"/>
        </w:rPr>
        <w:t>.</w:t>
      </w:r>
    </w:p>
    <w:p w14:paraId="24DDD71B" w14:textId="77777777" w:rsidR="0010478D" w:rsidRPr="00643CD8" w:rsidRDefault="0010478D" w:rsidP="009C2B07">
      <w:pPr>
        <w:pStyle w:val="Unnumberedreferencing"/>
        <w:rPr>
          <w:lang w:val="en-US"/>
        </w:rPr>
      </w:pPr>
    </w:p>
    <w:p w14:paraId="6D91E778" w14:textId="77777777" w:rsidR="005A21E0" w:rsidRPr="00643CD8" w:rsidRDefault="00D1704A" w:rsidP="00273FCF">
      <w:pPr>
        <w:pStyle w:val="BodyTextBeforeaQuoteorList"/>
      </w:pPr>
      <w:r w:rsidRPr="00643CD8">
        <w:t>Vancouver (</w:t>
      </w:r>
      <w:r w:rsidR="00E61645" w:rsidRPr="00643CD8">
        <w:t>n</w:t>
      </w:r>
      <w:r w:rsidRPr="00643CD8">
        <w:t>umbering)</w:t>
      </w:r>
      <w:r w:rsidR="009C2B07" w:rsidRPr="00643CD8">
        <w:t xml:space="preserve"> system:</w:t>
      </w:r>
    </w:p>
    <w:p w14:paraId="1169DD6F" w14:textId="77777777" w:rsidR="00FF2F9B" w:rsidRPr="00643CD8" w:rsidRDefault="00F06EF7" w:rsidP="00FF2F9B">
      <w:pPr>
        <w:pStyle w:val="Numberreferencing"/>
        <w:rPr>
          <w:lang w:val="en-US"/>
        </w:rPr>
      </w:pPr>
      <w:r w:rsidRPr="00643CD8">
        <w:rPr>
          <w:lang w:val="en-US"/>
        </w:rPr>
        <w:t>Mitchell</w:t>
      </w:r>
      <w:r w:rsidR="004E5DDF" w:rsidRPr="00643CD8">
        <w:rPr>
          <w:lang w:val="en-US"/>
        </w:rPr>
        <w:t>,</w:t>
      </w:r>
      <w:r w:rsidR="00FF2F9B" w:rsidRPr="00643CD8">
        <w:rPr>
          <w:lang w:val="en-US"/>
        </w:rPr>
        <w:t xml:space="preserve"> J</w:t>
      </w:r>
      <w:r w:rsidR="00B875F3" w:rsidRPr="00643CD8">
        <w:rPr>
          <w:lang w:val="en-US"/>
        </w:rPr>
        <w:t xml:space="preserve">ohn </w:t>
      </w:r>
      <w:r w:rsidR="00FF2F9B" w:rsidRPr="00643CD8">
        <w:rPr>
          <w:lang w:val="en-US"/>
        </w:rPr>
        <w:t>A</w:t>
      </w:r>
      <w:r w:rsidR="004E5DDF" w:rsidRPr="00643CD8">
        <w:rPr>
          <w:lang w:val="en-US"/>
        </w:rPr>
        <w:t>rnold &amp;</w:t>
      </w:r>
      <w:r w:rsidRPr="00643CD8">
        <w:rPr>
          <w:lang w:val="en-US"/>
        </w:rPr>
        <w:t xml:space="preserve"> Thomson</w:t>
      </w:r>
      <w:r w:rsidR="004E5DDF" w:rsidRPr="00643CD8">
        <w:rPr>
          <w:lang w:val="en-US"/>
        </w:rPr>
        <w:t>,</w:t>
      </w:r>
      <w:r w:rsidR="00FF2F9B" w:rsidRPr="00643CD8">
        <w:rPr>
          <w:lang w:val="en-US"/>
        </w:rPr>
        <w:t xml:space="preserve"> M</w:t>
      </w:r>
      <w:r w:rsidR="00B875F3" w:rsidRPr="00643CD8">
        <w:rPr>
          <w:lang w:val="en-US"/>
        </w:rPr>
        <w:t>agdalena</w:t>
      </w:r>
      <w:r w:rsidR="004E5DDF" w:rsidRPr="00643CD8">
        <w:rPr>
          <w:lang w:val="en-US"/>
        </w:rPr>
        <w:t>. 2017</w:t>
      </w:r>
      <w:r w:rsidR="00FF2F9B" w:rsidRPr="00643CD8">
        <w:rPr>
          <w:lang w:val="en-US"/>
        </w:rPr>
        <w:t xml:space="preserve">. A guide to citation. </w:t>
      </w:r>
      <w:r w:rsidR="004E5DDF" w:rsidRPr="00643CD8">
        <w:rPr>
          <w:lang w:val="en-US"/>
        </w:rPr>
        <w:t xml:space="preserve">London: London </w:t>
      </w:r>
      <w:proofErr w:type="spellStart"/>
      <w:r w:rsidR="004E5DDF" w:rsidRPr="00643CD8">
        <w:rPr>
          <w:lang w:val="en-US"/>
        </w:rPr>
        <w:t>Publishings</w:t>
      </w:r>
      <w:proofErr w:type="spellEnd"/>
      <w:r w:rsidR="00FF2F9B" w:rsidRPr="00643CD8">
        <w:rPr>
          <w:lang w:val="en-US"/>
        </w:rPr>
        <w:t>.</w:t>
      </w:r>
    </w:p>
    <w:p w14:paraId="2560A219" w14:textId="77777777" w:rsidR="005A21E0" w:rsidRPr="00643CD8" w:rsidRDefault="0010478D" w:rsidP="005A21E0">
      <w:pPr>
        <w:pStyle w:val="Numberreferencing"/>
        <w:rPr>
          <w:lang w:val="en-US"/>
        </w:rPr>
      </w:pPr>
      <w:r w:rsidRPr="00643CD8">
        <w:rPr>
          <w:lang w:val="en-US"/>
        </w:rPr>
        <w:t>Davies</w:t>
      </w:r>
      <w:r w:rsidR="004E5DDF" w:rsidRPr="00643CD8">
        <w:rPr>
          <w:lang w:val="en-US"/>
        </w:rPr>
        <w:t>,</w:t>
      </w:r>
      <w:r w:rsidRPr="00643CD8">
        <w:rPr>
          <w:lang w:val="en-US"/>
        </w:rPr>
        <w:t xml:space="preserve"> B</w:t>
      </w:r>
      <w:r w:rsidR="004E5DDF" w:rsidRPr="00643CD8">
        <w:rPr>
          <w:lang w:val="en-US"/>
        </w:rPr>
        <w:t>arbara;</w:t>
      </w:r>
      <w:r w:rsidR="00F06EF7" w:rsidRPr="00643CD8">
        <w:rPr>
          <w:lang w:val="en-US"/>
        </w:rPr>
        <w:t xml:space="preserve"> Jameson</w:t>
      </w:r>
      <w:r w:rsidR="004E5DDF" w:rsidRPr="00643CD8">
        <w:rPr>
          <w:lang w:val="en-US"/>
        </w:rPr>
        <w:t>, Peter &amp;</w:t>
      </w:r>
      <w:r w:rsidRPr="00643CD8">
        <w:rPr>
          <w:lang w:val="en-US"/>
        </w:rPr>
        <w:t xml:space="preserve"> </w:t>
      </w:r>
      <w:r w:rsidR="00F06EF7" w:rsidRPr="00643CD8">
        <w:rPr>
          <w:lang w:val="en-US"/>
        </w:rPr>
        <w:t>Smith</w:t>
      </w:r>
      <w:r w:rsidR="004E5DDF" w:rsidRPr="00643CD8">
        <w:rPr>
          <w:lang w:val="en-US"/>
        </w:rPr>
        <w:t>,</w:t>
      </w:r>
      <w:r w:rsidR="00B875F3" w:rsidRPr="00643CD8">
        <w:rPr>
          <w:lang w:val="en-US"/>
        </w:rPr>
        <w:t xml:space="preserve"> John</w:t>
      </w:r>
      <w:r w:rsidRPr="00643CD8">
        <w:rPr>
          <w:lang w:val="en-US"/>
        </w:rPr>
        <w:t xml:space="preserve">. </w:t>
      </w:r>
      <w:r w:rsidR="004E5DDF" w:rsidRPr="00643CD8">
        <w:rPr>
          <w:lang w:val="en-US"/>
        </w:rPr>
        <w:t xml:space="preserve">2013. </w:t>
      </w:r>
      <w:r w:rsidRPr="00643CD8">
        <w:rPr>
          <w:lang w:val="en-US"/>
        </w:rPr>
        <w:t>Advanced economics. Oxfor</w:t>
      </w:r>
      <w:r w:rsidR="004E5DDF" w:rsidRPr="00643CD8">
        <w:rPr>
          <w:lang w:val="en-US"/>
        </w:rPr>
        <w:t>d: Oxford University Press</w:t>
      </w:r>
      <w:r w:rsidRPr="00643CD8">
        <w:rPr>
          <w:lang w:val="en-US"/>
        </w:rPr>
        <w:t>.</w:t>
      </w:r>
    </w:p>
    <w:p w14:paraId="07376A75" w14:textId="77777777" w:rsidR="005A21E0" w:rsidRPr="00643CD8" w:rsidRDefault="005A21E0" w:rsidP="005A21E0"/>
    <w:p w14:paraId="73FBC804" w14:textId="77777777" w:rsidR="005A21E0" w:rsidRPr="00643CD8" w:rsidRDefault="005A21E0" w:rsidP="005A21E0">
      <w:pPr>
        <w:sectPr w:rsidR="005A21E0" w:rsidRPr="00643CD8" w:rsidSect="00A6358F">
          <w:pgSz w:w="11906" w:h="16838"/>
          <w:pgMar w:top="1418" w:right="1134" w:bottom="1701" w:left="2268" w:header="567" w:footer="567" w:gutter="0"/>
          <w:cols w:space="708"/>
          <w:docGrid w:linePitch="360"/>
        </w:sectPr>
      </w:pPr>
    </w:p>
    <w:p w14:paraId="1D354687" w14:textId="77777777" w:rsidR="00A6358F" w:rsidRPr="00643CD8" w:rsidRDefault="00981CD0" w:rsidP="00E54795">
      <w:pPr>
        <w:pStyle w:val="AppendixHeading"/>
        <w:rPr>
          <w:lang w:val="en-US"/>
        </w:rPr>
      </w:pPr>
      <w:r w:rsidRPr="00643CD8">
        <w:rPr>
          <w:lang w:val="en-US"/>
        </w:rPr>
        <w:lastRenderedPageBreak/>
        <w:t xml:space="preserve">Title of the </w:t>
      </w:r>
      <w:r w:rsidR="00BE54E8" w:rsidRPr="00643CD8">
        <w:rPr>
          <w:lang w:val="en-US"/>
        </w:rPr>
        <w:t>Appendi</w:t>
      </w:r>
      <w:r w:rsidRPr="00643CD8">
        <w:rPr>
          <w:lang w:val="en-US"/>
        </w:rPr>
        <w:t>x</w:t>
      </w:r>
    </w:p>
    <w:p w14:paraId="1FDF734D" w14:textId="77777777" w:rsidR="004C5A31" w:rsidRPr="00643CD8" w:rsidRDefault="002E14F4" w:rsidP="004170D8">
      <w:pPr>
        <w:pStyle w:val="BodyText"/>
        <w:rPr>
          <w:lang w:val="en-US"/>
        </w:rPr>
      </w:pPr>
      <w:r w:rsidRPr="00643CD8">
        <w:rPr>
          <w:lang w:val="en-US"/>
        </w:rPr>
        <w:t>The appendic</w:t>
      </w:r>
      <w:r w:rsidR="004C5A31" w:rsidRPr="00643CD8">
        <w:rPr>
          <w:lang w:val="en-US"/>
        </w:rPr>
        <w:t>es are not inserted into the table of contents automatically. Instead, they must be mentioned separately just below the auto-generated part of the table of contents.</w:t>
      </w:r>
    </w:p>
    <w:p w14:paraId="5A5704AC" w14:textId="77777777" w:rsidR="004C5A31" w:rsidRPr="00643CD8" w:rsidRDefault="004C5A31" w:rsidP="004170D8">
      <w:pPr>
        <w:pStyle w:val="BodyText"/>
        <w:rPr>
          <w:lang w:val="en-US"/>
        </w:rPr>
      </w:pPr>
      <w:r w:rsidRPr="00643CD8">
        <w:rPr>
          <w:lang w:val="en-US"/>
        </w:rPr>
        <w:t>Should you insert figures or tables into an appendix, Word numbers them automatically as if they were in the thesis main section. Fix the numbering of figures and tables in the appendixes manually so that the numbering starts from one in each appendix.</w:t>
      </w:r>
    </w:p>
    <w:p w14:paraId="575B210F" w14:textId="77777777" w:rsidR="0003243C" w:rsidRPr="00643CD8" w:rsidRDefault="00E01A04" w:rsidP="004170D8">
      <w:pPr>
        <w:pStyle w:val="BodyText"/>
        <w:rPr>
          <w:lang w:val="en-US"/>
        </w:rPr>
      </w:pPr>
      <w:r w:rsidRPr="00643CD8">
        <w:rPr>
          <w:lang w:val="en-US"/>
        </w:rPr>
        <w:t>Below are instructions for adding and removing attachments so that the headers remain correct.</w:t>
      </w:r>
    </w:p>
    <w:p w14:paraId="5E102FD6" w14:textId="77777777" w:rsidR="00C5350B" w:rsidRPr="00643CD8" w:rsidRDefault="00923951" w:rsidP="00273FCF">
      <w:pPr>
        <w:pStyle w:val="BodyTextBeforeaQuoteorList"/>
      </w:pPr>
      <w:r w:rsidRPr="00643CD8">
        <w:t>Instructions for adding a new attachment:</w:t>
      </w:r>
    </w:p>
    <w:p w14:paraId="2E081A75" w14:textId="77777777" w:rsidR="00C5350B" w:rsidRPr="00643CD8" w:rsidRDefault="00923951" w:rsidP="004170D8">
      <w:pPr>
        <w:pStyle w:val="BodyText"/>
        <w:numPr>
          <w:ilvl w:val="0"/>
          <w:numId w:val="11"/>
        </w:numPr>
        <w:rPr>
          <w:lang w:val="en-US"/>
        </w:rPr>
      </w:pPr>
      <w:r w:rsidRPr="00643CD8">
        <w:rPr>
          <w:lang w:val="en-US"/>
        </w:rPr>
        <w:t>Move the cursor to the end of the last existing attachment page.</w:t>
      </w:r>
    </w:p>
    <w:p w14:paraId="07EBBBB2" w14:textId="77777777" w:rsidR="00C5350B" w:rsidRPr="00643CD8" w:rsidRDefault="003559E2" w:rsidP="004170D8">
      <w:pPr>
        <w:pStyle w:val="BodyText"/>
        <w:numPr>
          <w:ilvl w:val="0"/>
          <w:numId w:val="11"/>
        </w:numPr>
        <w:rPr>
          <w:lang w:val="en-US"/>
        </w:rPr>
      </w:pPr>
      <w:r w:rsidRPr="00643CD8">
        <w:rPr>
          <w:lang w:val="en-US"/>
        </w:rPr>
        <w:t xml:space="preserve">Choose the </w:t>
      </w:r>
      <w:r w:rsidR="00943620" w:rsidRPr="00643CD8">
        <w:rPr>
          <w:lang w:val="en-US"/>
        </w:rPr>
        <w:t>“</w:t>
      </w:r>
      <w:r w:rsidRPr="00643CD8">
        <w:rPr>
          <w:lang w:val="en-US"/>
        </w:rPr>
        <w:t>Page Layout</w:t>
      </w:r>
      <w:r w:rsidR="00943620" w:rsidRPr="00643CD8">
        <w:rPr>
          <w:lang w:val="en-US"/>
        </w:rPr>
        <w:t>”</w:t>
      </w:r>
      <w:r w:rsidRPr="00643CD8">
        <w:rPr>
          <w:lang w:val="en-US"/>
        </w:rPr>
        <w:t xml:space="preserve"> tab. From the</w:t>
      </w:r>
      <w:r w:rsidR="00DC5E33" w:rsidRPr="00643CD8">
        <w:rPr>
          <w:lang w:val="en-US"/>
        </w:rPr>
        <w:t xml:space="preserve"> ribbon select</w:t>
      </w:r>
      <w:r w:rsidRPr="00643CD8">
        <w:rPr>
          <w:lang w:val="en-US"/>
        </w:rPr>
        <w:t xml:space="preserve"> </w:t>
      </w:r>
      <w:r w:rsidR="00943620" w:rsidRPr="00643CD8">
        <w:rPr>
          <w:lang w:val="en-US"/>
        </w:rPr>
        <w:t>“</w:t>
      </w:r>
      <w:r w:rsidRPr="00643CD8">
        <w:rPr>
          <w:lang w:val="en-US"/>
        </w:rPr>
        <w:t>Page Break</w:t>
      </w:r>
      <w:r w:rsidR="00943620" w:rsidRPr="00643CD8">
        <w:rPr>
          <w:lang w:val="en-US"/>
        </w:rPr>
        <w:t>”</w:t>
      </w:r>
      <w:r w:rsidRPr="00643CD8">
        <w:rPr>
          <w:lang w:val="en-US"/>
        </w:rPr>
        <w:t xml:space="preserve"> </w:t>
      </w:r>
      <w:r w:rsidR="00DC5E33" w:rsidRPr="00643CD8">
        <w:rPr>
          <w:lang w:val="en-US"/>
        </w:rPr>
        <w:t>/</w:t>
      </w:r>
      <w:r w:rsidRPr="00643CD8">
        <w:rPr>
          <w:lang w:val="en-US"/>
        </w:rPr>
        <w:t xml:space="preserve"> </w:t>
      </w:r>
      <w:r w:rsidR="00DC5E33" w:rsidRPr="00643CD8">
        <w:rPr>
          <w:lang w:val="en-US"/>
        </w:rPr>
        <w:t>“</w:t>
      </w:r>
      <w:r w:rsidRPr="00643CD8">
        <w:rPr>
          <w:lang w:val="en-US"/>
        </w:rPr>
        <w:t>Next Page</w:t>
      </w:r>
      <w:r w:rsidR="00DC5E33" w:rsidRPr="00643CD8">
        <w:rPr>
          <w:lang w:val="en-US"/>
        </w:rPr>
        <w:t>”</w:t>
      </w:r>
      <w:r w:rsidRPr="00643CD8">
        <w:rPr>
          <w:lang w:val="en-US"/>
        </w:rPr>
        <w:t xml:space="preserve"> under </w:t>
      </w:r>
      <w:r w:rsidR="00DC5E33" w:rsidRPr="00643CD8">
        <w:rPr>
          <w:lang w:val="en-US"/>
        </w:rPr>
        <w:t>“</w:t>
      </w:r>
      <w:r w:rsidRPr="00643CD8">
        <w:rPr>
          <w:lang w:val="en-US"/>
        </w:rPr>
        <w:t>Section Breaks</w:t>
      </w:r>
      <w:r w:rsidR="00DC5E33" w:rsidRPr="00643CD8">
        <w:rPr>
          <w:lang w:val="en-US"/>
        </w:rPr>
        <w:t>”</w:t>
      </w:r>
      <w:r w:rsidRPr="00643CD8">
        <w:rPr>
          <w:lang w:val="en-US"/>
        </w:rPr>
        <w:t>. This completes the printing of the new attachment, but the number in its header is not correct.</w:t>
      </w:r>
    </w:p>
    <w:p w14:paraId="798C5030" w14:textId="77777777" w:rsidR="00883AC5" w:rsidRPr="00643CD8" w:rsidRDefault="00883AC5" w:rsidP="004170D8">
      <w:pPr>
        <w:pStyle w:val="BodyText"/>
        <w:numPr>
          <w:ilvl w:val="0"/>
          <w:numId w:val="11"/>
        </w:numPr>
        <w:rPr>
          <w:lang w:val="en-US"/>
        </w:rPr>
      </w:pPr>
      <w:r w:rsidRPr="00643CD8">
        <w:rPr>
          <w:lang w:val="en-US"/>
        </w:rPr>
        <w:t>Double tap the header of the new attachment page with the wrong attachment number. If the “Link to previous” option is selected in the ribbon, press that button so that the option is no longer selected.</w:t>
      </w:r>
    </w:p>
    <w:p w14:paraId="16ED27F1" w14:textId="77777777" w:rsidR="00C5350B" w:rsidRPr="00643CD8" w:rsidRDefault="00B06D08" w:rsidP="004170D8">
      <w:pPr>
        <w:pStyle w:val="BodyText"/>
        <w:numPr>
          <w:ilvl w:val="0"/>
          <w:numId w:val="11"/>
        </w:numPr>
        <w:rPr>
          <w:lang w:val="en-US"/>
        </w:rPr>
      </w:pPr>
      <w:r w:rsidRPr="00643CD8">
        <w:rPr>
          <w:lang w:val="en-US"/>
        </w:rPr>
        <w:t>Please correct the attachment number.</w:t>
      </w:r>
    </w:p>
    <w:p w14:paraId="23220E9C" w14:textId="77777777" w:rsidR="00EA501F" w:rsidRPr="00643CD8" w:rsidRDefault="00923951" w:rsidP="00273FCF">
      <w:pPr>
        <w:pStyle w:val="BodyTextBeforeaQuoteorList"/>
      </w:pPr>
      <w:r w:rsidRPr="00643CD8">
        <w:t>Instructions for removing an unnecessary attachment:</w:t>
      </w:r>
    </w:p>
    <w:p w14:paraId="6C974A24" w14:textId="77777777" w:rsidR="00EA501F" w:rsidRPr="00643CD8" w:rsidRDefault="007E0DAC" w:rsidP="004170D8">
      <w:pPr>
        <w:pStyle w:val="BodyText"/>
        <w:numPr>
          <w:ilvl w:val="0"/>
          <w:numId w:val="10"/>
        </w:numPr>
        <w:rPr>
          <w:lang w:val="en-US"/>
        </w:rPr>
      </w:pPr>
      <w:r w:rsidRPr="00643CD8">
        <w:rPr>
          <w:lang w:val="en-US"/>
        </w:rPr>
        <w:t xml:space="preserve">First select the entire attached page and press </w:t>
      </w:r>
      <w:r w:rsidR="00DC5E33" w:rsidRPr="00643CD8">
        <w:rPr>
          <w:lang w:val="en-US"/>
        </w:rPr>
        <w:t>“</w:t>
      </w:r>
      <w:r w:rsidRPr="00643CD8">
        <w:rPr>
          <w:lang w:val="en-US"/>
        </w:rPr>
        <w:t>Delete</w:t>
      </w:r>
      <w:r w:rsidR="00DC5E33" w:rsidRPr="00643CD8">
        <w:rPr>
          <w:lang w:val="en-US"/>
        </w:rPr>
        <w:t>”</w:t>
      </w:r>
      <w:r w:rsidRPr="00643CD8">
        <w:rPr>
          <w:lang w:val="en-US"/>
        </w:rPr>
        <w:t xml:space="preserve"> to delete its contents.</w:t>
      </w:r>
    </w:p>
    <w:p w14:paraId="03042E42" w14:textId="77777777" w:rsidR="00EA501F" w:rsidRPr="00643CD8" w:rsidRDefault="008D4AC4" w:rsidP="004170D8">
      <w:pPr>
        <w:pStyle w:val="BodyText"/>
        <w:numPr>
          <w:ilvl w:val="0"/>
          <w:numId w:val="10"/>
        </w:numPr>
        <w:rPr>
          <w:lang w:val="en-US"/>
        </w:rPr>
      </w:pPr>
      <w:r w:rsidRPr="00643CD8">
        <w:rPr>
          <w:lang w:val="en-US"/>
        </w:rPr>
        <w:lastRenderedPageBreak/>
        <w:t xml:space="preserve">When you are at the beginning of the attachment page you have emptied (see figure), double tap the header of the blank attachment page and press the </w:t>
      </w:r>
      <w:r w:rsidR="00DC5E33" w:rsidRPr="00643CD8">
        <w:rPr>
          <w:lang w:val="en-US"/>
        </w:rPr>
        <w:t>“</w:t>
      </w:r>
      <w:r w:rsidRPr="00643CD8">
        <w:rPr>
          <w:lang w:val="en-US"/>
        </w:rPr>
        <w:t>Link to Previous</w:t>
      </w:r>
      <w:r w:rsidR="00DC5E33" w:rsidRPr="00643CD8">
        <w:rPr>
          <w:lang w:val="en-US"/>
        </w:rPr>
        <w:t>”</w:t>
      </w:r>
      <w:r w:rsidRPr="00643CD8">
        <w:rPr>
          <w:lang w:val="en-US"/>
        </w:rPr>
        <w:t xml:space="preserve"> button on the ribbon. The </w:t>
      </w:r>
      <w:r w:rsidR="001541B6" w:rsidRPr="00643CD8">
        <w:rPr>
          <w:lang w:val="en-US"/>
        </w:rPr>
        <w:t>dialogue box appears (figure 1).</w:t>
      </w:r>
      <w:r w:rsidR="00C3154A" w:rsidRPr="00643CD8">
        <w:rPr>
          <w:lang w:val="en-US"/>
        </w:rPr>
        <w:t xml:space="preserve"> Answer </w:t>
      </w:r>
      <w:r w:rsidR="00DC5E33" w:rsidRPr="00643CD8">
        <w:rPr>
          <w:lang w:val="en-US"/>
        </w:rPr>
        <w:t>“</w:t>
      </w:r>
      <w:r w:rsidR="00C3154A" w:rsidRPr="00643CD8">
        <w:rPr>
          <w:lang w:val="en-US"/>
        </w:rPr>
        <w:t>Yes</w:t>
      </w:r>
      <w:r w:rsidR="00DC5E33" w:rsidRPr="00643CD8">
        <w:rPr>
          <w:lang w:val="en-US"/>
        </w:rPr>
        <w:t>”</w:t>
      </w:r>
      <w:r w:rsidR="00C3154A" w:rsidRPr="00643CD8">
        <w:rPr>
          <w:lang w:val="en-US"/>
        </w:rPr>
        <w:t>.</w:t>
      </w:r>
    </w:p>
    <w:p w14:paraId="526F5219" w14:textId="77777777" w:rsidR="00C3154A" w:rsidRPr="00643CD8" w:rsidRDefault="00EA501F" w:rsidP="00B578BF">
      <w:pPr>
        <w:pStyle w:val="BodyText"/>
        <w:keepNext/>
        <w:rPr>
          <w:lang w:val="en-US"/>
        </w:rPr>
      </w:pPr>
      <w:r w:rsidRPr="00643CD8">
        <w:rPr>
          <w:lang w:val="en-US" w:eastAsia="en-GB"/>
        </w:rPr>
        <w:drawing>
          <wp:inline distT="0" distB="0" distL="0" distR="0" wp14:anchorId="596BA600" wp14:editId="11CC34E1">
            <wp:extent cx="4404210" cy="854015"/>
            <wp:effectExtent l="0" t="0" r="0" b="3810"/>
            <wp:docPr id="6" name="Picture 6" descr="A confirmation for removing an unnecessary appendix. The prompt provides Yes and No options." title="Dialogi-ikk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64083" cy="865625"/>
                    </a:xfrm>
                    <a:prstGeom prst="rect">
                      <a:avLst/>
                    </a:prstGeom>
                  </pic:spPr>
                </pic:pic>
              </a:graphicData>
            </a:graphic>
          </wp:inline>
        </w:drawing>
      </w:r>
    </w:p>
    <w:p w14:paraId="13AD64CD" w14:textId="77777777" w:rsidR="00C3154A" w:rsidRPr="00643CD8" w:rsidRDefault="00C3154A" w:rsidP="006C24E8">
      <w:pPr>
        <w:pStyle w:val="Caption"/>
        <w:rPr>
          <w:lang w:val="en-US"/>
        </w:rPr>
      </w:pPr>
      <w:r w:rsidRPr="00643CD8">
        <w:rPr>
          <w:lang w:val="en-US"/>
        </w:rPr>
        <w:t xml:space="preserve">Figure </w:t>
      </w:r>
      <w:r w:rsidR="005C42CD" w:rsidRPr="00643CD8">
        <w:rPr>
          <w:lang w:val="en-US"/>
        </w:rPr>
        <w:fldChar w:fldCharType="begin"/>
      </w:r>
      <w:r w:rsidR="005C42CD" w:rsidRPr="00643CD8">
        <w:rPr>
          <w:lang w:val="en-US"/>
        </w:rPr>
        <w:instrText xml:space="preserve"> SEQ FigureApp1 \* ARABIC </w:instrText>
      </w:r>
      <w:r w:rsidR="005C42CD" w:rsidRPr="00643CD8">
        <w:rPr>
          <w:lang w:val="en-US"/>
        </w:rPr>
        <w:fldChar w:fldCharType="separate"/>
      </w:r>
      <w:r w:rsidR="00643CD8" w:rsidRPr="00643CD8">
        <w:rPr>
          <w:lang w:val="en-US"/>
        </w:rPr>
        <w:t>1</w:t>
      </w:r>
      <w:r w:rsidR="005C42CD" w:rsidRPr="00643CD8">
        <w:rPr>
          <w:lang w:val="en-US"/>
        </w:rPr>
        <w:fldChar w:fldCharType="end"/>
      </w:r>
      <w:r w:rsidRPr="00643CD8">
        <w:rPr>
          <w:lang w:val="en-US"/>
        </w:rPr>
        <w:t>. Confirmation of deleting a header.</w:t>
      </w:r>
    </w:p>
    <w:p w14:paraId="7E00BD2C" w14:textId="77777777" w:rsidR="00EA501F" w:rsidRPr="00643CD8" w:rsidRDefault="00181F74" w:rsidP="004170D8">
      <w:pPr>
        <w:pStyle w:val="BodyText"/>
        <w:numPr>
          <w:ilvl w:val="0"/>
          <w:numId w:val="10"/>
        </w:numPr>
        <w:rPr>
          <w:lang w:val="en-US"/>
        </w:rPr>
      </w:pPr>
      <w:r w:rsidRPr="00643CD8">
        <w:rPr>
          <w:lang w:val="en-US"/>
        </w:rPr>
        <w:t xml:space="preserve">From the </w:t>
      </w:r>
      <w:r w:rsidR="00DC5E33" w:rsidRPr="00643CD8">
        <w:rPr>
          <w:lang w:val="en-US"/>
        </w:rPr>
        <w:t>“</w:t>
      </w:r>
      <w:r w:rsidRPr="00643CD8">
        <w:rPr>
          <w:lang w:val="en-US"/>
        </w:rPr>
        <w:t>Home</w:t>
      </w:r>
      <w:r w:rsidR="00DC5E33" w:rsidRPr="00643CD8">
        <w:rPr>
          <w:lang w:val="en-US"/>
        </w:rPr>
        <w:t>”</w:t>
      </w:r>
      <w:r w:rsidRPr="00643CD8">
        <w:rPr>
          <w:lang w:val="en-US"/>
        </w:rPr>
        <w:t xml:space="preserve"> tab, </w:t>
      </w:r>
      <w:r w:rsidR="00E50BFA" w:rsidRPr="00643CD8">
        <w:rPr>
          <w:lang w:val="en-US"/>
        </w:rPr>
        <w:t>t</w:t>
      </w:r>
      <w:r w:rsidRPr="00643CD8">
        <w:rPr>
          <w:lang w:val="en-US"/>
        </w:rPr>
        <w:t>oggle hidden characters if they are not visible:</w:t>
      </w:r>
      <w:r w:rsidR="00EA501F" w:rsidRPr="00643CD8">
        <w:rPr>
          <w:lang w:val="en-US" w:eastAsia="en-GB"/>
        </w:rPr>
        <w:drawing>
          <wp:inline distT="0" distB="0" distL="0" distR="0" wp14:anchorId="62155E46" wp14:editId="68CE88A8">
            <wp:extent cx="276225" cy="276225"/>
            <wp:effectExtent l="0" t="0" r="9525" b="9525"/>
            <wp:docPr id="1" name="Picture 1" title="Piilomerkki painikkeen kuv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p w14:paraId="7D6643BB" w14:textId="77777777" w:rsidR="00EA501F" w:rsidRPr="00643CD8" w:rsidRDefault="00363706" w:rsidP="004170D8">
      <w:pPr>
        <w:pStyle w:val="BodyText"/>
        <w:numPr>
          <w:ilvl w:val="0"/>
          <w:numId w:val="10"/>
        </w:numPr>
        <w:rPr>
          <w:lang w:val="en-US"/>
        </w:rPr>
      </w:pPr>
      <w:r w:rsidRPr="00643CD8">
        <w:rPr>
          <w:lang w:val="en-US"/>
        </w:rPr>
        <w:t>Remove the section break before</w:t>
      </w:r>
      <w:r w:rsidR="001541B6" w:rsidRPr="00643CD8">
        <w:rPr>
          <w:lang w:val="en-US"/>
        </w:rPr>
        <w:t xml:space="preserve"> the unnecessary attachment (figure 2</w:t>
      </w:r>
      <w:r w:rsidRPr="00643CD8">
        <w:rPr>
          <w:lang w:val="en-US"/>
        </w:rPr>
        <w:t>).</w:t>
      </w:r>
    </w:p>
    <w:p w14:paraId="57415BC9" w14:textId="77777777" w:rsidR="00674B83" w:rsidRPr="00643CD8" w:rsidRDefault="00674B83" w:rsidP="00B578BF">
      <w:pPr>
        <w:pStyle w:val="BodyText"/>
        <w:keepNext/>
        <w:rPr>
          <w:lang w:val="en-US"/>
        </w:rPr>
      </w:pPr>
      <w:r w:rsidRPr="00643CD8">
        <w:rPr>
          <w:lang w:val="en-US" w:eastAsia="en-GB"/>
        </w:rPr>
        <w:drawing>
          <wp:inline distT="0" distB="0" distL="0" distR="0" wp14:anchorId="565D7E14" wp14:editId="5BBAB86E">
            <wp:extent cx="4820105" cy="920573"/>
            <wp:effectExtent l="0" t="0" r="0" b="0"/>
            <wp:docPr id="20" name="Picture 20" descr="The section break is shown as a double-dotted line. Move the cursor immediately before the section break and hit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58389" cy="927885"/>
                    </a:xfrm>
                    <a:prstGeom prst="rect">
                      <a:avLst/>
                    </a:prstGeom>
                    <a:noFill/>
                    <a:ln>
                      <a:noFill/>
                    </a:ln>
                  </pic:spPr>
                </pic:pic>
              </a:graphicData>
            </a:graphic>
          </wp:inline>
        </w:drawing>
      </w:r>
    </w:p>
    <w:p w14:paraId="016B1BCB" w14:textId="77777777" w:rsidR="00C3154A" w:rsidRPr="00643CD8" w:rsidRDefault="00674B83" w:rsidP="006C24E8">
      <w:pPr>
        <w:pStyle w:val="Caption"/>
        <w:rPr>
          <w:lang w:val="en-US"/>
        </w:rPr>
      </w:pPr>
      <w:r w:rsidRPr="00643CD8">
        <w:rPr>
          <w:lang w:val="en-US"/>
        </w:rPr>
        <w:t xml:space="preserve">Figure </w:t>
      </w:r>
      <w:r w:rsidRPr="00643CD8">
        <w:rPr>
          <w:lang w:val="en-US"/>
        </w:rPr>
        <w:fldChar w:fldCharType="begin"/>
      </w:r>
      <w:r w:rsidRPr="00643CD8">
        <w:rPr>
          <w:lang w:val="en-US"/>
        </w:rPr>
        <w:instrText xml:space="preserve"> SEQ FigureApp1 \* ARABIC </w:instrText>
      </w:r>
      <w:r w:rsidRPr="00643CD8">
        <w:rPr>
          <w:lang w:val="en-US"/>
        </w:rPr>
        <w:fldChar w:fldCharType="separate"/>
      </w:r>
      <w:r w:rsidR="00643CD8" w:rsidRPr="00643CD8">
        <w:rPr>
          <w:lang w:val="en-US"/>
        </w:rPr>
        <w:t>2</w:t>
      </w:r>
      <w:r w:rsidRPr="00643CD8">
        <w:rPr>
          <w:lang w:val="en-US"/>
        </w:rPr>
        <w:fldChar w:fldCharType="end"/>
      </w:r>
      <w:r w:rsidRPr="00643CD8">
        <w:rPr>
          <w:lang w:val="en-US"/>
        </w:rPr>
        <w:t>. Removal of a section break.</w:t>
      </w:r>
    </w:p>
    <w:p w14:paraId="0515F232" w14:textId="77777777" w:rsidR="001541B6" w:rsidRPr="00643CD8" w:rsidRDefault="001541B6" w:rsidP="006C24E8">
      <w:pPr>
        <w:pStyle w:val="Caption"/>
        <w:rPr>
          <w:lang w:val="en-US"/>
        </w:rPr>
        <w:sectPr w:rsidR="001541B6" w:rsidRPr="00643CD8" w:rsidSect="00313DAE">
          <w:headerReference w:type="default" r:id="rId36"/>
          <w:pgSz w:w="11906" w:h="16838" w:code="9"/>
          <w:pgMar w:top="1134" w:right="1134" w:bottom="1701" w:left="2268" w:header="567" w:footer="567" w:gutter="0"/>
          <w:pgNumType w:start="1"/>
          <w:cols w:space="708"/>
          <w:docGrid w:linePitch="360"/>
        </w:sectPr>
      </w:pPr>
      <w:r w:rsidRPr="00643CD8">
        <w:rPr>
          <w:lang w:val="en-US"/>
        </w:rPr>
        <w:t>.</w:t>
      </w:r>
    </w:p>
    <w:p w14:paraId="35F92B87" w14:textId="77777777" w:rsidR="00D92310" w:rsidRPr="00643CD8" w:rsidRDefault="003E7891" w:rsidP="00E54795">
      <w:pPr>
        <w:pStyle w:val="AppendixHeading"/>
        <w:rPr>
          <w:lang w:val="en-US"/>
        </w:rPr>
      </w:pPr>
      <w:r w:rsidRPr="00643CD8">
        <w:rPr>
          <w:lang w:val="en-US"/>
        </w:rPr>
        <w:lastRenderedPageBreak/>
        <w:t>Title of the Appendix</w:t>
      </w:r>
    </w:p>
    <w:p w14:paraId="3307A455" w14:textId="77777777" w:rsidR="00600602" w:rsidRPr="00643CD8" w:rsidRDefault="00742D33" w:rsidP="004170D8">
      <w:pPr>
        <w:pStyle w:val="BodyText"/>
        <w:rPr>
          <w:lang w:val="en-US"/>
        </w:rPr>
      </w:pPr>
      <w:r w:rsidRPr="00643CD8">
        <w:rPr>
          <w:lang w:val="en-US"/>
        </w:rPr>
        <w:t xml:space="preserve">Content of the appendix is placed </w:t>
      </w:r>
      <w:proofErr w:type="gramStart"/>
      <w:r w:rsidRPr="00643CD8">
        <w:rPr>
          <w:lang w:val="en-US"/>
        </w:rPr>
        <w:t>here</w:t>
      </w:r>
      <w:proofErr w:type="gramEnd"/>
    </w:p>
    <w:sectPr w:rsidR="00600602" w:rsidRPr="00643CD8" w:rsidSect="00313DAE">
      <w:headerReference w:type="default" r:id="rId37"/>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0C6D5" w14:textId="77777777" w:rsidR="00427F1A" w:rsidRDefault="00427F1A" w:rsidP="00DA42B6">
      <w:r>
        <w:separator/>
      </w:r>
    </w:p>
    <w:p w14:paraId="19F88CC8" w14:textId="77777777" w:rsidR="00427F1A" w:rsidRDefault="00427F1A"/>
    <w:p w14:paraId="6F3D9F5B" w14:textId="77777777" w:rsidR="00427F1A" w:rsidRDefault="00427F1A"/>
    <w:p w14:paraId="2A1769EF" w14:textId="77777777" w:rsidR="00427F1A" w:rsidRDefault="00427F1A"/>
  </w:endnote>
  <w:endnote w:type="continuationSeparator" w:id="0">
    <w:p w14:paraId="5F2A931F" w14:textId="77777777" w:rsidR="00427F1A" w:rsidRDefault="00427F1A" w:rsidP="00DA42B6">
      <w:r>
        <w:continuationSeparator/>
      </w:r>
    </w:p>
    <w:p w14:paraId="7F5AECD7" w14:textId="77777777" w:rsidR="00427F1A" w:rsidRDefault="00427F1A"/>
    <w:p w14:paraId="5E3CF97A" w14:textId="77777777" w:rsidR="00427F1A" w:rsidRDefault="00427F1A"/>
    <w:p w14:paraId="643BA372" w14:textId="77777777" w:rsidR="00427F1A" w:rsidRDefault="00427F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altName w:val="﷽﷽﷽﷽﷽﷽﷽"/>
    <w:panose1 w:val="00000500000000020000"/>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97B28" w14:textId="77777777" w:rsidR="002E14F4" w:rsidRDefault="002E14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8DA03" w14:textId="77777777" w:rsidR="002E14F4" w:rsidRDefault="002E14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4DC56" w14:textId="77777777" w:rsidR="002E14F4" w:rsidRDefault="002E14F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E520F" w14:textId="77777777" w:rsidR="001E0258" w:rsidRDefault="001E025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215AE" w14:textId="77777777" w:rsidR="001E0258" w:rsidRDefault="001E025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CF2C6" w14:textId="77777777" w:rsidR="001E0258" w:rsidRDefault="001E02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A3DF7" w14:textId="77777777" w:rsidR="00427F1A" w:rsidRDefault="00427F1A" w:rsidP="00DA42B6">
      <w:r>
        <w:separator/>
      </w:r>
    </w:p>
    <w:p w14:paraId="201817CE" w14:textId="77777777" w:rsidR="00427F1A" w:rsidRDefault="00427F1A"/>
    <w:p w14:paraId="575602F7" w14:textId="77777777" w:rsidR="00427F1A" w:rsidRDefault="00427F1A"/>
    <w:p w14:paraId="19BCA25D" w14:textId="77777777" w:rsidR="00427F1A" w:rsidRDefault="00427F1A"/>
  </w:footnote>
  <w:footnote w:type="continuationSeparator" w:id="0">
    <w:p w14:paraId="3E57E8C3" w14:textId="77777777" w:rsidR="00427F1A" w:rsidRDefault="00427F1A" w:rsidP="00DA42B6">
      <w:r>
        <w:continuationSeparator/>
      </w:r>
    </w:p>
    <w:p w14:paraId="4D895EB9" w14:textId="77777777" w:rsidR="00427F1A" w:rsidRDefault="00427F1A"/>
    <w:p w14:paraId="2A03CFE7" w14:textId="77777777" w:rsidR="00427F1A" w:rsidRDefault="00427F1A"/>
    <w:p w14:paraId="6F4B8B96" w14:textId="77777777" w:rsidR="00427F1A" w:rsidRDefault="00427F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72911" w14:textId="77777777" w:rsidR="002E14F4" w:rsidRDefault="002E14F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0234613"/>
      <w:docPartObj>
        <w:docPartGallery w:val="Page Numbers (Top of Page)"/>
        <w:docPartUnique/>
      </w:docPartObj>
    </w:sdtPr>
    <w:sdtEndPr>
      <w:rPr>
        <w:noProof/>
      </w:rPr>
    </w:sdtEndPr>
    <w:sdtContent>
      <w:p w14:paraId="35553171" w14:textId="77777777" w:rsidR="001E0258" w:rsidRPr="00BC0963" w:rsidRDefault="001E0258" w:rsidP="00313DAE">
        <w:pPr>
          <w:pStyle w:val="Header"/>
          <w:ind w:right="-1"/>
          <w:jc w:val="right"/>
        </w:pPr>
        <w:r w:rsidRPr="00BC0963">
          <w:t>Appendix</w:t>
        </w:r>
        <w:r>
          <w:t xml:space="preserve"> 2</w:t>
        </w:r>
      </w:p>
      <w:p w14:paraId="20567C31" w14:textId="688D5BEC" w:rsidR="001E0258" w:rsidRDefault="00000000" w:rsidP="00427FEC">
        <w:pPr>
          <w:pStyle w:val="Header"/>
          <w:jc w:val="right"/>
        </w:pPr>
        <w:sdt>
          <w:sdtPr>
            <w:rPr>
              <w:rStyle w:val="PageNumber"/>
            </w:rPr>
            <w:id w:val="-1145347253"/>
            <w:docPartObj>
              <w:docPartGallery w:val="Page Numbers (Top of Page)"/>
              <w:docPartUnique/>
            </w:docPartObj>
          </w:sdtPr>
          <w:sdtContent>
            <w:r w:rsidR="001E0258">
              <w:rPr>
                <w:rStyle w:val="PageNumber"/>
              </w:rPr>
              <w:fldChar w:fldCharType="begin"/>
            </w:r>
            <w:r w:rsidR="001E0258">
              <w:rPr>
                <w:rStyle w:val="PageNumber"/>
              </w:rPr>
              <w:instrText xml:space="preserve"> PAGE  \* Arabic </w:instrText>
            </w:r>
            <w:r w:rsidR="001E0258">
              <w:rPr>
                <w:rStyle w:val="PageNumber"/>
              </w:rPr>
              <w:fldChar w:fldCharType="separate"/>
            </w:r>
            <w:r w:rsidR="001D04CE">
              <w:rPr>
                <w:rStyle w:val="PageNumber"/>
                <w:noProof/>
              </w:rPr>
              <w:t>1</w:t>
            </w:r>
            <w:r w:rsidR="001E0258">
              <w:rPr>
                <w:rStyle w:val="PageNumber"/>
              </w:rPr>
              <w:fldChar w:fldCharType="end"/>
            </w:r>
            <w:r w:rsidR="001E0258">
              <w:rPr>
                <w:rStyle w:val="PageNumber"/>
              </w:rPr>
              <w:t xml:space="preserve"> (</w:t>
            </w:r>
            <w:r w:rsidR="001E0258">
              <w:rPr>
                <w:rStyle w:val="PageNumber"/>
              </w:rPr>
              <w:fldChar w:fldCharType="begin"/>
            </w:r>
            <w:r w:rsidR="001E0258">
              <w:rPr>
                <w:rStyle w:val="PageNumber"/>
              </w:rPr>
              <w:instrText xml:space="preserve"> SECTIONPAGES   \* MERGEFORMAT </w:instrText>
            </w:r>
            <w:r w:rsidR="001E0258">
              <w:rPr>
                <w:rStyle w:val="PageNumber"/>
              </w:rPr>
              <w:fldChar w:fldCharType="separate"/>
            </w:r>
            <w:r w:rsidR="00643CD8">
              <w:rPr>
                <w:rStyle w:val="PageNumber"/>
                <w:noProof/>
              </w:rPr>
              <w:t>1</w:t>
            </w:r>
            <w:r w:rsidR="001E0258">
              <w:rPr>
                <w:rStyle w:val="PageNumber"/>
              </w:rPr>
              <w:fldChar w:fldCharType="end"/>
            </w:r>
            <w:r w:rsidR="001E0258">
              <w:rPr>
                <w:rStyle w:val="PageNumber"/>
              </w:rPr>
              <w:t>)</w:t>
            </w:r>
          </w:sdtContent>
        </w:sdt>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3E1FE" w14:textId="77777777" w:rsidR="001E0258" w:rsidRDefault="001E0258" w:rsidP="005B398F">
    <w:pPr>
      <w:pStyle w:val="Header"/>
      <w:spacing w:before="851"/>
    </w:pPr>
    <w:r>
      <w:rPr>
        <w:noProof/>
        <w:lang w:eastAsia="en-GB"/>
      </w:rPr>
      <w:drawing>
        <wp:inline distT="0" distB="0" distL="0" distR="0" wp14:anchorId="6CA4D381" wp14:editId="0A52DA47">
          <wp:extent cx="3276000" cy="3492000"/>
          <wp:effectExtent l="0" t="0" r="635" b="635"/>
          <wp:docPr id="11" name="Picture 11"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49978" w14:textId="77777777" w:rsidR="002E14F4" w:rsidRDefault="002E14F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FE62F" w14:textId="77777777" w:rsidR="001E0258" w:rsidRPr="002E14F4" w:rsidRDefault="001E0258" w:rsidP="00B7625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3255208"/>
      <w:docPartObj>
        <w:docPartGallery w:val="Page Numbers (Top of Page)"/>
        <w:docPartUnique/>
      </w:docPartObj>
    </w:sdtPr>
    <w:sdtContent>
      <w:p w14:paraId="651A83AE" w14:textId="77777777" w:rsidR="001E0258" w:rsidRDefault="001E0258" w:rsidP="00731E0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3AA7F1" w14:textId="77777777" w:rsidR="001E0258" w:rsidRDefault="001E0258" w:rsidP="00A6358F">
    <w:pPr>
      <w:pStyle w:val="Header"/>
      <w:ind w:right="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6F5B6" w14:textId="77777777" w:rsidR="001E0258" w:rsidRPr="002E14F4" w:rsidRDefault="001E0258">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2D4B4" w14:textId="77777777" w:rsidR="001E0258" w:rsidRDefault="001E025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42141"/>
      <w:docPartObj>
        <w:docPartGallery w:val="Page Numbers (Top of Page)"/>
        <w:docPartUnique/>
      </w:docPartObj>
    </w:sdtPr>
    <w:sdtEndPr>
      <w:rPr>
        <w:noProof/>
      </w:rPr>
    </w:sdtEndPr>
    <w:sdtContent>
      <w:p w14:paraId="1F4882ED" w14:textId="77777777" w:rsidR="001E0258" w:rsidRDefault="001E0258" w:rsidP="00EC6710">
        <w:pPr>
          <w:pStyle w:val="Header"/>
          <w:jc w:val="right"/>
        </w:pPr>
        <w:r w:rsidRPr="002E14F4">
          <w:fldChar w:fldCharType="begin"/>
        </w:r>
        <w:r w:rsidRPr="002E14F4">
          <w:instrText xml:space="preserve"> PAGE   \* MERGEFORMAT </w:instrText>
        </w:r>
        <w:r w:rsidRPr="002E14F4">
          <w:fldChar w:fldCharType="separate"/>
        </w:r>
        <w:r w:rsidR="001D04CE">
          <w:rPr>
            <w:noProof/>
          </w:rPr>
          <w:t>12</w:t>
        </w:r>
        <w:r w:rsidRPr="002E14F4">
          <w:rPr>
            <w:noProof/>
          </w:rPr>
          <w:fldChar w:fldCharType="end"/>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89443"/>
      <w:docPartObj>
        <w:docPartGallery w:val="Page Numbers (Top of Page)"/>
        <w:docPartUnique/>
      </w:docPartObj>
    </w:sdtPr>
    <w:sdtEndPr>
      <w:rPr>
        <w:noProof/>
      </w:rPr>
    </w:sdtEndPr>
    <w:sdtContent>
      <w:p w14:paraId="3BA19017" w14:textId="77777777" w:rsidR="001E0258" w:rsidRDefault="001E0258" w:rsidP="00313DAE">
        <w:pPr>
          <w:pStyle w:val="Header"/>
          <w:ind w:right="-1"/>
          <w:jc w:val="right"/>
        </w:pPr>
        <w:r w:rsidRPr="00BC0963">
          <w:t>Appendix</w:t>
        </w:r>
        <w:r>
          <w:t xml:space="preserve"> 1</w:t>
        </w:r>
      </w:p>
    </w:sdtContent>
  </w:sdt>
  <w:p w14:paraId="402191B4" w14:textId="7DF73CD9" w:rsidR="001E0258" w:rsidRDefault="00000000" w:rsidP="00313DAE">
    <w:pPr>
      <w:pStyle w:val="Header"/>
      <w:jc w:val="right"/>
      <w:rPr>
        <w:noProof/>
      </w:rPr>
    </w:pPr>
    <w:sdt>
      <w:sdtPr>
        <w:rPr>
          <w:rStyle w:val="PageNumber"/>
        </w:rPr>
        <w:id w:val="1109474841"/>
        <w:docPartObj>
          <w:docPartGallery w:val="Page Numbers (Top of Page)"/>
          <w:docPartUnique/>
        </w:docPartObj>
      </w:sdtPr>
      <w:sdtContent>
        <w:r w:rsidR="001E0258">
          <w:rPr>
            <w:rStyle w:val="PageNumber"/>
          </w:rPr>
          <w:fldChar w:fldCharType="begin"/>
        </w:r>
        <w:r w:rsidR="001E0258">
          <w:rPr>
            <w:rStyle w:val="PageNumber"/>
          </w:rPr>
          <w:instrText xml:space="preserve"> PAGE  \* Arabic </w:instrText>
        </w:r>
        <w:r w:rsidR="001E0258">
          <w:rPr>
            <w:rStyle w:val="PageNumber"/>
          </w:rPr>
          <w:fldChar w:fldCharType="separate"/>
        </w:r>
        <w:r w:rsidR="001D04CE">
          <w:rPr>
            <w:rStyle w:val="PageNumber"/>
            <w:noProof/>
          </w:rPr>
          <w:t>2</w:t>
        </w:r>
        <w:r w:rsidR="001E0258">
          <w:rPr>
            <w:rStyle w:val="PageNumber"/>
          </w:rPr>
          <w:fldChar w:fldCharType="end"/>
        </w:r>
        <w:r w:rsidR="001E0258">
          <w:rPr>
            <w:rStyle w:val="PageNumber"/>
          </w:rPr>
          <w:t xml:space="preserve"> (</w:t>
        </w:r>
        <w:r w:rsidR="001E0258">
          <w:rPr>
            <w:rStyle w:val="PageNumber"/>
          </w:rPr>
          <w:fldChar w:fldCharType="begin"/>
        </w:r>
        <w:r w:rsidR="001E0258">
          <w:rPr>
            <w:rStyle w:val="PageNumber"/>
          </w:rPr>
          <w:instrText xml:space="preserve"> SECTIONPAGES   \* MERGEFORMAT </w:instrText>
        </w:r>
        <w:r w:rsidR="001E0258">
          <w:rPr>
            <w:rStyle w:val="PageNumber"/>
          </w:rPr>
          <w:fldChar w:fldCharType="separate"/>
        </w:r>
        <w:r w:rsidR="00643CD8">
          <w:rPr>
            <w:rStyle w:val="PageNumber"/>
            <w:noProof/>
          </w:rPr>
          <w:t>2</w:t>
        </w:r>
        <w:r w:rsidR="001E0258">
          <w:rPr>
            <w:rStyle w:val="PageNumber"/>
          </w:rPr>
          <w:fldChar w:fldCharType="end"/>
        </w:r>
        <w:r w:rsidR="001E0258">
          <w:rPr>
            <w:rStyle w:val="PageNumber"/>
          </w:rPr>
          <w: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6516"/>
    <w:multiLevelType w:val="multilevel"/>
    <w:tmpl w:val="88B85BE0"/>
    <w:lvl w:ilvl="0">
      <w:start w:val="1"/>
      <w:numFmt w:val="bullet"/>
      <w:pStyle w:val="List"/>
      <w:lvlText w:val=""/>
      <w:lvlJc w:val="left"/>
      <w:pPr>
        <w:ind w:left="1304" w:hanging="567"/>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C91523"/>
    <w:multiLevelType w:val="hybridMultilevel"/>
    <w:tmpl w:val="4CF84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CB2B34"/>
    <w:multiLevelType w:val="hybridMultilevel"/>
    <w:tmpl w:val="3118D5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0C6F34"/>
    <w:multiLevelType w:val="multilevel"/>
    <w:tmpl w:val="03C4BA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8B16FFE"/>
    <w:multiLevelType w:val="hybridMultilevel"/>
    <w:tmpl w:val="F85C755E"/>
    <w:lvl w:ilvl="0" w:tplc="96DE5FC8">
      <w:start w:val="1"/>
      <w:numFmt w:val="decimal"/>
      <w:pStyle w:val="Numberreferencing"/>
      <w:lvlText w:val="%1"/>
      <w:lvlJc w:val="left"/>
      <w:pPr>
        <w:ind w:left="567" w:hanging="567"/>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1D324376"/>
    <w:multiLevelType w:val="hybridMultilevel"/>
    <w:tmpl w:val="A9B287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A87EB4"/>
    <w:multiLevelType w:val="hybridMultilevel"/>
    <w:tmpl w:val="46EC22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5D1847"/>
    <w:multiLevelType w:val="hybridMultilevel"/>
    <w:tmpl w:val="3E18A1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EC2DD5"/>
    <w:multiLevelType w:val="hybridMultilevel"/>
    <w:tmpl w:val="178CBBF6"/>
    <w:lvl w:ilvl="0" w:tplc="80D4D1CE">
      <w:start w:val="1"/>
      <w:numFmt w:val="decimal"/>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9" w15:restartNumberingAfterBreak="0">
    <w:nsid w:val="414E1D5C"/>
    <w:multiLevelType w:val="hybridMultilevel"/>
    <w:tmpl w:val="985203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47542B83"/>
    <w:multiLevelType w:val="hybridMultilevel"/>
    <w:tmpl w:val="D172B69E"/>
    <w:lvl w:ilvl="0" w:tplc="26084DD4">
      <w:start w:val="1"/>
      <w:numFmt w:val="decimal"/>
      <w:lvlText w:val="Kuvio %1."/>
      <w:lvlJc w:val="left"/>
      <w:pPr>
        <w:ind w:left="643" w:hanging="360"/>
      </w:pPr>
      <w:rPr>
        <w:rFonts w:hint="default"/>
      </w:rPr>
    </w:lvl>
    <w:lvl w:ilvl="1" w:tplc="040B0019" w:tentative="1">
      <w:start w:val="1"/>
      <w:numFmt w:val="lowerLetter"/>
      <w:lvlText w:val="%2."/>
      <w:lvlJc w:val="left"/>
      <w:pPr>
        <w:ind w:left="1723" w:hanging="360"/>
      </w:pPr>
    </w:lvl>
    <w:lvl w:ilvl="2" w:tplc="040B001B" w:tentative="1">
      <w:start w:val="1"/>
      <w:numFmt w:val="lowerRoman"/>
      <w:lvlText w:val="%3."/>
      <w:lvlJc w:val="right"/>
      <w:pPr>
        <w:ind w:left="2443" w:hanging="180"/>
      </w:pPr>
    </w:lvl>
    <w:lvl w:ilvl="3" w:tplc="040B000F" w:tentative="1">
      <w:start w:val="1"/>
      <w:numFmt w:val="decimal"/>
      <w:lvlText w:val="%4."/>
      <w:lvlJc w:val="left"/>
      <w:pPr>
        <w:ind w:left="3163" w:hanging="360"/>
      </w:pPr>
    </w:lvl>
    <w:lvl w:ilvl="4" w:tplc="040B0019" w:tentative="1">
      <w:start w:val="1"/>
      <w:numFmt w:val="lowerLetter"/>
      <w:lvlText w:val="%5."/>
      <w:lvlJc w:val="left"/>
      <w:pPr>
        <w:ind w:left="3883" w:hanging="360"/>
      </w:pPr>
    </w:lvl>
    <w:lvl w:ilvl="5" w:tplc="040B001B" w:tentative="1">
      <w:start w:val="1"/>
      <w:numFmt w:val="lowerRoman"/>
      <w:lvlText w:val="%6."/>
      <w:lvlJc w:val="right"/>
      <w:pPr>
        <w:ind w:left="4603" w:hanging="180"/>
      </w:pPr>
    </w:lvl>
    <w:lvl w:ilvl="6" w:tplc="040B000F" w:tentative="1">
      <w:start w:val="1"/>
      <w:numFmt w:val="decimal"/>
      <w:lvlText w:val="%7."/>
      <w:lvlJc w:val="left"/>
      <w:pPr>
        <w:ind w:left="5323" w:hanging="360"/>
      </w:pPr>
    </w:lvl>
    <w:lvl w:ilvl="7" w:tplc="040B0019" w:tentative="1">
      <w:start w:val="1"/>
      <w:numFmt w:val="lowerLetter"/>
      <w:lvlText w:val="%8."/>
      <w:lvlJc w:val="left"/>
      <w:pPr>
        <w:ind w:left="6043" w:hanging="360"/>
      </w:pPr>
    </w:lvl>
    <w:lvl w:ilvl="8" w:tplc="040B001B" w:tentative="1">
      <w:start w:val="1"/>
      <w:numFmt w:val="lowerRoman"/>
      <w:lvlText w:val="%9."/>
      <w:lvlJc w:val="right"/>
      <w:pPr>
        <w:ind w:left="6763" w:hanging="180"/>
      </w:pPr>
    </w:lvl>
  </w:abstractNum>
  <w:abstractNum w:abstractNumId="11" w15:restartNumberingAfterBreak="0">
    <w:nsid w:val="50C8440D"/>
    <w:multiLevelType w:val="hybridMultilevel"/>
    <w:tmpl w:val="26888D5A"/>
    <w:lvl w:ilvl="0" w:tplc="1676F274">
      <w:start w:val="1"/>
      <w:numFmt w:val="decimal"/>
      <w:pStyle w:val="Listingcaption"/>
      <w:lvlText w:val="Listing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52780E86"/>
    <w:multiLevelType w:val="hybridMultilevel"/>
    <w:tmpl w:val="AA921A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04055A"/>
    <w:multiLevelType w:val="hybridMultilevel"/>
    <w:tmpl w:val="DE16A558"/>
    <w:lvl w:ilvl="0" w:tplc="C8A4DFDE">
      <w:start w:val="1"/>
      <w:numFmt w:val="decimal"/>
      <w:lvlText w:val="Kuva %1."/>
      <w:lvlJc w:val="left"/>
      <w:pPr>
        <w:ind w:left="720" w:hanging="360"/>
      </w:pPr>
      <w:rPr>
        <w:rFonts w:ascii="Arial" w:hAnsi="Arial" w:hint="default"/>
        <w:b w:val="0"/>
        <w:i w:val="0"/>
        <w:caps w:val="0"/>
        <w:strike w:val="0"/>
        <w:dstrike w:val="0"/>
        <w:vanish w:val="0"/>
        <w:sz w:val="24"/>
        <w:vertAlign w:val="base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74B7041"/>
    <w:multiLevelType w:val="hybridMultilevel"/>
    <w:tmpl w:val="57AA7E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D5778AA"/>
    <w:multiLevelType w:val="hybridMultilevel"/>
    <w:tmpl w:val="C79EAB64"/>
    <w:lvl w:ilvl="0" w:tplc="5A560CAE">
      <w:start w:val="1"/>
      <w:numFmt w:val="decimal"/>
      <w:lvlText w:val="Taulukko %1."/>
      <w:lvlJc w:val="left"/>
      <w:pPr>
        <w:ind w:left="502" w:hanging="360"/>
      </w:pPr>
      <w:rPr>
        <w:rFonts w:hint="default"/>
      </w:rPr>
    </w:lvl>
    <w:lvl w:ilvl="1" w:tplc="040B0019" w:tentative="1">
      <w:start w:val="1"/>
      <w:numFmt w:val="lowerLetter"/>
      <w:lvlText w:val="%2."/>
      <w:lvlJc w:val="left"/>
      <w:pPr>
        <w:ind w:left="1222" w:hanging="360"/>
      </w:pPr>
    </w:lvl>
    <w:lvl w:ilvl="2" w:tplc="040B001B" w:tentative="1">
      <w:start w:val="1"/>
      <w:numFmt w:val="lowerRoman"/>
      <w:lvlText w:val="%3."/>
      <w:lvlJc w:val="right"/>
      <w:pPr>
        <w:ind w:left="1942" w:hanging="180"/>
      </w:pPr>
    </w:lvl>
    <w:lvl w:ilvl="3" w:tplc="040B000F" w:tentative="1">
      <w:start w:val="1"/>
      <w:numFmt w:val="decimal"/>
      <w:lvlText w:val="%4."/>
      <w:lvlJc w:val="left"/>
      <w:pPr>
        <w:ind w:left="2662" w:hanging="360"/>
      </w:pPr>
    </w:lvl>
    <w:lvl w:ilvl="4" w:tplc="040B0019" w:tentative="1">
      <w:start w:val="1"/>
      <w:numFmt w:val="lowerLetter"/>
      <w:lvlText w:val="%5."/>
      <w:lvlJc w:val="left"/>
      <w:pPr>
        <w:ind w:left="3382" w:hanging="360"/>
      </w:pPr>
    </w:lvl>
    <w:lvl w:ilvl="5" w:tplc="040B001B" w:tentative="1">
      <w:start w:val="1"/>
      <w:numFmt w:val="lowerRoman"/>
      <w:lvlText w:val="%6."/>
      <w:lvlJc w:val="right"/>
      <w:pPr>
        <w:ind w:left="4102" w:hanging="180"/>
      </w:pPr>
    </w:lvl>
    <w:lvl w:ilvl="6" w:tplc="040B000F" w:tentative="1">
      <w:start w:val="1"/>
      <w:numFmt w:val="decimal"/>
      <w:lvlText w:val="%7."/>
      <w:lvlJc w:val="left"/>
      <w:pPr>
        <w:ind w:left="4822" w:hanging="360"/>
      </w:pPr>
    </w:lvl>
    <w:lvl w:ilvl="7" w:tplc="040B0019" w:tentative="1">
      <w:start w:val="1"/>
      <w:numFmt w:val="lowerLetter"/>
      <w:lvlText w:val="%8."/>
      <w:lvlJc w:val="left"/>
      <w:pPr>
        <w:ind w:left="5542" w:hanging="360"/>
      </w:pPr>
    </w:lvl>
    <w:lvl w:ilvl="8" w:tplc="040B001B" w:tentative="1">
      <w:start w:val="1"/>
      <w:numFmt w:val="lowerRoman"/>
      <w:lvlText w:val="%9."/>
      <w:lvlJc w:val="right"/>
      <w:pPr>
        <w:ind w:left="6262" w:hanging="180"/>
      </w:pPr>
    </w:lvl>
  </w:abstractNum>
  <w:abstractNum w:abstractNumId="16" w15:restartNumberingAfterBreak="0">
    <w:nsid w:val="722C420B"/>
    <w:multiLevelType w:val="hybridMultilevel"/>
    <w:tmpl w:val="C61465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2D518E"/>
    <w:multiLevelType w:val="hybridMultilevel"/>
    <w:tmpl w:val="DE723E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1843BE"/>
    <w:multiLevelType w:val="hybridMultilevel"/>
    <w:tmpl w:val="30102F3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7DAD2C57"/>
    <w:multiLevelType w:val="multilevel"/>
    <w:tmpl w:val="855A4D02"/>
    <w:lvl w:ilvl="0">
      <w:start w:val="1"/>
      <w:numFmt w:val="decimal"/>
      <w:lvlText w:val="%1"/>
      <w:lvlJc w:val="left"/>
      <w:pPr>
        <w:ind w:left="720" w:hanging="360"/>
      </w:pPr>
      <w:rPr>
        <w:rFonts w:ascii="Tahoma" w:hAnsi="Tahoma"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22703468">
    <w:abstractNumId w:val="3"/>
  </w:num>
  <w:num w:numId="2" w16cid:durableId="1954940285">
    <w:abstractNumId w:val="3"/>
  </w:num>
  <w:num w:numId="3" w16cid:durableId="1471095591">
    <w:abstractNumId w:val="15"/>
  </w:num>
  <w:num w:numId="4" w16cid:durableId="1060203689">
    <w:abstractNumId w:val="10"/>
  </w:num>
  <w:num w:numId="5" w16cid:durableId="995307451">
    <w:abstractNumId w:val="4"/>
  </w:num>
  <w:num w:numId="6" w16cid:durableId="2123375446">
    <w:abstractNumId w:val="13"/>
  </w:num>
  <w:num w:numId="7" w16cid:durableId="1510564377">
    <w:abstractNumId w:val="8"/>
  </w:num>
  <w:num w:numId="8" w16cid:durableId="1979143692">
    <w:abstractNumId w:val="0"/>
  </w:num>
  <w:num w:numId="9" w16cid:durableId="1821538519">
    <w:abstractNumId w:val="6"/>
  </w:num>
  <w:num w:numId="10" w16cid:durableId="81266036">
    <w:abstractNumId w:val="7"/>
  </w:num>
  <w:num w:numId="11" w16cid:durableId="1599561259">
    <w:abstractNumId w:val="2"/>
  </w:num>
  <w:num w:numId="12" w16cid:durableId="1816871919">
    <w:abstractNumId w:val="17"/>
  </w:num>
  <w:num w:numId="13" w16cid:durableId="806555339">
    <w:abstractNumId w:val="16"/>
  </w:num>
  <w:num w:numId="14" w16cid:durableId="295794476">
    <w:abstractNumId w:val="14"/>
  </w:num>
  <w:num w:numId="15" w16cid:durableId="1509059148">
    <w:abstractNumId w:val="5"/>
  </w:num>
  <w:num w:numId="16" w16cid:durableId="373042595">
    <w:abstractNumId w:val="12"/>
  </w:num>
  <w:num w:numId="17" w16cid:durableId="1356735570">
    <w:abstractNumId w:val="19"/>
  </w:num>
  <w:num w:numId="18" w16cid:durableId="637224866">
    <w:abstractNumId w:val="9"/>
  </w:num>
  <w:num w:numId="19" w16cid:durableId="1306272768">
    <w:abstractNumId w:val="1"/>
  </w:num>
  <w:num w:numId="20" w16cid:durableId="1215701812">
    <w:abstractNumId w:val="18"/>
  </w:num>
  <w:num w:numId="21" w16cid:durableId="31518975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removePersonalInformation/>
  <w:removeDateAndTime/>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defaultTabStop w:val="1304"/>
  <w:hyphenationZone w:val="425"/>
  <w:doNotHyphenateCaps/>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CD8"/>
    <w:rsid w:val="0000076C"/>
    <w:rsid w:val="000021BA"/>
    <w:rsid w:val="00012E5B"/>
    <w:rsid w:val="00013154"/>
    <w:rsid w:val="00017EED"/>
    <w:rsid w:val="00020FB6"/>
    <w:rsid w:val="0002462E"/>
    <w:rsid w:val="00025B84"/>
    <w:rsid w:val="000301B0"/>
    <w:rsid w:val="0003161B"/>
    <w:rsid w:val="0003243C"/>
    <w:rsid w:val="000350F3"/>
    <w:rsid w:val="00054746"/>
    <w:rsid w:val="00057728"/>
    <w:rsid w:val="00062C63"/>
    <w:rsid w:val="00066C49"/>
    <w:rsid w:val="0007125A"/>
    <w:rsid w:val="0007158F"/>
    <w:rsid w:val="000744C8"/>
    <w:rsid w:val="0007466A"/>
    <w:rsid w:val="000753B0"/>
    <w:rsid w:val="00075A27"/>
    <w:rsid w:val="00083706"/>
    <w:rsid w:val="0008433B"/>
    <w:rsid w:val="0008442C"/>
    <w:rsid w:val="0009063F"/>
    <w:rsid w:val="00093F94"/>
    <w:rsid w:val="000965BD"/>
    <w:rsid w:val="000A1867"/>
    <w:rsid w:val="000A5716"/>
    <w:rsid w:val="000B0AFB"/>
    <w:rsid w:val="000B175A"/>
    <w:rsid w:val="000C1C0B"/>
    <w:rsid w:val="000C3EFF"/>
    <w:rsid w:val="000C68C0"/>
    <w:rsid w:val="000C78C2"/>
    <w:rsid w:val="000D675E"/>
    <w:rsid w:val="000E704F"/>
    <w:rsid w:val="000E788A"/>
    <w:rsid w:val="000F3400"/>
    <w:rsid w:val="00101215"/>
    <w:rsid w:val="00104440"/>
    <w:rsid w:val="0010478D"/>
    <w:rsid w:val="001054B1"/>
    <w:rsid w:val="00112745"/>
    <w:rsid w:val="001130F1"/>
    <w:rsid w:val="00117960"/>
    <w:rsid w:val="001234DC"/>
    <w:rsid w:val="0012767B"/>
    <w:rsid w:val="00143663"/>
    <w:rsid w:val="001541B6"/>
    <w:rsid w:val="001544DC"/>
    <w:rsid w:val="0016524E"/>
    <w:rsid w:val="001656EF"/>
    <w:rsid w:val="0017281F"/>
    <w:rsid w:val="00172D68"/>
    <w:rsid w:val="00181F74"/>
    <w:rsid w:val="001942BD"/>
    <w:rsid w:val="00194375"/>
    <w:rsid w:val="001951CB"/>
    <w:rsid w:val="00197BD2"/>
    <w:rsid w:val="00197DAB"/>
    <w:rsid w:val="001A113D"/>
    <w:rsid w:val="001A4619"/>
    <w:rsid w:val="001A4EBC"/>
    <w:rsid w:val="001B26CF"/>
    <w:rsid w:val="001B3AF7"/>
    <w:rsid w:val="001B53A7"/>
    <w:rsid w:val="001C3120"/>
    <w:rsid w:val="001C3774"/>
    <w:rsid w:val="001C4068"/>
    <w:rsid w:val="001D04CE"/>
    <w:rsid w:val="001D1B7F"/>
    <w:rsid w:val="001D2542"/>
    <w:rsid w:val="001D3D92"/>
    <w:rsid w:val="001D5FC7"/>
    <w:rsid w:val="001D6F23"/>
    <w:rsid w:val="001E0258"/>
    <w:rsid w:val="001E0544"/>
    <w:rsid w:val="001E3F0B"/>
    <w:rsid w:val="001E7CA1"/>
    <w:rsid w:val="001F1B21"/>
    <w:rsid w:val="00217422"/>
    <w:rsid w:val="0021749C"/>
    <w:rsid w:val="002203FB"/>
    <w:rsid w:val="00221D00"/>
    <w:rsid w:val="00227A29"/>
    <w:rsid w:val="00232CC7"/>
    <w:rsid w:val="00241147"/>
    <w:rsid w:val="002538BD"/>
    <w:rsid w:val="00255980"/>
    <w:rsid w:val="002650B1"/>
    <w:rsid w:val="00266C5E"/>
    <w:rsid w:val="00273D44"/>
    <w:rsid w:val="00273FCF"/>
    <w:rsid w:val="00277613"/>
    <w:rsid w:val="00280933"/>
    <w:rsid w:val="0029274C"/>
    <w:rsid w:val="00293F02"/>
    <w:rsid w:val="002955A1"/>
    <w:rsid w:val="002965A1"/>
    <w:rsid w:val="002965E6"/>
    <w:rsid w:val="002A0D2D"/>
    <w:rsid w:val="002A34AD"/>
    <w:rsid w:val="002A3896"/>
    <w:rsid w:val="002A38EF"/>
    <w:rsid w:val="002B0DBE"/>
    <w:rsid w:val="002B17B6"/>
    <w:rsid w:val="002C1B5C"/>
    <w:rsid w:val="002C2E64"/>
    <w:rsid w:val="002C6CD1"/>
    <w:rsid w:val="002D316E"/>
    <w:rsid w:val="002E14F4"/>
    <w:rsid w:val="002F5DE2"/>
    <w:rsid w:val="00302BA5"/>
    <w:rsid w:val="00303E02"/>
    <w:rsid w:val="003101E3"/>
    <w:rsid w:val="0031121B"/>
    <w:rsid w:val="00313DAE"/>
    <w:rsid w:val="003173AA"/>
    <w:rsid w:val="00325837"/>
    <w:rsid w:val="00333B49"/>
    <w:rsid w:val="003355C7"/>
    <w:rsid w:val="00341F7D"/>
    <w:rsid w:val="0034543A"/>
    <w:rsid w:val="003462B1"/>
    <w:rsid w:val="00347DD1"/>
    <w:rsid w:val="003559E2"/>
    <w:rsid w:val="003607EF"/>
    <w:rsid w:val="00363706"/>
    <w:rsid w:val="003709F1"/>
    <w:rsid w:val="0037251A"/>
    <w:rsid w:val="00374A3C"/>
    <w:rsid w:val="00374B91"/>
    <w:rsid w:val="00375908"/>
    <w:rsid w:val="003769BE"/>
    <w:rsid w:val="003810B2"/>
    <w:rsid w:val="003848F0"/>
    <w:rsid w:val="00393986"/>
    <w:rsid w:val="003943C7"/>
    <w:rsid w:val="003A6CD7"/>
    <w:rsid w:val="003B0596"/>
    <w:rsid w:val="003B6A66"/>
    <w:rsid w:val="003C317F"/>
    <w:rsid w:val="003C3EC9"/>
    <w:rsid w:val="003C5DAB"/>
    <w:rsid w:val="003D1152"/>
    <w:rsid w:val="003D3396"/>
    <w:rsid w:val="003D6688"/>
    <w:rsid w:val="003D75C9"/>
    <w:rsid w:val="003E7891"/>
    <w:rsid w:val="003F0079"/>
    <w:rsid w:val="003F0604"/>
    <w:rsid w:val="003F7C80"/>
    <w:rsid w:val="004006E1"/>
    <w:rsid w:val="004033CE"/>
    <w:rsid w:val="004043BE"/>
    <w:rsid w:val="004152FC"/>
    <w:rsid w:val="004170D8"/>
    <w:rsid w:val="004206FC"/>
    <w:rsid w:val="00420E32"/>
    <w:rsid w:val="0042247F"/>
    <w:rsid w:val="00427F1A"/>
    <w:rsid w:val="00427FEC"/>
    <w:rsid w:val="00434C2C"/>
    <w:rsid w:val="00437AA9"/>
    <w:rsid w:val="00440A59"/>
    <w:rsid w:val="00442E91"/>
    <w:rsid w:val="004513FD"/>
    <w:rsid w:val="00456814"/>
    <w:rsid w:val="00484241"/>
    <w:rsid w:val="00487A9D"/>
    <w:rsid w:val="004900BA"/>
    <w:rsid w:val="00490AD8"/>
    <w:rsid w:val="00492FE4"/>
    <w:rsid w:val="00496817"/>
    <w:rsid w:val="004A271A"/>
    <w:rsid w:val="004A479F"/>
    <w:rsid w:val="004B4D0C"/>
    <w:rsid w:val="004B77F9"/>
    <w:rsid w:val="004C1337"/>
    <w:rsid w:val="004C22A1"/>
    <w:rsid w:val="004C5A31"/>
    <w:rsid w:val="004C7A86"/>
    <w:rsid w:val="004D4F59"/>
    <w:rsid w:val="004E5DDF"/>
    <w:rsid w:val="004E739A"/>
    <w:rsid w:val="004E7E54"/>
    <w:rsid w:val="004F12B2"/>
    <w:rsid w:val="004F3126"/>
    <w:rsid w:val="004F4293"/>
    <w:rsid w:val="004F5BE2"/>
    <w:rsid w:val="004F5EE6"/>
    <w:rsid w:val="00504DD4"/>
    <w:rsid w:val="00505B6D"/>
    <w:rsid w:val="00511399"/>
    <w:rsid w:val="005140BB"/>
    <w:rsid w:val="00525FE7"/>
    <w:rsid w:val="00526B95"/>
    <w:rsid w:val="0053115E"/>
    <w:rsid w:val="00531937"/>
    <w:rsid w:val="00532390"/>
    <w:rsid w:val="00532A9B"/>
    <w:rsid w:val="00532D98"/>
    <w:rsid w:val="00535B3E"/>
    <w:rsid w:val="00535DC5"/>
    <w:rsid w:val="00545F19"/>
    <w:rsid w:val="005474F8"/>
    <w:rsid w:val="00554E6A"/>
    <w:rsid w:val="00554EEE"/>
    <w:rsid w:val="005568D3"/>
    <w:rsid w:val="005609E5"/>
    <w:rsid w:val="005614B2"/>
    <w:rsid w:val="00563901"/>
    <w:rsid w:val="00564277"/>
    <w:rsid w:val="00570788"/>
    <w:rsid w:val="00572850"/>
    <w:rsid w:val="005769C2"/>
    <w:rsid w:val="0057713D"/>
    <w:rsid w:val="00577388"/>
    <w:rsid w:val="0057770F"/>
    <w:rsid w:val="00580ED7"/>
    <w:rsid w:val="00583D55"/>
    <w:rsid w:val="00586CDF"/>
    <w:rsid w:val="00595122"/>
    <w:rsid w:val="005969BE"/>
    <w:rsid w:val="00597446"/>
    <w:rsid w:val="00597BE2"/>
    <w:rsid w:val="005A2019"/>
    <w:rsid w:val="005A21E0"/>
    <w:rsid w:val="005A3ACB"/>
    <w:rsid w:val="005A6076"/>
    <w:rsid w:val="005A7288"/>
    <w:rsid w:val="005B2A1C"/>
    <w:rsid w:val="005B398F"/>
    <w:rsid w:val="005B5303"/>
    <w:rsid w:val="005B72A9"/>
    <w:rsid w:val="005C26E3"/>
    <w:rsid w:val="005C28E6"/>
    <w:rsid w:val="005C42CD"/>
    <w:rsid w:val="005C5366"/>
    <w:rsid w:val="005C6647"/>
    <w:rsid w:val="005D0099"/>
    <w:rsid w:val="005D441A"/>
    <w:rsid w:val="005E09CB"/>
    <w:rsid w:val="005E14BB"/>
    <w:rsid w:val="005E3363"/>
    <w:rsid w:val="005E50CB"/>
    <w:rsid w:val="00600602"/>
    <w:rsid w:val="00600942"/>
    <w:rsid w:val="00602FBD"/>
    <w:rsid w:val="00612B13"/>
    <w:rsid w:val="00613AF5"/>
    <w:rsid w:val="00616DF4"/>
    <w:rsid w:val="00620258"/>
    <w:rsid w:val="006210FB"/>
    <w:rsid w:val="00621DAF"/>
    <w:rsid w:val="006237FF"/>
    <w:rsid w:val="0062381A"/>
    <w:rsid w:val="00633647"/>
    <w:rsid w:val="006361C8"/>
    <w:rsid w:val="006406C0"/>
    <w:rsid w:val="00641A49"/>
    <w:rsid w:val="0064344A"/>
    <w:rsid w:val="00643902"/>
    <w:rsid w:val="00643CD8"/>
    <w:rsid w:val="00645A45"/>
    <w:rsid w:val="00646246"/>
    <w:rsid w:val="006474DE"/>
    <w:rsid w:val="00647A24"/>
    <w:rsid w:val="00657B65"/>
    <w:rsid w:val="00660A04"/>
    <w:rsid w:val="00660E12"/>
    <w:rsid w:val="00666BF7"/>
    <w:rsid w:val="006712AC"/>
    <w:rsid w:val="00673DE9"/>
    <w:rsid w:val="00674B83"/>
    <w:rsid w:val="00680538"/>
    <w:rsid w:val="00684905"/>
    <w:rsid w:val="00686BB0"/>
    <w:rsid w:val="00686C1D"/>
    <w:rsid w:val="00693D89"/>
    <w:rsid w:val="006953C3"/>
    <w:rsid w:val="006A43C6"/>
    <w:rsid w:val="006A7129"/>
    <w:rsid w:val="006B2EC6"/>
    <w:rsid w:val="006B3899"/>
    <w:rsid w:val="006C24E8"/>
    <w:rsid w:val="006C2AAA"/>
    <w:rsid w:val="006E0C1C"/>
    <w:rsid w:val="006E2F13"/>
    <w:rsid w:val="006E4A9F"/>
    <w:rsid w:val="006E5B89"/>
    <w:rsid w:val="006E635C"/>
    <w:rsid w:val="006E6C65"/>
    <w:rsid w:val="006F5E5A"/>
    <w:rsid w:val="006F6E7D"/>
    <w:rsid w:val="006F70E9"/>
    <w:rsid w:val="006F76A1"/>
    <w:rsid w:val="00701D50"/>
    <w:rsid w:val="00702A33"/>
    <w:rsid w:val="00703267"/>
    <w:rsid w:val="00705C3E"/>
    <w:rsid w:val="00706334"/>
    <w:rsid w:val="00707AD5"/>
    <w:rsid w:val="00721727"/>
    <w:rsid w:val="00721841"/>
    <w:rsid w:val="0072336E"/>
    <w:rsid w:val="00731E0C"/>
    <w:rsid w:val="00733549"/>
    <w:rsid w:val="00742073"/>
    <w:rsid w:val="00742D33"/>
    <w:rsid w:val="00744197"/>
    <w:rsid w:val="00745FCF"/>
    <w:rsid w:val="00747308"/>
    <w:rsid w:val="007473C8"/>
    <w:rsid w:val="0074774E"/>
    <w:rsid w:val="007504A8"/>
    <w:rsid w:val="00751472"/>
    <w:rsid w:val="007529D3"/>
    <w:rsid w:val="007579B9"/>
    <w:rsid w:val="00763E2A"/>
    <w:rsid w:val="00764DF9"/>
    <w:rsid w:val="007675E0"/>
    <w:rsid w:val="0077606D"/>
    <w:rsid w:val="00790398"/>
    <w:rsid w:val="00791A93"/>
    <w:rsid w:val="00795531"/>
    <w:rsid w:val="007A0B68"/>
    <w:rsid w:val="007A6700"/>
    <w:rsid w:val="007A6CC4"/>
    <w:rsid w:val="007B042F"/>
    <w:rsid w:val="007B102F"/>
    <w:rsid w:val="007B1D66"/>
    <w:rsid w:val="007B20A7"/>
    <w:rsid w:val="007B34FD"/>
    <w:rsid w:val="007C3149"/>
    <w:rsid w:val="007C7226"/>
    <w:rsid w:val="007D336B"/>
    <w:rsid w:val="007E0DAC"/>
    <w:rsid w:val="007E155F"/>
    <w:rsid w:val="007F03A4"/>
    <w:rsid w:val="007F192E"/>
    <w:rsid w:val="007F562B"/>
    <w:rsid w:val="008055DD"/>
    <w:rsid w:val="00816A42"/>
    <w:rsid w:val="008214CF"/>
    <w:rsid w:val="0082624E"/>
    <w:rsid w:val="008321C4"/>
    <w:rsid w:val="00833226"/>
    <w:rsid w:val="008358BC"/>
    <w:rsid w:val="00835BCA"/>
    <w:rsid w:val="00841607"/>
    <w:rsid w:val="0084319F"/>
    <w:rsid w:val="0084361F"/>
    <w:rsid w:val="008446B6"/>
    <w:rsid w:val="00844F63"/>
    <w:rsid w:val="00850D55"/>
    <w:rsid w:val="008609B2"/>
    <w:rsid w:val="0086664C"/>
    <w:rsid w:val="00867FAF"/>
    <w:rsid w:val="00870FF6"/>
    <w:rsid w:val="00872D07"/>
    <w:rsid w:val="00876D21"/>
    <w:rsid w:val="00883AC5"/>
    <w:rsid w:val="00891AB4"/>
    <w:rsid w:val="008952E4"/>
    <w:rsid w:val="00896986"/>
    <w:rsid w:val="0089705C"/>
    <w:rsid w:val="008A4215"/>
    <w:rsid w:val="008A6484"/>
    <w:rsid w:val="008B1443"/>
    <w:rsid w:val="008B2E32"/>
    <w:rsid w:val="008B75F0"/>
    <w:rsid w:val="008C3F20"/>
    <w:rsid w:val="008D2392"/>
    <w:rsid w:val="008D4AC4"/>
    <w:rsid w:val="008E123F"/>
    <w:rsid w:val="008E496B"/>
    <w:rsid w:val="008E4A1A"/>
    <w:rsid w:val="008F613E"/>
    <w:rsid w:val="00914939"/>
    <w:rsid w:val="00921D8D"/>
    <w:rsid w:val="00922001"/>
    <w:rsid w:val="009221F4"/>
    <w:rsid w:val="00923951"/>
    <w:rsid w:val="009322D9"/>
    <w:rsid w:val="00937791"/>
    <w:rsid w:val="00943620"/>
    <w:rsid w:val="009460AB"/>
    <w:rsid w:val="00952B42"/>
    <w:rsid w:val="009609D9"/>
    <w:rsid w:val="00960D63"/>
    <w:rsid w:val="00964D15"/>
    <w:rsid w:val="00964D64"/>
    <w:rsid w:val="009701A3"/>
    <w:rsid w:val="00972937"/>
    <w:rsid w:val="00981CD0"/>
    <w:rsid w:val="00981F73"/>
    <w:rsid w:val="009827E5"/>
    <w:rsid w:val="0098738B"/>
    <w:rsid w:val="00991DA1"/>
    <w:rsid w:val="0099201F"/>
    <w:rsid w:val="0099351B"/>
    <w:rsid w:val="009954D1"/>
    <w:rsid w:val="00995DAF"/>
    <w:rsid w:val="00997128"/>
    <w:rsid w:val="009A3D3C"/>
    <w:rsid w:val="009A483C"/>
    <w:rsid w:val="009A5025"/>
    <w:rsid w:val="009A53F2"/>
    <w:rsid w:val="009B2019"/>
    <w:rsid w:val="009B61FD"/>
    <w:rsid w:val="009C2A82"/>
    <w:rsid w:val="009C2B07"/>
    <w:rsid w:val="009C344C"/>
    <w:rsid w:val="009C3E0A"/>
    <w:rsid w:val="009C6DDC"/>
    <w:rsid w:val="009D3C98"/>
    <w:rsid w:val="009E3063"/>
    <w:rsid w:val="009E48E6"/>
    <w:rsid w:val="009E5DBC"/>
    <w:rsid w:val="009F0164"/>
    <w:rsid w:val="00A00A39"/>
    <w:rsid w:val="00A02014"/>
    <w:rsid w:val="00A0292E"/>
    <w:rsid w:val="00A03A84"/>
    <w:rsid w:val="00A05428"/>
    <w:rsid w:val="00A103D5"/>
    <w:rsid w:val="00A12364"/>
    <w:rsid w:val="00A1417A"/>
    <w:rsid w:val="00A17DBE"/>
    <w:rsid w:val="00A24E84"/>
    <w:rsid w:val="00A37F97"/>
    <w:rsid w:val="00A415C6"/>
    <w:rsid w:val="00A45260"/>
    <w:rsid w:val="00A53D01"/>
    <w:rsid w:val="00A55EBF"/>
    <w:rsid w:val="00A56C4B"/>
    <w:rsid w:val="00A60A2E"/>
    <w:rsid w:val="00A6358F"/>
    <w:rsid w:val="00A6642C"/>
    <w:rsid w:val="00A669AB"/>
    <w:rsid w:val="00A67332"/>
    <w:rsid w:val="00A7245A"/>
    <w:rsid w:val="00A757BD"/>
    <w:rsid w:val="00A82C60"/>
    <w:rsid w:val="00A83C67"/>
    <w:rsid w:val="00A8754D"/>
    <w:rsid w:val="00A87C35"/>
    <w:rsid w:val="00A87D94"/>
    <w:rsid w:val="00A91504"/>
    <w:rsid w:val="00A97194"/>
    <w:rsid w:val="00AA28EE"/>
    <w:rsid w:val="00AA32DB"/>
    <w:rsid w:val="00AA46B7"/>
    <w:rsid w:val="00AA69AB"/>
    <w:rsid w:val="00AB5F95"/>
    <w:rsid w:val="00AC4EBD"/>
    <w:rsid w:val="00AD21F9"/>
    <w:rsid w:val="00AD45DB"/>
    <w:rsid w:val="00AD7E61"/>
    <w:rsid w:val="00AE11E8"/>
    <w:rsid w:val="00AE159B"/>
    <w:rsid w:val="00AE1EF6"/>
    <w:rsid w:val="00AE308C"/>
    <w:rsid w:val="00AF0BF9"/>
    <w:rsid w:val="00AF4B61"/>
    <w:rsid w:val="00AF50ED"/>
    <w:rsid w:val="00B00C2A"/>
    <w:rsid w:val="00B06B82"/>
    <w:rsid w:val="00B06D08"/>
    <w:rsid w:val="00B14C02"/>
    <w:rsid w:val="00B214CE"/>
    <w:rsid w:val="00B239E6"/>
    <w:rsid w:val="00B2417D"/>
    <w:rsid w:val="00B246B0"/>
    <w:rsid w:val="00B2622E"/>
    <w:rsid w:val="00B27297"/>
    <w:rsid w:val="00B309BB"/>
    <w:rsid w:val="00B35B4D"/>
    <w:rsid w:val="00B36222"/>
    <w:rsid w:val="00B36756"/>
    <w:rsid w:val="00B448EC"/>
    <w:rsid w:val="00B511A6"/>
    <w:rsid w:val="00B51D34"/>
    <w:rsid w:val="00B52CD7"/>
    <w:rsid w:val="00B578BF"/>
    <w:rsid w:val="00B65DAB"/>
    <w:rsid w:val="00B6729B"/>
    <w:rsid w:val="00B706E1"/>
    <w:rsid w:val="00B7625C"/>
    <w:rsid w:val="00B778EC"/>
    <w:rsid w:val="00B851FA"/>
    <w:rsid w:val="00B875F3"/>
    <w:rsid w:val="00B91C6B"/>
    <w:rsid w:val="00B939DB"/>
    <w:rsid w:val="00BA4B79"/>
    <w:rsid w:val="00BA59E7"/>
    <w:rsid w:val="00BB2470"/>
    <w:rsid w:val="00BC0963"/>
    <w:rsid w:val="00BC4E33"/>
    <w:rsid w:val="00BC610B"/>
    <w:rsid w:val="00BC6291"/>
    <w:rsid w:val="00BD1E8A"/>
    <w:rsid w:val="00BD55BF"/>
    <w:rsid w:val="00BD5C96"/>
    <w:rsid w:val="00BE12C7"/>
    <w:rsid w:val="00BE54E8"/>
    <w:rsid w:val="00BF42FB"/>
    <w:rsid w:val="00BF615D"/>
    <w:rsid w:val="00BF6A56"/>
    <w:rsid w:val="00BF6B37"/>
    <w:rsid w:val="00C02284"/>
    <w:rsid w:val="00C0312D"/>
    <w:rsid w:val="00C11306"/>
    <w:rsid w:val="00C1449D"/>
    <w:rsid w:val="00C1719C"/>
    <w:rsid w:val="00C1735B"/>
    <w:rsid w:val="00C2507D"/>
    <w:rsid w:val="00C30B16"/>
    <w:rsid w:val="00C3154A"/>
    <w:rsid w:val="00C439CF"/>
    <w:rsid w:val="00C478F1"/>
    <w:rsid w:val="00C47B6C"/>
    <w:rsid w:val="00C51644"/>
    <w:rsid w:val="00C51B3A"/>
    <w:rsid w:val="00C5350B"/>
    <w:rsid w:val="00C5412A"/>
    <w:rsid w:val="00C70ED0"/>
    <w:rsid w:val="00C8106D"/>
    <w:rsid w:val="00C83F99"/>
    <w:rsid w:val="00C909F5"/>
    <w:rsid w:val="00C97BD0"/>
    <w:rsid w:val="00CA346D"/>
    <w:rsid w:val="00CA36EC"/>
    <w:rsid w:val="00CB017D"/>
    <w:rsid w:val="00CB10C6"/>
    <w:rsid w:val="00CB253F"/>
    <w:rsid w:val="00CB2679"/>
    <w:rsid w:val="00CB58A0"/>
    <w:rsid w:val="00CB64ED"/>
    <w:rsid w:val="00CC2EA8"/>
    <w:rsid w:val="00CD367F"/>
    <w:rsid w:val="00CD6A15"/>
    <w:rsid w:val="00CE3341"/>
    <w:rsid w:val="00CE485D"/>
    <w:rsid w:val="00CE6FCD"/>
    <w:rsid w:val="00CF445C"/>
    <w:rsid w:val="00CF5964"/>
    <w:rsid w:val="00D00322"/>
    <w:rsid w:val="00D02514"/>
    <w:rsid w:val="00D02613"/>
    <w:rsid w:val="00D05E14"/>
    <w:rsid w:val="00D06E49"/>
    <w:rsid w:val="00D13720"/>
    <w:rsid w:val="00D1704A"/>
    <w:rsid w:val="00D2045E"/>
    <w:rsid w:val="00D2106D"/>
    <w:rsid w:val="00D24B4E"/>
    <w:rsid w:val="00D25791"/>
    <w:rsid w:val="00D25A8E"/>
    <w:rsid w:val="00D27B70"/>
    <w:rsid w:val="00D31A89"/>
    <w:rsid w:val="00D34ABD"/>
    <w:rsid w:val="00D357C5"/>
    <w:rsid w:val="00D37B3B"/>
    <w:rsid w:val="00D46931"/>
    <w:rsid w:val="00D5727D"/>
    <w:rsid w:val="00D5772E"/>
    <w:rsid w:val="00D57A30"/>
    <w:rsid w:val="00D65EA4"/>
    <w:rsid w:val="00D678EE"/>
    <w:rsid w:val="00D74266"/>
    <w:rsid w:val="00D856FE"/>
    <w:rsid w:val="00D92310"/>
    <w:rsid w:val="00D9441E"/>
    <w:rsid w:val="00D97904"/>
    <w:rsid w:val="00D97D44"/>
    <w:rsid w:val="00DA0164"/>
    <w:rsid w:val="00DA0B26"/>
    <w:rsid w:val="00DA32F7"/>
    <w:rsid w:val="00DA39AD"/>
    <w:rsid w:val="00DA42B6"/>
    <w:rsid w:val="00DA5AD4"/>
    <w:rsid w:val="00DA7198"/>
    <w:rsid w:val="00DB61D9"/>
    <w:rsid w:val="00DB6890"/>
    <w:rsid w:val="00DC01B9"/>
    <w:rsid w:val="00DC5E33"/>
    <w:rsid w:val="00DC6B9D"/>
    <w:rsid w:val="00DD1156"/>
    <w:rsid w:val="00DD486D"/>
    <w:rsid w:val="00DE62AA"/>
    <w:rsid w:val="00DE6443"/>
    <w:rsid w:val="00DE6B57"/>
    <w:rsid w:val="00DF26E1"/>
    <w:rsid w:val="00DF79A9"/>
    <w:rsid w:val="00E01A04"/>
    <w:rsid w:val="00E121F7"/>
    <w:rsid w:val="00E12DF7"/>
    <w:rsid w:val="00E2383B"/>
    <w:rsid w:val="00E415EA"/>
    <w:rsid w:val="00E45B68"/>
    <w:rsid w:val="00E50BFA"/>
    <w:rsid w:val="00E5169C"/>
    <w:rsid w:val="00E53453"/>
    <w:rsid w:val="00E54795"/>
    <w:rsid w:val="00E61645"/>
    <w:rsid w:val="00E636CD"/>
    <w:rsid w:val="00E63BBB"/>
    <w:rsid w:val="00E70A3C"/>
    <w:rsid w:val="00E721D3"/>
    <w:rsid w:val="00E869E4"/>
    <w:rsid w:val="00E87EC3"/>
    <w:rsid w:val="00E954F6"/>
    <w:rsid w:val="00E96711"/>
    <w:rsid w:val="00EA0D39"/>
    <w:rsid w:val="00EA501F"/>
    <w:rsid w:val="00EA61AB"/>
    <w:rsid w:val="00EA7097"/>
    <w:rsid w:val="00EB0D78"/>
    <w:rsid w:val="00EB5911"/>
    <w:rsid w:val="00EB5AC4"/>
    <w:rsid w:val="00EB5DB8"/>
    <w:rsid w:val="00EB67B6"/>
    <w:rsid w:val="00EC054A"/>
    <w:rsid w:val="00EC0BC3"/>
    <w:rsid w:val="00EC1767"/>
    <w:rsid w:val="00EC6710"/>
    <w:rsid w:val="00EC7D7B"/>
    <w:rsid w:val="00ED27F2"/>
    <w:rsid w:val="00ED4400"/>
    <w:rsid w:val="00ED7A95"/>
    <w:rsid w:val="00EE4628"/>
    <w:rsid w:val="00F0017F"/>
    <w:rsid w:val="00F06EF7"/>
    <w:rsid w:val="00F10BFF"/>
    <w:rsid w:val="00F14D33"/>
    <w:rsid w:val="00F2009D"/>
    <w:rsid w:val="00F2102C"/>
    <w:rsid w:val="00F22C0E"/>
    <w:rsid w:val="00F2530B"/>
    <w:rsid w:val="00F305E2"/>
    <w:rsid w:val="00F4546D"/>
    <w:rsid w:val="00F572E0"/>
    <w:rsid w:val="00F5735D"/>
    <w:rsid w:val="00F65D94"/>
    <w:rsid w:val="00F712D5"/>
    <w:rsid w:val="00F77080"/>
    <w:rsid w:val="00F81480"/>
    <w:rsid w:val="00F849F5"/>
    <w:rsid w:val="00F865CA"/>
    <w:rsid w:val="00F87676"/>
    <w:rsid w:val="00F929D3"/>
    <w:rsid w:val="00F93AE5"/>
    <w:rsid w:val="00F960C1"/>
    <w:rsid w:val="00FA5549"/>
    <w:rsid w:val="00FA6B05"/>
    <w:rsid w:val="00FB3D04"/>
    <w:rsid w:val="00FB636A"/>
    <w:rsid w:val="00FC170E"/>
    <w:rsid w:val="00FC4C83"/>
    <w:rsid w:val="00FC6A64"/>
    <w:rsid w:val="00FD6F40"/>
    <w:rsid w:val="00FD7141"/>
    <w:rsid w:val="00FE15F0"/>
    <w:rsid w:val="00FE2EFC"/>
    <w:rsid w:val="00FE3094"/>
    <w:rsid w:val="00FE37A4"/>
    <w:rsid w:val="00FE44C1"/>
    <w:rsid w:val="00FF0C21"/>
    <w:rsid w:val="00FF2F9B"/>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B77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D02514"/>
    <w:pPr>
      <w:spacing w:line="360" w:lineRule="auto"/>
      <w:jc w:val="both"/>
    </w:pPr>
    <w:rPr>
      <w:rFonts w:asciiTheme="minorHAnsi" w:hAnsiTheme="minorHAnsi"/>
      <w:sz w:val="24"/>
      <w:szCs w:val="24"/>
      <w:lang w:val="en-US"/>
    </w:rPr>
  </w:style>
  <w:style w:type="paragraph" w:styleId="Heading1">
    <w:name w:val="heading 1"/>
    <w:aliases w:val="Chapter Heading"/>
    <w:basedOn w:val="Normal"/>
    <w:next w:val="Normal"/>
    <w:link w:val="Heading1Char"/>
    <w:uiPriority w:val="9"/>
    <w:qFormat/>
    <w:rsid w:val="0002462E"/>
    <w:pPr>
      <w:keepNext/>
      <w:keepLines/>
      <w:numPr>
        <w:numId w:val="2"/>
      </w:numPr>
      <w:spacing w:before="480" w:after="480" w:line="240" w:lineRule="auto"/>
      <w:jc w:val="left"/>
      <w:outlineLvl w:val="0"/>
    </w:pPr>
    <w:rPr>
      <w:rFonts w:asciiTheme="majorHAnsi" w:eastAsiaTheme="majorEastAsia" w:hAnsiTheme="majorHAnsi" w:cstheme="majorBidi"/>
      <w:b/>
      <w:bCs/>
      <w:sz w:val="28"/>
      <w:szCs w:val="28"/>
      <w:lang w:val="en-GB" w:eastAsia="en-US"/>
    </w:rPr>
  </w:style>
  <w:style w:type="paragraph" w:styleId="Heading2">
    <w:name w:val="heading 2"/>
    <w:aliases w:val="Section Heading"/>
    <w:basedOn w:val="Normal"/>
    <w:next w:val="Normal"/>
    <w:link w:val="Heading2Char"/>
    <w:uiPriority w:val="9"/>
    <w:unhideWhenUsed/>
    <w:qFormat/>
    <w:rsid w:val="004170D8"/>
    <w:pPr>
      <w:keepNext/>
      <w:keepLines/>
      <w:numPr>
        <w:ilvl w:val="1"/>
        <w:numId w:val="2"/>
      </w:numPr>
      <w:spacing w:before="480" w:after="480" w:line="240" w:lineRule="auto"/>
      <w:ind w:left="578" w:hanging="578"/>
      <w:jc w:val="left"/>
      <w:outlineLvl w:val="1"/>
    </w:pPr>
    <w:rPr>
      <w:rFonts w:asciiTheme="majorHAnsi" w:eastAsiaTheme="majorEastAsia" w:hAnsiTheme="majorHAnsi" w:cstheme="majorBidi"/>
      <w:bCs/>
      <w:sz w:val="26"/>
      <w:szCs w:val="26"/>
      <w:lang w:val="en-GB" w:eastAsia="en-US"/>
    </w:rPr>
  </w:style>
  <w:style w:type="paragraph" w:styleId="Heading3">
    <w:name w:val="heading 3"/>
    <w:aliases w:val="Subsection Heading"/>
    <w:basedOn w:val="Normal"/>
    <w:next w:val="Normal"/>
    <w:link w:val="Heading3Char"/>
    <w:uiPriority w:val="9"/>
    <w:unhideWhenUsed/>
    <w:qFormat/>
    <w:rsid w:val="004170D8"/>
    <w:pPr>
      <w:keepNext/>
      <w:keepLines/>
      <w:numPr>
        <w:ilvl w:val="2"/>
        <w:numId w:val="2"/>
      </w:numPr>
      <w:spacing w:before="480" w:after="480" w:line="240" w:lineRule="auto"/>
      <w:jc w:val="left"/>
      <w:outlineLvl w:val="2"/>
    </w:pPr>
    <w:rPr>
      <w:rFonts w:asciiTheme="majorHAnsi" w:eastAsiaTheme="majorEastAsia" w:hAnsiTheme="majorHAnsi" w:cstheme="majorBidi"/>
      <w:bCs/>
      <w:sz w:val="26"/>
      <w:szCs w:val="22"/>
      <w:lang w:val="en-GB" w:eastAsia="en-US"/>
    </w:rPr>
  </w:style>
  <w:style w:type="paragraph" w:styleId="Heading4">
    <w:name w:val="heading 4"/>
    <w:basedOn w:val="Normal"/>
    <w:next w:val="Normal"/>
    <w:link w:val="Heading4Char"/>
    <w:uiPriority w:val="9"/>
    <w:unhideWhenUsed/>
    <w:rsid w:val="00FC4C83"/>
    <w:pPr>
      <w:keepNext/>
      <w:keepLines/>
      <w:numPr>
        <w:ilvl w:val="3"/>
        <w:numId w:val="2"/>
      </w:numPr>
      <w:spacing w:before="200"/>
      <w:ind w:left="2880" w:hanging="36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unhideWhenUsed/>
    <w:qFormat/>
    <w:rsid w:val="00FC4C83"/>
    <w:pPr>
      <w:keepNext/>
      <w:keepLines/>
      <w:numPr>
        <w:ilvl w:val="4"/>
        <w:numId w:val="2"/>
      </w:numPr>
      <w:spacing w:before="200"/>
      <w:ind w:left="3600" w:hanging="36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2"/>
      </w:numPr>
      <w:spacing w:before="200"/>
      <w:ind w:left="4320" w:hanging="18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2"/>
      </w:numPr>
      <w:spacing w:before="200"/>
      <w:ind w:left="5040" w:hanging="36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2"/>
      </w:numPr>
      <w:spacing w:before="200"/>
      <w:ind w:left="5760" w:hanging="36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2"/>
      </w:numPr>
      <w:spacing w:before="200"/>
      <w:ind w:left="6480" w:hanging="18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Heading Char"/>
    <w:basedOn w:val="DefaultParagraphFont"/>
    <w:link w:val="Heading1"/>
    <w:uiPriority w:val="9"/>
    <w:rsid w:val="00981CD0"/>
    <w:rPr>
      <w:rFonts w:asciiTheme="majorHAnsi" w:eastAsiaTheme="majorEastAsia" w:hAnsiTheme="majorHAnsi" w:cstheme="majorBidi"/>
      <w:b/>
      <w:bCs/>
      <w:sz w:val="28"/>
      <w:szCs w:val="28"/>
      <w:lang w:val="en-GB" w:eastAsia="en-US"/>
    </w:rPr>
  </w:style>
  <w:style w:type="character" w:customStyle="1" w:styleId="Heading2Char">
    <w:name w:val="Heading 2 Char"/>
    <w:aliases w:val="Section Heading Char"/>
    <w:basedOn w:val="DefaultParagraphFont"/>
    <w:link w:val="Heading2"/>
    <w:uiPriority w:val="9"/>
    <w:rsid w:val="004170D8"/>
    <w:rPr>
      <w:rFonts w:asciiTheme="majorHAnsi" w:eastAsiaTheme="majorEastAsia" w:hAnsiTheme="majorHAnsi" w:cstheme="majorBidi"/>
      <w:bCs/>
      <w:sz w:val="26"/>
      <w:szCs w:val="26"/>
      <w:lang w:val="en-GB" w:eastAsia="en-US"/>
    </w:rPr>
  </w:style>
  <w:style w:type="character" w:customStyle="1" w:styleId="Heading3Char">
    <w:name w:val="Heading 3 Char"/>
    <w:aliases w:val="Subsection Heading Char"/>
    <w:basedOn w:val="DefaultParagraphFont"/>
    <w:link w:val="Heading3"/>
    <w:uiPriority w:val="9"/>
    <w:rsid w:val="004170D8"/>
    <w:rPr>
      <w:rFonts w:asciiTheme="majorHAnsi" w:eastAsiaTheme="majorEastAsia" w:hAnsiTheme="majorHAnsi" w:cstheme="majorBidi"/>
      <w:bCs/>
      <w:sz w:val="26"/>
      <w:szCs w:val="22"/>
      <w:lang w:val="en-GB" w:eastAsia="en-US"/>
    </w:rPr>
  </w:style>
  <w:style w:type="character" w:customStyle="1" w:styleId="Heading4Char">
    <w:name w:val="Heading 4 Char"/>
    <w:basedOn w:val="DefaultParagraphFont"/>
    <w:link w:val="Heading4"/>
    <w:uiPriority w:val="9"/>
    <w:semiHidden/>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semiHidden/>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rsid w:val="00FC4C83"/>
    <w:rPr>
      <w:rFonts w:asciiTheme="majorHAnsi" w:eastAsiaTheme="majorEastAsia" w:hAnsiTheme="majorHAnsi" w:cstheme="majorBidi"/>
      <w:i/>
      <w:iCs/>
      <w:color w:val="404040" w:themeColor="text1" w:themeTint="BF"/>
      <w:sz w:val="24"/>
      <w:lang w:eastAsia="en-US"/>
    </w:rPr>
  </w:style>
  <w:style w:type="paragraph" w:styleId="Header">
    <w:name w:val="header"/>
    <w:basedOn w:val="Normal"/>
    <w:link w:val="HeaderChar"/>
    <w:uiPriority w:val="99"/>
    <w:rsid w:val="002E14F4"/>
    <w:pPr>
      <w:tabs>
        <w:tab w:val="center" w:pos="4819"/>
        <w:tab w:val="right" w:pos="9638"/>
      </w:tabs>
    </w:pPr>
    <w:rPr>
      <w:lang w:val="en-GB"/>
    </w:rPr>
  </w:style>
  <w:style w:type="character" w:customStyle="1" w:styleId="HeaderChar">
    <w:name w:val="Header Char"/>
    <w:basedOn w:val="DefaultParagraphFont"/>
    <w:link w:val="Header"/>
    <w:uiPriority w:val="99"/>
    <w:rsid w:val="002E14F4"/>
    <w:rPr>
      <w:rFonts w:asciiTheme="minorHAnsi" w:hAnsiTheme="minorHAnsi"/>
      <w:sz w:val="24"/>
      <w:szCs w:val="24"/>
      <w:lang w:val="en-GB"/>
    </w:rPr>
  </w:style>
  <w:style w:type="paragraph" w:styleId="Footer">
    <w:name w:val="footer"/>
    <w:basedOn w:val="Normal"/>
    <w:link w:val="FooterChar"/>
    <w:uiPriority w:val="99"/>
    <w:rsid w:val="002E14F4"/>
    <w:pPr>
      <w:tabs>
        <w:tab w:val="center" w:pos="4819"/>
        <w:tab w:val="right" w:pos="9638"/>
      </w:tabs>
    </w:pPr>
    <w:rPr>
      <w:lang w:val="en-GB"/>
    </w:rPr>
  </w:style>
  <w:style w:type="character" w:customStyle="1" w:styleId="FooterChar">
    <w:name w:val="Footer Char"/>
    <w:basedOn w:val="DefaultParagraphFont"/>
    <w:link w:val="Footer"/>
    <w:uiPriority w:val="99"/>
    <w:rsid w:val="002E14F4"/>
    <w:rPr>
      <w:rFonts w:asciiTheme="minorHAnsi" w:hAnsiTheme="minorHAnsi"/>
      <w:sz w:val="24"/>
      <w:szCs w:val="24"/>
      <w:lang w:val="en-GB"/>
    </w:rPr>
  </w:style>
  <w:style w:type="paragraph" w:styleId="TOC1">
    <w:name w:val="toc 1"/>
    <w:basedOn w:val="Normal"/>
    <w:next w:val="Normal"/>
    <w:link w:val="TOC1Char"/>
    <w:uiPriority w:val="39"/>
    <w:unhideWhenUsed/>
    <w:rsid w:val="0002462E"/>
    <w:pPr>
      <w:tabs>
        <w:tab w:val="right" w:pos="8494"/>
      </w:tabs>
      <w:spacing w:before="240" w:after="340" w:line="240" w:lineRule="auto"/>
      <w:jc w:val="left"/>
    </w:pPr>
    <w:rPr>
      <w:rFonts w:eastAsiaTheme="minorHAnsi" w:cstheme="minorHAnsi"/>
      <w:noProof/>
      <w:szCs w:val="22"/>
      <w:lang w:val="en-GB" w:eastAsia="en-US"/>
    </w:rPr>
  </w:style>
  <w:style w:type="character" w:customStyle="1" w:styleId="TOC1Char">
    <w:name w:val="TOC 1 Char"/>
    <w:basedOn w:val="DefaultParagraphFont"/>
    <w:link w:val="TOC1"/>
    <w:uiPriority w:val="39"/>
    <w:rsid w:val="0002462E"/>
    <w:rPr>
      <w:rFonts w:asciiTheme="minorHAnsi" w:eastAsiaTheme="minorHAnsi" w:hAnsiTheme="minorHAnsi" w:cstheme="minorHAnsi"/>
      <w:noProof/>
      <w:sz w:val="24"/>
      <w:szCs w:val="22"/>
      <w:lang w:val="en-GB" w:eastAsia="en-US"/>
    </w:rPr>
  </w:style>
  <w:style w:type="character" w:styleId="Hyperlink">
    <w:name w:val="Hyperlink"/>
    <w:basedOn w:val="DefaultParagraphFont"/>
    <w:uiPriority w:val="99"/>
    <w:unhideWhenUsed/>
    <w:rsid w:val="00FC4C83"/>
    <w:rPr>
      <w:color w:val="0000FF" w:themeColor="hyperlink"/>
      <w:u w:val="single"/>
    </w:rPr>
  </w:style>
  <w:style w:type="paragraph" w:styleId="TOC2">
    <w:name w:val="toc 2"/>
    <w:basedOn w:val="Normal"/>
    <w:next w:val="Normal"/>
    <w:link w:val="TOC2Char"/>
    <w:uiPriority w:val="39"/>
    <w:unhideWhenUsed/>
    <w:rsid w:val="0002462E"/>
    <w:pPr>
      <w:tabs>
        <w:tab w:val="left" w:pos="964"/>
        <w:tab w:val="right" w:pos="8494"/>
      </w:tabs>
      <w:spacing w:after="100" w:line="240" w:lineRule="auto"/>
      <w:ind w:left="397"/>
      <w:jc w:val="left"/>
    </w:pPr>
    <w:rPr>
      <w:rFonts w:eastAsiaTheme="minorHAnsi" w:cstheme="minorHAnsi"/>
      <w:szCs w:val="22"/>
      <w:lang w:val="en-GB" w:eastAsia="en-US"/>
    </w:rPr>
  </w:style>
  <w:style w:type="character" w:customStyle="1" w:styleId="TOC2Char">
    <w:name w:val="TOC 2 Char"/>
    <w:basedOn w:val="DefaultParagraphFont"/>
    <w:link w:val="TOC2"/>
    <w:uiPriority w:val="39"/>
    <w:rsid w:val="0002462E"/>
    <w:rPr>
      <w:rFonts w:asciiTheme="minorHAnsi" w:eastAsiaTheme="minorHAnsi" w:hAnsiTheme="minorHAnsi" w:cstheme="minorHAnsi"/>
      <w:sz w:val="24"/>
      <w:szCs w:val="22"/>
      <w:lang w:val="en-GB" w:eastAsia="en-US"/>
    </w:rPr>
  </w:style>
  <w:style w:type="paragraph" w:styleId="TOC3">
    <w:name w:val="toc 3"/>
    <w:basedOn w:val="Normal"/>
    <w:next w:val="Normal"/>
    <w:link w:val="TOC3Char"/>
    <w:uiPriority w:val="39"/>
    <w:unhideWhenUsed/>
    <w:rsid w:val="00FC4C83"/>
    <w:pPr>
      <w:tabs>
        <w:tab w:val="left" w:pos="1701"/>
        <w:tab w:val="right" w:pos="8494"/>
      </w:tabs>
      <w:spacing w:after="100" w:line="240" w:lineRule="auto"/>
      <w:ind w:left="964"/>
    </w:pPr>
    <w:rPr>
      <w:rFonts w:eastAsiaTheme="minorHAnsi" w:cstheme="minorHAnsi"/>
      <w:szCs w:val="22"/>
      <w:lang w:eastAsia="en-US"/>
    </w:rPr>
  </w:style>
  <w:style w:type="character" w:customStyle="1" w:styleId="TOC3Char">
    <w:name w:val="TOC 3 Char"/>
    <w:basedOn w:val="DefaultParagraphFont"/>
    <w:link w:val="TOC3"/>
    <w:uiPriority w:val="39"/>
    <w:rsid w:val="00FC4C83"/>
    <w:rPr>
      <w:rFonts w:asciiTheme="minorHAnsi" w:eastAsiaTheme="minorHAnsi" w:hAnsiTheme="minorHAnsi" w:cstheme="minorHAnsi"/>
      <w:sz w:val="24"/>
      <w:szCs w:val="22"/>
      <w:lang w:eastAsia="en-US"/>
    </w:rPr>
  </w:style>
  <w:style w:type="paragraph" w:customStyle="1" w:styleId="TableText">
    <w:name w:val="Table Text"/>
    <w:basedOn w:val="Normal"/>
    <w:next w:val="Normal"/>
    <w:link w:val="TableTextChar"/>
    <w:qFormat/>
    <w:rsid w:val="0002462E"/>
    <w:pPr>
      <w:spacing w:before="100" w:after="100" w:line="240" w:lineRule="auto"/>
      <w:jc w:val="left"/>
    </w:pPr>
    <w:rPr>
      <w:rFonts w:eastAsiaTheme="minorHAnsi" w:cstheme="minorHAnsi"/>
      <w:szCs w:val="22"/>
      <w:lang w:val="en-GB" w:eastAsia="en-US"/>
    </w:rPr>
  </w:style>
  <w:style w:type="character" w:customStyle="1" w:styleId="TableTextChar">
    <w:name w:val="Table Text Char"/>
    <w:basedOn w:val="DefaultParagraphFont"/>
    <w:link w:val="TableText"/>
    <w:rsid w:val="0002462E"/>
    <w:rPr>
      <w:rFonts w:asciiTheme="minorHAnsi" w:eastAsiaTheme="minorHAnsi" w:hAnsiTheme="minorHAnsi" w:cstheme="minorHAnsi"/>
      <w:sz w:val="24"/>
      <w:szCs w:val="22"/>
      <w:lang w:val="en-GB" w:eastAsia="en-US"/>
    </w:rPr>
  </w:style>
  <w:style w:type="table" w:customStyle="1" w:styleId="TableGrid1">
    <w:name w:val="Table Grid1"/>
    <w:basedOn w:val="TableNormal"/>
    <w:next w:val="TableGrid"/>
    <w:uiPriority w:val="59"/>
    <w:rsid w:val="00FC4C83"/>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02462E"/>
    <w:pPr>
      <w:spacing w:after="360" w:line="240" w:lineRule="auto"/>
      <w:ind w:left="1304"/>
      <w:jc w:val="left"/>
    </w:pPr>
    <w:rPr>
      <w:rFonts w:eastAsiaTheme="minorHAnsi" w:cstheme="minorHAnsi"/>
      <w:iCs/>
      <w:color w:val="000000" w:themeColor="text1"/>
      <w:szCs w:val="22"/>
      <w:lang w:val="en-GB" w:eastAsia="en-US"/>
    </w:rPr>
  </w:style>
  <w:style w:type="character" w:customStyle="1" w:styleId="QuoteChar">
    <w:name w:val="Quote Char"/>
    <w:basedOn w:val="DefaultParagraphFont"/>
    <w:link w:val="Quote"/>
    <w:uiPriority w:val="29"/>
    <w:rsid w:val="00FC4C83"/>
    <w:rPr>
      <w:rFonts w:asciiTheme="minorHAnsi" w:eastAsiaTheme="minorHAnsi" w:hAnsiTheme="minorHAnsi" w:cstheme="minorHAnsi"/>
      <w:iCs/>
      <w:color w:val="000000" w:themeColor="text1"/>
      <w:sz w:val="24"/>
      <w:szCs w:val="22"/>
      <w:lang w:eastAsia="en-US"/>
    </w:rPr>
  </w:style>
  <w:style w:type="paragraph" w:customStyle="1" w:styleId="Numberreferencing">
    <w:name w:val="Number referencing"/>
    <w:basedOn w:val="Normal"/>
    <w:next w:val="Normal"/>
    <w:qFormat/>
    <w:rsid w:val="0002462E"/>
    <w:pPr>
      <w:numPr>
        <w:numId w:val="5"/>
      </w:numPr>
      <w:spacing w:after="240" w:line="240" w:lineRule="auto"/>
      <w:jc w:val="left"/>
    </w:pPr>
    <w:rPr>
      <w:rFonts w:eastAsiaTheme="minorHAnsi" w:cstheme="minorHAnsi"/>
      <w:szCs w:val="22"/>
      <w:lang w:val="en-GB" w:eastAsia="en-US"/>
    </w:rPr>
  </w:style>
  <w:style w:type="paragraph" w:styleId="BalloonText">
    <w:name w:val="Balloon Text"/>
    <w:basedOn w:val="Normal"/>
    <w:link w:val="BalloonTextChar"/>
    <w:rsid w:val="00FC4C83"/>
    <w:rPr>
      <w:rFonts w:cs="Tahoma"/>
      <w:sz w:val="16"/>
      <w:szCs w:val="16"/>
    </w:rPr>
  </w:style>
  <w:style w:type="character" w:customStyle="1" w:styleId="BalloonTextChar">
    <w:name w:val="Balloon Text Char"/>
    <w:basedOn w:val="DefaultParagraphFont"/>
    <w:link w:val="BalloonText"/>
    <w:rsid w:val="00FC4C83"/>
    <w:rPr>
      <w:rFonts w:asciiTheme="minorHAnsi" w:hAnsiTheme="minorHAnsi" w:cs="Tahoma"/>
      <w:sz w:val="16"/>
      <w:szCs w:val="16"/>
    </w:rPr>
  </w:style>
  <w:style w:type="paragraph" w:customStyle="1" w:styleId="TableTextBold">
    <w:name w:val="Table Text Bold"/>
    <w:basedOn w:val="TableText"/>
    <w:link w:val="TableTextBoldChar"/>
    <w:qFormat/>
    <w:rsid w:val="00FC4C83"/>
    <w:rPr>
      <w:b/>
    </w:rPr>
  </w:style>
  <w:style w:type="character" w:customStyle="1" w:styleId="TableTextBoldChar">
    <w:name w:val="Table Text Bold Char"/>
    <w:basedOn w:val="TableTextChar"/>
    <w:link w:val="TableTextBold"/>
    <w:rsid w:val="00FC4C83"/>
    <w:rPr>
      <w:rFonts w:asciiTheme="minorHAnsi" w:eastAsiaTheme="minorHAnsi" w:hAnsiTheme="minorHAnsi" w:cstheme="minorHAnsi"/>
      <w:b/>
      <w:sz w:val="24"/>
      <w:szCs w:val="22"/>
      <w:lang w:val="en-GB" w:eastAsia="en-US"/>
    </w:rPr>
  </w:style>
  <w:style w:type="paragraph" w:customStyle="1" w:styleId="Writer">
    <w:name w:val="Writer"/>
    <w:basedOn w:val="Normal"/>
    <w:rsid w:val="0002462E"/>
    <w:pPr>
      <w:tabs>
        <w:tab w:val="left" w:pos="0"/>
      </w:tabs>
      <w:spacing w:line="240" w:lineRule="auto"/>
    </w:pPr>
    <w:rPr>
      <w:rFonts w:asciiTheme="majorHAnsi" w:eastAsia="Times" w:hAnsiTheme="majorHAnsi" w:cs="Tahoma"/>
      <w:sz w:val="28"/>
      <w:szCs w:val="28"/>
      <w:lang w:eastAsia="en-US"/>
    </w:rPr>
  </w:style>
  <w:style w:type="paragraph" w:customStyle="1" w:styleId="SubtitleoftheThesis">
    <w:name w:val="Subtitle of the Thesis"/>
    <w:basedOn w:val="Normal"/>
    <w:next w:val="Normal"/>
    <w:qFormat/>
    <w:rsid w:val="0002462E"/>
    <w:pPr>
      <w:spacing w:before="400" w:line="240" w:lineRule="auto"/>
      <w:jc w:val="left"/>
    </w:pPr>
    <w:rPr>
      <w:rFonts w:asciiTheme="majorHAnsi" w:eastAsiaTheme="majorEastAsia" w:hAnsiTheme="majorHAnsi" w:cstheme="majorBidi"/>
      <w:color w:val="000000" w:themeColor="text1"/>
      <w:spacing w:val="5"/>
      <w:kern w:val="28"/>
      <w:sz w:val="36"/>
      <w:szCs w:val="36"/>
    </w:rPr>
  </w:style>
  <w:style w:type="paragraph" w:customStyle="1" w:styleId="AppendixHeading">
    <w:name w:val="Appendix Heading"/>
    <w:basedOn w:val="Normal"/>
    <w:link w:val="AppendixHeadingChar"/>
    <w:qFormat/>
    <w:rsid w:val="0002462E"/>
    <w:pPr>
      <w:spacing w:before="360" w:after="360" w:line="240" w:lineRule="auto"/>
      <w:jc w:val="left"/>
      <w:outlineLvl w:val="1"/>
    </w:pPr>
    <w:rPr>
      <w:rFonts w:eastAsiaTheme="minorHAnsi" w:cstheme="minorHAnsi"/>
      <w:b/>
      <w:sz w:val="28"/>
      <w:szCs w:val="28"/>
      <w:lang w:val="en-GB" w:eastAsia="en-US"/>
    </w:rPr>
  </w:style>
  <w:style w:type="character" w:customStyle="1" w:styleId="AppendixHeadingChar">
    <w:name w:val="Appendix Heading Char"/>
    <w:basedOn w:val="DefaultParagraphFont"/>
    <w:link w:val="AppendixHeading"/>
    <w:rsid w:val="0002462E"/>
    <w:rPr>
      <w:rFonts w:asciiTheme="minorHAnsi" w:eastAsiaTheme="minorHAnsi" w:hAnsiTheme="minorHAnsi" w:cstheme="minorHAnsi"/>
      <w:b/>
      <w:sz w:val="28"/>
      <w:szCs w:val="28"/>
      <w:lang w:val="en-GB" w:eastAsia="en-US"/>
    </w:rPr>
  </w:style>
  <w:style w:type="paragraph" w:customStyle="1" w:styleId="CoverPageInformation">
    <w:name w:val="Cover Page Information"/>
    <w:basedOn w:val="Normal"/>
    <w:link w:val="CoverPageInformationChar"/>
    <w:rsid w:val="0002462E"/>
    <w:pPr>
      <w:tabs>
        <w:tab w:val="left" w:pos="0"/>
        <w:tab w:val="left" w:pos="3119"/>
      </w:tabs>
      <w:spacing w:line="440" w:lineRule="exact"/>
    </w:pPr>
    <w:rPr>
      <w:rFonts w:eastAsia="Times" w:cs="Tahoma"/>
      <w:szCs w:val="22"/>
      <w:lang w:eastAsia="en-US"/>
    </w:rPr>
  </w:style>
  <w:style w:type="character" w:customStyle="1" w:styleId="CoverPageInformationChar">
    <w:name w:val="Cover Page Information Char"/>
    <w:basedOn w:val="DefaultParagraphFont"/>
    <w:link w:val="CoverPageInformation"/>
    <w:rsid w:val="0002462E"/>
    <w:rPr>
      <w:rFonts w:asciiTheme="minorHAnsi" w:eastAsia="Times" w:hAnsiTheme="minorHAnsi" w:cs="Tahoma"/>
      <w:sz w:val="24"/>
      <w:szCs w:val="22"/>
      <w:lang w:eastAsia="en-US"/>
    </w:rPr>
  </w:style>
  <w:style w:type="paragraph" w:customStyle="1" w:styleId="TitleoftheThesis">
    <w:name w:val="Title of the Thesis"/>
    <w:basedOn w:val="Normal"/>
    <w:link w:val="TitleoftheThesisChar"/>
    <w:rsid w:val="00FC4C83"/>
    <w:pPr>
      <w:spacing w:before="400" w:line="240" w:lineRule="auto"/>
      <w:contextualSpacing/>
      <w:jc w:val="left"/>
    </w:pPr>
    <w:rPr>
      <w:rFonts w:ascii="Arial" w:eastAsia="MS PGothic" w:hAnsi="Arial"/>
      <w:color w:val="9B3223"/>
      <w:spacing w:val="5"/>
      <w:kern w:val="28"/>
      <w:sz w:val="52"/>
      <w:szCs w:val="52"/>
    </w:rPr>
  </w:style>
  <w:style w:type="character" w:customStyle="1" w:styleId="TitleoftheThesisChar">
    <w:name w:val="Title of the Thesis Char"/>
    <w:basedOn w:val="DefaultParagraphFont"/>
    <w:link w:val="TitleoftheThesis"/>
    <w:rsid w:val="00FC4C83"/>
    <w:rPr>
      <w:rFonts w:ascii="Arial" w:eastAsia="MS PGothic" w:hAnsi="Arial"/>
      <w:color w:val="9B3223"/>
      <w:spacing w:val="5"/>
      <w:kern w:val="28"/>
      <w:sz w:val="52"/>
      <w:szCs w:val="52"/>
    </w:rPr>
  </w:style>
  <w:style w:type="table" w:styleId="TableGridLight">
    <w:name w:val="Grid Table Light"/>
    <w:basedOn w:val="TableNormal"/>
    <w:uiPriority w:val="40"/>
    <w:rsid w:val="00FC4C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bstract">
    <w:name w:val="Abstract"/>
    <w:basedOn w:val="Normal"/>
    <w:next w:val="Normal"/>
    <w:link w:val="AbstractChar"/>
    <w:qFormat/>
    <w:rsid w:val="0002462E"/>
    <w:pPr>
      <w:tabs>
        <w:tab w:val="left" w:pos="2835"/>
      </w:tabs>
      <w:spacing w:line="276" w:lineRule="auto"/>
      <w:ind w:left="2835" w:hanging="2835"/>
      <w:jc w:val="left"/>
    </w:pPr>
    <w:rPr>
      <w:rFonts w:eastAsiaTheme="minorHAnsi" w:cstheme="minorHAnsi"/>
      <w:szCs w:val="22"/>
      <w:lang w:val="en-GB" w:eastAsia="en-US"/>
    </w:rPr>
  </w:style>
  <w:style w:type="character" w:customStyle="1" w:styleId="AbstractChar">
    <w:name w:val="Abstract Char"/>
    <w:basedOn w:val="DefaultParagraphFont"/>
    <w:link w:val="Abstract"/>
    <w:rsid w:val="0002462E"/>
    <w:rPr>
      <w:rFonts w:asciiTheme="minorHAnsi" w:eastAsiaTheme="minorHAnsi" w:hAnsiTheme="minorHAnsi" w:cstheme="minorHAnsi"/>
      <w:sz w:val="22"/>
      <w:szCs w:val="22"/>
      <w:lang w:val="en-GB" w:eastAsia="en-US"/>
    </w:rPr>
  </w:style>
  <w:style w:type="paragraph" w:styleId="NoSpacing">
    <w:name w:val="No Spacing"/>
    <w:uiPriority w:val="1"/>
    <w:rsid w:val="002C1B5C"/>
    <w:rPr>
      <w:rFonts w:ascii="Calibri" w:eastAsiaTheme="minorHAnsi" w:hAnsi="Calibri" w:cstheme="minorHAnsi"/>
      <w:sz w:val="24"/>
      <w:szCs w:val="24"/>
      <w:lang w:eastAsia="en-US"/>
    </w:rPr>
  </w:style>
  <w:style w:type="character" w:styleId="PageNumber">
    <w:name w:val="page number"/>
    <w:basedOn w:val="DefaultParagraphFont"/>
    <w:semiHidden/>
    <w:unhideWhenUsed/>
    <w:rsid w:val="00A6358F"/>
  </w:style>
  <w:style w:type="paragraph" w:customStyle="1" w:styleId="ReferencesHeading">
    <w:name w:val="References Heading"/>
    <w:basedOn w:val="SubtitleoftheThesis"/>
    <w:next w:val="Normal"/>
    <w:rsid w:val="00E54795"/>
    <w:pPr>
      <w:spacing w:after="600"/>
      <w:outlineLvl w:val="0"/>
    </w:pPr>
    <w:rPr>
      <w:b/>
      <w:sz w:val="28"/>
      <w:lang w:val="en-GB"/>
    </w:rPr>
  </w:style>
  <w:style w:type="paragraph" w:styleId="Caption">
    <w:name w:val="caption"/>
    <w:basedOn w:val="Normal"/>
    <w:next w:val="Normal"/>
    <w:unhideWhenUsed/>
    <w:qFormat/>
    <w:rsid w:val="006C24E8"/>
    <w:pPr>
      <w:spacing w:after="600" w:line="240" w:lineRule="auto"/>
      <w:jc w:val="left"/>
    </w:pPr>
    <w:rPr>
      <w:rFonts w:ascii="Arial" w:hAnsi="Arial"/>
      <w:iCs/>
      <w:color w:val="000000" w:themeColor="text1"/>
      <w:szCs w:val="18"/>
      <w:lang w:val="en-GB"/>
    </w:rPr>
  </w:style>
  <w:style w:type="character" w:customStyle="1" w:styleId="UnresolvedMention1">
    <w:name w:val="Unresolved Mention1"/>
    <w:basedOn w:val="DefaultParagraphFont"/>
    <w:uiPriority w:val="99"/>
    <w:semiHidden/>
    <w:unhideWhenUsed/>
    <w:rsid w:val="00CA36EC"/>
    <w:rPr>
      <w:color w:val="605E5C"/>
      <w:shd w:val="clear" w:color="auto" w:fill="E1DFDD"/>
    </w:rPr>
  </w:style>
  <w:style w:type="paragraph" w:customStyle="1" w:styleId="AbstractHeading">
    <w:name w:val="Abstract Heading"/>
    <w:basedOn w:val="ReferencesHeading"/>
    <w:qFormat/>
    <w:rsid w:val="004A271A"/>
    <w:pPr>
      <w:outlineLvl w:val="9"/>
    </w:pPr>
    <w:rPr>
      <w:rFonts w:cs="Tahoma"/>
    </w:rPr>
  </w:style>
  <w:style w:type="paragraph" w:customStyle="1" w:styleId="BodyTextBeforeaQuoteorList">
    <w:name w:val="Body Text Before a Quote or List"/>
    <w:basedOn w:val="Normal"/>
    <w:qFormat/>
    <w:rsid w:val="001E0258"/>
    <w:pPr>
      <w:spacing w:before="360" w:after="200"/>
      <w:jc w:val="left"/>
    </w:pPr>
    <w:rPr>
      <w:rFonts w:eastAsiaTheme="minorHAnsi" w:cstheme="minorHAnsi"/>
      <w:szCs w:val="22"/>
      <w:lang w:eastAsia="en-US"/>
    </w:rPr>
  </w:style>
  <w:style w:type="paragraph" w:styleId="BodyText">
    <w:name w:val="Body Text"/>
    <w:basedOn w:val="Normal"/>
    <w:link w:val="BodyTextChar"/>
    <w:unhideWhenUsed/>
    <w:qFormat/>
    <w:rsid w:val="004170D8"/>
    <w:pPr>
      <w:spacing w:before="360" w:after="360"/>
      <w:jc w:val="left"/>
    </w:pPr>
    <w:rPr>
      <w:rFonts w:eastAsiaTheme="minorHAnsi" w:cstheme="minorHAnsi"/>
      <w:bCs/>
      <w:szCs w:val="22"/>
      <w:lang w:val="en-GB" w:eastAsia="en-US"/>
    </w:rPr>
  </w:style>
  <w:style w:type="character" w:customStyle="1" w:styleId="BodyTextChar">
    <w:name w:val="Body Text Char"/>
    <w:basedOn w:val="DefaultParagraphFont"/>
    <w:link w:val="BodyText"/>
    <w:rsid w:val="004170D8"/>
    <w:rPr>
      <w:rFonts w:asciiTheme="minorHAnsi" w:eastAsiaTheme="minorHAnsi" w:hAnsiTheme="minorHAnsi" w:cstheme="minorHAnsi"/>
      <w:bCs/>
      <w:sz w:val="24"/>
      <w:szCs w:val="22"/>
      <w:lang w:val="en-GB" w:eastAsia="en-US"/>
    </w:rPr>
  </w:style>
  <w:style w:type="paragraph" w:styleId="List">
    <w:name w:val="List"/>
    <w:basedOn w:val="Normal"/>
    <w:unhideWhenUsed/>
    <w:qFormat/>
    <w:rsid w:val="0002462E"/>
    <w:pPr>
      <w:numPr>
        <w:numId w:val="8"/>
      </w:numPr>
      <w:spacing w:before="120" w:after="120" w:line="240" w:lineRule="auto"/>
    </w:pPr>
    <w:rPr>
      <w:rFonts w:eastAsiaTheme="minorHAnsi" w:cstheme="minorHAnsi"/>
      <w:szCs w:val="22"/>
      <w:lang w:eastAsia="en-US"/>
    </w:rPr>
  </w:style>
  <w:style w:type="paragraph" w:customStyle="1" w:styleId="Unnumberedreferencing">
    <w:name w:val="Unnumbered referencing"/>
    <w:basedOn w:val="Numberreferencing"/>
    <w:qFormat/>
    <w:rsid w:val="00057728"/>
    <w:pPr>
      <w:numPr>
        <w:numId w:val="0"/>
      </w:numPr>
    </w:pPr>
  </w:style>
  <w:style w:type="paragraph" w:customStyle="1" w:styleId="BodyText1">
    <w:name w:val="Body Text1"/>
    <w:basedOn w:val="Normal"/>
    <w:rsid w:val="00C30B16"/>
    <w:pPr>
      <w:spacing w:before="380" w:after="380"/>
      <w:jc w:val="left"/>
    </w:pPr>
    <w:rPr>
      <w:rFonts w:eastAsiaTheme="minorHAnsi" w:cstheme="minorHAnsi"/>
      <w:sz w:val="22"/>
      <w:szCs w:val="22"/>
      <w:lang w:val="en-GB" w:eastAsia="en-US"/>
    </w:rPr>
  </w:style>
  <w:style w:type="paragraph" w:customStyle="1" w:styleId="BodyTextNoSpacing">
    <w:name w:val="Body Text No Spacing"/>
    <w:basedOn w:val="BodyText"/>
    <w:qFormat/>
    <w:rsid w:val="00FB636A"/>
    <w:pPr>
      <w:spacing w:before="0" w:line="240" w:lineRule="auto"/>
      <w:contextualSpacing/>
    </w:pPr>
    <w:rPr>
      <w:lang w:val="en-US"/>
    </w:rPr>
  </w:style>
  <w:style w:type="paragraph" w:customStyle="1" w:styleId="Tablecontent">
    <w:name w:val="Table content"/>
    <w:basedOn w:val="Normal"/>
    <w:next w:val="Normal"/>
    <w:link w:val="TablecontentChar"/>
    <w:qFormat/>
    <w:rsid w:val="0002462E"/>
    <w:pPr>
      <w:spacing w:before="100" w:after="100" w:line="240" w:lineRule="auto"/>
      <w:jc w:val="left"/>
    </w:pPr>
    <w:rPr>
      <w:rFonts w:eastAsiaTheme="minorHAnsi" w:cstheme="minorHAnsi"/>
      <w:szCs w:val="22"/>
      <w:lang w:val="en-GB" w:eastAsia="en-US"/>
    </w:rPr>
  </w:style>
  <w:style w:type="character" w:customStyle="1" w:styleId="TablecontentChar">
    <w:name w:val="Table content Char"/>
    <w:basedOn w:val="DefaultParagraphFont"/>
    <w:link w:val="Tablecontent"/>
    <w:rsid w:val="0002462E"/>
    <w:rPr>
      <w:rFonts w:asciiTheme="minorHAnsi" w:eastAsiaTheme="minorHAnsi" w:hAnsiTheme="minorHAnsi" w:cstheme="minorHAnsi"/>
      <w:sz w:val="24"/>
      <w:szCs w:val="22"/>
      <w:lang w:val="en-GB" w:eastAsia="en-US"/>
    </w:rPr>
  </w:style>
  <w:style w:type="paragraph" w:customStyle="1" w:styleId="Codeline">
    <w:name w:val="Code line"/>
    <w:basedOn w:val="Normal"/>
    <w:qFormat/>
    <w:rsid w:val="0008433B"/>
    <w:pPr>
      <w:keepNext/>
      <w:tabs>
        <w:tab w:val="left" w:pos="567"/>
        <w:tab w:val="left" w:pos="1134"/>
        <w:tab w:val="left" w:pos="1701"/>
        <w:tab w:val="left" w:pos="2268"/>
        <w:tab w:val="left" w:pos="2835"/>
        <w:tab w:val="left" w:pos="3402"/>
        <w:tab w:val="left" w:pos="3969"/>
        <w:tab w:val="left" w:pos="4536"/>
        <w:tab w:val="left" w:pos="5103"/>
        <w:tab w:val="left" w:pos="5670"/>
      </w:tabs>
      <w:spacing w:line="240" w:lineRule="auto"/>
      <w:jc w:val="left"/>
    </w:pPr>
    <w:rPr>
      <w:rFonts w:ascii="Courier New" w:eastAsiaTheme="minorEastAsia" w:hAnsi="Courier New" w:cs="Courier New"/>
      <w:sz w:val="18"/>
      <w:szCs w:val="22"/>
      <w:lang w:eastAsia="en-US"/>
    </w:rPr>
  </w:style>
  <w:style w:type="paragraph" w:customStyle="1" w:styleId="Listingcaption">
    <w:name w:val="Listing caption"/>
    <w:basedOn w:val="Normal"/>
    <w:next w:val="Normal"/>
    <w:qFormat/>
    <w:rsid w:val="00BF42FB"/>
    <w:pPr>
      <w:numPr>
        <w:numId w:val="21"/>
      </w:numPr>
      <w:tabs>
        <w:tab w:val="left" w:pos="1134"/>
      </w:tabs>
      <w:spacing w:before="320" w:after="380" w:line="240" w:lineRule="auto"/>
      <w:ind w:left="0" w:firstLine="0"/>
    </w:pPr>
    <w:rPr>
      <w:rFonts w:eastAsiaTheme="minorHAnsi" w:cstheme="minorHAnsi"/>
      <w:lang w:eastAsia="en-US"/>
    </w:rPr>
  </w:style>
  <w:style w:type="paragraph" w:customStyle="1" w:styleId="TableofContentsHeading">
    <w:name w:val="Table of Contents Heading"/>
    <w:basedOn w:val="BodyText1"/>
    <w:rsid w:val="005C42CD"/>
    <w:rPr>
      <w:rFonts w:asciiTheme="majorHAnsi" w:hAnsiTheme="majorHAnsi" w:cstheme="majorHAnsi"/>
      <w:b/>
      <w:sz w:val="28"/>
      <w:szCs w:val="28"/>
    </w:rPr>
  </w:style>
  <w:style w:type="paragraph" w:customStyle="1" w:styleId="Listofabbreviationsitem">
    <w:name w:val="List of abbreviations item"/>
    <w:basedOn w:val="Normal"/>
    <w:qFormat/>
    <w:rsid w:val="00B239E6"/>
    <w:pPr>
      <w:spacing w:after="360"/>
      <w:ind w:left="1304" w:hanging="1304"/>
    </w:pPr>
  </w:style>
  <w:style w:type="paragraph" w:customStyle="1" w:styleId="Listofabbreviationsheading">
    <w:name w:val="List of abbreviations heading"/>
    <w:basedOn w:val="BodyText1"/>
    <w:next w:val="Listofabbreviationsitem"/>
    <w:qFormat/>
    <w:rsid w:val="00B239E6"/>
    <w:pPr>
      <w:jc w:val="both"/>
    </w:pPr>
    <w:rPr>
      <w:rFonts w:asciiTheme="majorHAnsi" w:hAnsiTheme="majorHAnsi" w:cstheme="majorHAnsi"/>
      <w:b/>
      <w:sz w:val="28"/>
      <w:szCs w:val="28"/>
      <w:lang w:val="en-US"/>
    </w:rPr>
  </w:style>
  <w:style w:type="paragraph" w:customStyle="1" w:styleId="ManuallyaddedTOCitem">
    <w:name w:val="Manually added TOC item"/>
    <w:basedOn w:val="Normal"/>
    <w:rsid w:val="00B239E6"/>
    <w:rPr>
      <w:rFonts w:eastAsiaTheme="minorHAnsi" w:cstheme="minorHAnsi"/>
      <w:noProof/>
      <w:lang w:val="en-GB" w:eastAsia="en-US"/>
    </w:rPr>
  </w:style>
  <w:style w:type="paragraph" w:customStyle="1" w:styleId="Tablecaption">
    <w:name w:val="Table caption"/>
    <w:basedOn w:val="Caption"/>
    <w:qFormat/>
    <w:rsid w:val="007675E0"/>
    <w:pPr>
      <w:keepNext/>
      <w:spacing w:before="60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894">
      <w:bodyDiv w:val="1"/>
      <w:marLeft w:val="0"/>
      <w:marRight w:val="0"/>
      <w:marTop w:val="0"/>
      <w:marBottom w:val="0"/>
      <w:divBdr>
        <w:top w:val="none" w:sz="0" w:space="0" w:color="auto"/>
        <w:left w:val="none" w:sz="0" w:space="0" w:color="auto"/>
        <w:bottom w:val="none" w:sz="0" w:space="0" w:color="auto"/>
        <w:right w:val="none" w:sz="0" w:space="0" w:color="auto"/>
      </w:divBdr>
    </w:div>
    <w:div w:id="18170257">
      <w:bodyDiv w:val="1"/>
      <w:marLeft w:val="0"/>
      <w:marRight w:val="0"/>
      <w:marTop w:val="0"/>
      <w:marBottom w:val="0"/>
      <w:divBdr>
        <w:top w:val="none" w:sz="0" w:space="0" w:color="auto"/>
        <w:left w:val="none" w:sz="0" w:space="0" w:color="auto"/>
        <w:bottom w:val="none" w:sz="0" w:space="0" w:color="auto"/>
        <w:right w:val="none" w:sz="0" w:space="0" w:color="auto"/>
      </w:divBdr>
      <w:divsChild>
        <w:div w:id="1907912626">
          <w:marLeft w:val="0"/>
          <w:marRight w:val="-2400"/>
          <w:marTop w:val="0"/>
          <w:marBottom w:val="0"/>
          <w:divBdr>
            <w:top w:val="none" w:sz="0" w:space="0" w:color="auto"/>
            <w:left w:val="none" w:sz="0" w:space="0" w:color="auto"/>
            <w:bottom w:val="none" w:sz="0" w:space="0" w:color="auto"/>
            <w:right w:val="none" w:sz="0" w:space="0" w:color="auto"/>
          </w:divBdr>
          <w:divsChild>
            <w:div w:id="929046443">
              <w:marLeft w:val="0"/>
              <w:marRight w:val="0"/>
              <w:marTop w:val="0"/>
              <w:marBottom w:val="0"/>
              <w:divBdr>
                <w:top w:val="none" w:sz="0" w:space="0" w:color="auto"/>
                <w:left w:val="none" w:sz="0" w:space="0" w:color="auto"/>
                <w:bottom w:val="none" w:sz="0" w:space="0" w:color="auto"/>
                <w:right w:val="none" w:sz="0" w:space="0" w:color="auto"/>
              </w:divBdr>
            </w:div>
          </w:divsChild>
        </w:div>
        <w:div w:id="744453799">
          <w:marLeft w:val="432"/>
          <w:marRight w:val="432"/>
          <w:marTop w:val="150"/>
          <w:marBottom w:val="150"/>
          <w:divBdr>
            <w:top w:val="none" w:sz="0" w:space="0" w:color="auto"/>
            <w:left w:val="none" w:sz="0" w:space="0" w:color="auto"/>
            <w:bottom w:val="none" w:sz="0" w:space="0" w:color="auto"/>
            <w:right w:val="none" w:sz="0" w:space="0" w:color="auto"/>
          </w:divBdr>
        </w:div>
      </w:divsChild>
    </w:div>
    <w:div w:id="60252057">
      <w:bodyDiv w:val="1"/>
      <w:marLeft w:val="0"/>
      <w:marRight w:val="0"/>
      <w:marTop w:val="0"/>
      <w:marBottom w:val="0"/>
      <w:divBdr>
        <w:top w:val="none" w:sz="0" w:space="0" w:color="auto"/>
        <w:left w:val="none" w:sz="0" w:space="0" w:color="auto"/>
        <w:bottom w:val="none" w:sz="0" w:space="0" w:color="auto"/>
        <w:right w:val="none" w:sz="0" w:space="0" w:color="auto"/>
      </w:divBdr>
      <w:divsChild>
        <w:div w:id="1523981596">
          <w:marLeft w:val="0"/>
          <w:marRight w:val="-2400"/>
          <w:marTop w:val="0"/>
          <w:marBottom w:val="0"/>
          <w:divBdr>
            <w:top w:val="none" w:sz="0" w:space="0" w:color="auto"/>
            <w:left w:val="none" w:sz="0" w:space="0" w:color="auto"/>
            <w:bottom w:val="none" w:sz="0" w:space="0" w:color="auto"/>
            <w:right w:val="none" w:sz="0" w:space="0" w:color="auto"/>
          </w:divBdr>
          <w:divsChild>
            <w:div w:id="274335036">
              <w:marLeft w:val="0"/>
              <w:marRight w:val="0"/>
              <w:marTop w:val="0"/>
              <w:marBottom w:val="0"/>
              <w:divBdr>
                <w:top w:val="none" w:sz="0" w:space="0" w:color="auto"/>
                <w:left w:val="none" w:sz="0" w:space="0" w:color="auto"/>
                <w:bottom w:val="none" w:sz="0" w:space="0" w:color="auto"/>
                <w:right w:val="none" w:sz="0" w:space="0" w:color="auto"/>
              </w:divBdr>
            </w:div>
          </w:divsChild>
        </w:div>
        <w:div w:id="1323772998">
          <w:marLeft w:val="432"/>
          <w:marRight w:val="432"/>
          <w:marTop w:val="150"/>
          <w:marBottom w:val="150"/>
          <w:divBdr>
            <w:top w:val="none" w:sz="0" w:space="0" w:color="auto"/>
            <w:left w:val="none" w:sz="0" w:space="0" w:color="auto"/>
            <w:bottom w:val="none" w:sz="0" w:space="0" w:color="auto"/>
            <w:right w:val="none" w:sz="0" w:space="0" w:color="auto"/>
          </w:divBdr>
        </w:div>
      </w:divsChild>
    </w:div>
    <w:div w:id="72510082">
      <w:bodyDiv w:val="1"/>
      <w:marLeft w:val="0"/>
      <w:marRight w:val="0"/>
      <w:marTop w:val="0"/>
      <w:marBottom w:val="0"/>
      <w:divBdr>
        <w:top w:val="none" w:sz="0" w:space="0" w:color="auto"/>
        <w:left w:val="none" w:sz="0" w:space="0" w:color="auto"/>
        <w:bottom w:val="none" w:sz="0" w:space="0" w:color="auto"/>
        <w:right w:val="none" w:sz="0" w:space="0" w:color="auto"/>
      </w:divBdr>
    </w:div>
    <w:div w:id="75444548">
      <w:bodyDiv w:val="1"/>
      <w:marLeft w:val="0"/>
      <w:marRight w:val="0"/>
      <w:marTop w:val="0"/>
      <w:marBottom w:val="0"/>
      <w:divBdr>
        <w:top w:val="none" w:sz="0" w:space="0" w:color="auto"/>
        <w:left w:val="none" w:sz="0" w:space="0" w:color="auto"/>
        <w:bottom w:val="none" w:sz="0" w:space="0" w:color="auto"/>
        <w:right w:val="none" w:sz="0" w:space="0" w:color="auto"/>
      </w:divBdr>
    </w:div>
    <w:div w:id="81726508">
      <w:bodyDiv w:val="1"/>
      <w:marLeft w:val="0"/>
      <w:marRight w:val="0"/>
      <w:marTop w:val="0"/>
      <w:marBottom w:val="0"/>
      <w:divBdr>
        <w:top w:val="none" w:sz="0" w:space="0" w:color="auto"/>
        <w:left w:val="none" w:sz="0" w:space="0" w:color="auto"/>
        <w:bottom w:val="none" w:sz="0" w:space="0" w:color="auto"/>
        <w:right w:val="none" w:sz="0" w:space="0" w:color="auto"/>
      </w:divBdr>
    </w:div>
    <w:div w:id="155726637">
      <w:bodyDiv w:val="1"/>
      <w:marLeft w:val="0"/>
      <w:marRight w:val="0"/>
      <w:marTop w:val="0"/>
      <w:marBottom w:val="0"/>
      <w:divBdr>
        <w:top w:val="none" w:sz="0" w:space="0" w:color="auto"/>
        <w:left w:val="none" w:sz="0" w:space="0" w:color="auto"/>
        <w:bottom w:val="none" w:sz="0" w:space="0" w:color="auto"/>
        <w:right w:val="none" w:sz="0" w:space="0" w:color="auto"/>
      </w:divBdr>
    </w:div>
    <w:div w:id="159931497">
      <w:bodyDiv w:val="1"/>
      <w:marLeft w:val="0"/>
      <w:marRight w:val="0"/>
      <w:marTop w:val="0"/>
      <w:marBottom w:val="0"/>
      <w:divBdr>
        <w:top w:val="none" w:sz="0" w:space="0" w:color="auto"/>
        <w:left w:val="none" w:sz="0" w:space="0" w:color="auto"/>
        <w:bottom w:val="none" w:sz="0" w:space="0" w:color="auto"/>
        <w:right w:val="none" w:sz="0" w:space="0" w:color="auto"/>
      </w:divBdr>
    </w:div>
    <w:div w:id="161242273">
      <w:bodyDiv w:val="1"/>
      <w:marLeft w:val="0"/>
      <w:marRight w:val="0"/>
      <w:marTop w:val="0"/>
      <w:marBottom w:val="0"/>
      <w:divBdr>
        <w:top w:val="none" w:sz="0" w:space="0" w:color="auto"/>
        <w:left w:val="none" w:sz="0" w:space="0" w:color="auto"/>
        <w:bottom w:val="none" w:sz="0" w:space="0" w:color="auto"/>
        <w:right w:val="none" w:sz="0" w:space="0" w:color="auto"/>
      </w:divBdr>
    </w:div>
    <w:div w:id="171800874">
      <w:bodyDiv w:val="1"/>
      <w:marLeft w:val="0"/>
      <w:marRight w:val="0"/>
      <w:marTop w:val="0"/>
      <w:marBottom w:val="0"/>
      <w:divBdr>
        <w:top w:val="none" w:sz="0" w:space="0" w:color="auto"/>
        <w:left w:val="none" w:sz="0" w:space="0" w:color="auto"/>
        <w:bottom w:val="none" w:sz="0" w:space="0" w:color="auto"/>
        <w:right w:val="none" w:sz="0" w:space="0" w:color="auto"/>
      </w:divBdr>
    </w:div>
    <w:div w:id="225577441">
      <w:bodyDiv w:val="1"/>
      <w:marLeft w:val="0"/>
      <w:marRight w:val="0"/>
      <w:marTop w:val="0"/>
      <w:marBottom w:val="0"/>
      <w:divBdr>
        <w:top w:val="none" w:sz="0" w:space="0" w:color="auto"/>
        <w:left w:val="none" w:sz="0" w:space="0" w:color="auto"/>
        <w:bottom w:val="none" w:sz="0" w:space="0" w:color="auto"/>
        <w:right w:val="none" w:sz="0" w:space="0" w:color="auto"/>
      </w:divBdr>
    </w:div>
    <w:div w:id="254897472">
      <w:bodyDiv w:val="1"/>
      <w:marLeft w:val="0"/>
      <w:marRight w:val="0"/>
      <w:marTop w:val="0"/>
      <w:marBottom w:val="0"/>
      <w:divBdr>
        <w:top w:val="none" w:sz="0" w:space="0" w:color="auto"/>
        <w:left w:val="none" w:sz="0" w:space="0" w:color="auto"/>
        <w:bottom w:val="none" w:sz="0" w:space="0" w:color="auto"/>
        <w:right w:val="none" w:sz="0" w:space="0" w:color="auto"/>
      </w:divBdr>
    </w:div>
    <w:div w:id="271011351">
      <w:bodyDiv w:val="1"/>
      <w:marLeft w:val="0"/>
      <w:marRight w:val="0"/>
      <w:marTop w:val="0"/>
      <w:marBottom w:val="0"/>
      <w:divBdr>
        <w:top w:val="none" w:sz="0" w:space="0" w:color="auto"/>
        <w:left w:val="none" w:sz="0" w:space="0" w:color="auto"/>
        <w:bottom w:val="none" w:sz="0" w:space="0" w:color="auto"/>
        <w:right w:val="none" w:sz="0" w:space="0" w:color="auto"/>
      </w:divBdr>
    </w:div>
    <w:div w:id="346753014">
      <w:bodyDiv w:val="1"/>
      <w:marLeft w:val="0"/>
      <w:marRight w:val="0"/>
      <w:marTop w:val="0"/>
      <w:marBottom w:val="0"/>
      <w:divBdr>
        <w:top w:val="none" w:sz="0" w:space="0" w:color="auto"/>
        <w:left w:val="none" w:sz="0" w:space="0" w:color="auto"/>
        <w:bottom w:val="none" w:sz="0" w:space="0" w:color="auto"/>
        <w:right w:val="none" w:sz="0" w:space="0" w:color="auto"/>
      </w:divBdr>
    </w:div>
    <w:div w:id="353724941">
      <w:bodyDiv w:val="1"/>
      <w:marLeft w:val="0"/>
      <w:marRight w:val="0"/>
      <w:marTop w:val="0"/>
      <w:marBottom w:val="0"/>
      <w:divBdr>
        <w:top w:val="none" w:sz="0" w:space="0" w:color="auto"/>
        <w:left w:val="none" w:sz="0" w:space="0" w:color="auto"/>
        <w:bottom w:val="none" w:sz="0" w:space="0" w:color="auto"/>
        <w:right w:val="none" w:sz="0" w:space="0" w:color="auto"/>
      </w:divBdr>
    </w:div>
    <w:div w:id="399986323">
      <w:bodyDiv w:val="1"/>
      <w:marLeft w:val="0"/>
      <w:marRight w:val="0"/>
      <w:marTop w:val="0"/>
      <w:marBottom w:val="0"/>
      <w:divBdr>
        <w:top w:val="none" w:sz="0" w:space="0" w:color="auto"/>
        <w:left w:val="none" w:sz="0" w:space="0" w:color="auto"/>
        <w:bottom w:val="none" w:sz="0" w:space="0" w:color="auto"/>
        <w:right w:val="none" w:sz="0" w:space="0" w:color="auto"/>
      </w:divBdr>
    </w:div>
    <w:div w:id="494566591">
      <w:bodyDiv w:val="1"/>
      <w:marLeft w:val="0"/>
      <w:marRight w:val="0"/>
      <w:marTop w:val="0"/>
      <w:marBottom w:val="0"/>
      <w:divBdr>
        <w:top w:val="none" w:sz="0" w:space="0" w:color="auto"/>
        <w:left w:val="none" w:sz="0" w:space="0" w:color="auto"/>
        <w:bottom w:val="none" w:sz="0" w:space="0" w:color="auto"/>
        <w:right w:val="none" w:sz="0" w:space="0" w:color="auto"/>
      </w:divBdr>
    </w:div>
    <w:div w:id="611716889">
      <w:bodyDiv w:val="1"/>
      <w:marLeft w:val="0"/>
      <w:marRight w:val="0"/>
      <w:marTop w:val="0"/>
      <w:marBottom w:val="0"/>
      <w:divBdr>
        <w:top w:val="none" w:sz="0" w:space="0" w:color="auto"/>
        <w:left w:val="none" w:sz="0" w:space="0" w:color="auto"/>
        <w:bottom w:val="none" w:sz="0" w:space="0" w:color="auto"/>
        <w:right w:val="none" w:sz="0" w:space="0" w:color="auto"/>
      </w:divBdr>
    </w:div>
    <w:div w:id="699209741">
      <w:bodyDiv w:val="1"/>
      <w:marLeft w:val="0"/>
      <w:marRight w:val="0"/>
      <w:marTop w:val="0"/>
      <w:marBottom w:val="0"/>
      <w:divBdr>
        <w:top w:val="none" w:sz="0" w:space="0" w:color="auto"/>
        <w:left w:val="none" w:sz="0" w:space="0" w:color="auto"/>
        <w:bottom w:val="none" w:sz="0" w:space="0" w:color="auto"/>
        <w:right w:val="none" w:sz="0" w:space="0" w:color="auto"/>
      </w:divBdr>
    </w:div>
    <w:div w:id="716710197">
      <w:bodyDiv w:val="1"/>
      <w:marLeft w:val="0"/>
      <w:marRight w:val="0"/>
      <w:marTop w:val="0"/>
      <w:marBottom w:val="0"/>
      <w:divBdr>
        <w:top w:val="none" w:sz="0" w:space="0" w:color="auto"/>
        <w:left w:val="none" w:sz="0" w:space="0" w:color="auto"/>
        <w:bottom w:val="none" w:sz="0" w:space="0" w:color="auto"/>
        <w:right w:val="none" w:sz="0" w:space="0" w:color="auto"/>
      </w:divBdr>
    </w:div>
    <w:div w:id="727652184">
      <w:bodyDiv w:val="1"/>
      <w:marLeft w:val="0"/>
      <w:marRight w:val="0"/>
      <w:marTop w:val="0"/>
      <w:marBottom w:val="0"/>
      <w:divBdr>
        <w:top w:val="none" w:sz="0" w:space="0" w:color="auto"/>
        <w:left w:val="none" w:sz="0" w:space="0" w:color="auto"/>
        <w:bottom w:val="none" w:sz="0" w:space="0" w:color="auto"/>
        <w:right w:val="none" w:sz="0" w:space="0" w:color="auto"/>
      </w:divBdr>
    </w:div>
    <w:div w:id="759837118">
      <w:bodyDiv w:val="1"/>
      <w:marLeft w:val="0"/>
      <w:marRight w:val="0"/>
      <w:marTop w:val="0"/>
      <w:marBottom w:val="0"/>
      <w:divBdr>
        <w:top w:val="none" w:sz="0" w:space="0" w:color="auto"/>
        <w:left w:val="none" w:sz="0" w:space="0" w:color="auto"/>
        <w:bottom w:val="none" w:sz="0" w:space="0" w:color="auto"/>
        <w:right w:val="none" w:sz="0" w:space="0" w:color="auto"/>
      </w:divBdr>
    </w:div>
    <w:div w:id="805926551">
      <w:bodyDiv w:val="1"/>
      <w:marLeft w:val="0"/>
      <w:marRight w:val="0"/>
      <w:marTop w:val="0"/>
      <w:marBottom w:val="0"/>
      <w:divBdr>
        <w:top w:val="none" w:sz="0" w:space="0" w:color="auto"/>
        <w:left w:val="none" w:sz="0" w:space="0" w:color="auto"/>
        <w:bottom w:val="none" w:sz="0" w:space="0" w:color="auto"/>
        <w:right w:val="none" w:sz="0" w:space="0" w:color="auto"/>
      </w:divBdr>
    </w:div>
    <w:div w:id="815413229">
      <w:bodyDiv w:val="1"/>
      <w:marLeft w:val="0"/>
      <w:marRight w:val="0"/>
      <w:marTop w:val="0"/>
      <w:marBottom w:val="0"/>
      <w:divBdr>
        <w:top w:val="none" w:sz="0" w:space="0" w:color="auto"/>
        <w:left w:val="none" w:sz="0" w:space="0" w:color="auto"/>
        <w:bottom w:val="none" w:sz="0" w:space="0" w:color="auto"/>
        <w:right w:val="none" w:sz="0" w:space="0" w:color="auto"/>
      </w:divBdr>
    </w:div>
    <w:div w:id="830557244">
      <w:bodyDiv w:val="1"/>
      <w:marLeft w:val="0"/>
      <w:marRight w:val="0"/>
      <w:marTop w:val="0"/>
      <w:marBottom w:val="0"/>
      <w:divBdr>
        <w:top w:val="none" w:sz="0" w:space="0" w:color="auto"/>
        <w:left w:val="none" w:sz="0" w:space="0" w:color="auto"/>
        <w:bottom w:val="none" w:sz="0" w:space="0" w:color="auto"/>
        <w:right w:val="none" w:sz="0" w:space="0" w:color="auto"/>
      </w:divBdr>
      <w:divsChild>
        <w:div w:id="1775248998">
          <w:marLeft w:val="0"/>
          <w:marRight w:val="-2400"/>
          <w:marTop w:val="0"/>
          <w:marBottom w:val="0"/>
          <w:divBdr>
            <w:top w:val="none" w:sz="0" w:space="0" w:color="auto"/>
            <w:left w:val="none" w:sz="0" w:space="0" w:color="auto"/>
            <w:bottom w:val="none" w:sz="0" w:space="0" w:color="auto"/>
            <w:right w:val="none" w:sz="0" w:space="0" w:color="auto"/>
          </w:divBdr>
          <w:divsChild>
            <w:div w:id="171070476">
              <w:marLeft w:val="0"/>
              <w:marRight w:val="0"/>
              <w:marTop w:val="0"/>
              <w:marBottom w:val="0"/>
              <w:divBdr>
                <w:top w:val="none" w:sz="0" w:space="0" w:color="auto"/>
                <w:left w:val="none" w:sz="0" w:space="0" w:color="auto"/>
                <w:bottom w:val="none" w:sz="0" w:space="0" w:color="auto"/>
                <w:right w:val="none" w:sz="0" w:space="0" w:color="auto"/>
              </w:divBdr>
            </w:div>
          </w:divsChild>
        </w:div>
        <w:div w:id="535044843">
          <w:marLeft w:val="432"/>
          <w:marRight w:val="432"/>
          <w:marTop w:val="150"/>
          <w:marBottom w:val="150"/>
          <w:divBdr>
            <w:top w:val="none" w:sz="0" w:space="0" w:color="auto"/>
            <w:left w:val="none" w:sz="0" w:space="0" w:color="auto"/>
            <w:bottom w:val="none" w:sz="0" w:space="0" w:color="auto"/>
            <w:right w:val="none" w:sz="0" w:space="0" w:color="auto"/>
          </w:divBdr>
        </w:div>
      </w:divsChild>
    </w:div>
    <w:div w:id="840193009">
      <w:bodyDiv w:val="1"/>
      <w:marLeft w:val="0"/>
      <w:marRight w:val="0"/>
      <w:marTop w:val="0"/>
      <w:marBottom w:val="0"/>
      <w:divBdr>
        <w:top w:val="none" w:sz="0" w:space="0" w:color="auto"/>
        <w:left w:val="none" w:sz="0" w:space="0" w:color="auto"/>
        <w:bottom w:val="none" w:sz="0" w:space="0" w:color="auto"/>
        <w:right w:val="none" w:sz="0" w:space="0" w:color="auto"/>
      </w:divBdr>
    </w:div>
    <w:div w:id="840581234">
      <w:bodyDiv w:val="1"/>
      <w:marLeft w:val="0"/>
      <w:marRight w:val="0"/>
      <w:marTop w:val="0"/>
      <w:marBottom w:val="0"/>
      <w:divBdr>
        <w:top w:val="none" w:sz="0" w:space="0" w:color="auto"/>
        <w:left w:val="none" w:sz="0" w:space="0" w:color="auto"/>
        <w:bottom w:val="none" w:sz="0" w:space="0" w:color="auto"/>
        <w:right w:val="none" w:sz="0" w:space="0" w:color="auto"/>
      </w:divBdr>
    </w:div>
    <w:div w:id="855195585">
      <w:bodyDiv w:val="1"/>
      <w:marLeft w:val="0"/>
      <w:marRight w:val="0"/>
      <w:marTop w:val="0"/>
      <w:marBottom w:val="0"/>
      <w:divBdr>
        <w:top w:val="none" w:sz="0" w:space="0" w:color="auto"/>
        <w:left w:val="none" w:sz="0" w:space="0" w:color="auto"/>
        <w:bottom w:val="none" w:sz="0" w:space="0" w:color="auto"/>
        <w:right w:val="none" w:sz="0" w:space="0" w:color="auto"/>
      </w:divBdr>
    </w:div>
    <w:div w:id="868882022">
      <w:bodyDiv w:val="1"/>
      <w:marLeft w:val="0"/>
      <w:marRight w:val="0"/>
      <w:marTop w:val="0"/>
      <w:marBottom w:val="0"/>
      <w:divBdr>
        <w:top w:val="none" w:sz="0" w:space="0" w:color="auto"/>
        <w:left w:val="none" w:sz="0" w:space="0" w:color="auto"/>
        <w:bottom w:val="none" w:sz="0" w:space="0" w:color="auto"/>
        <w:right w:val="none" w:sz="0" w:space="0" w:color="auto"/>
      </w:divBdr>
    </w:div>
    <w:div w:id="875854662">
      <w:bodyDiv w:val="1"/>
      <w:marLeft w:val="0"/>
      <w:marRight w:val="0"/>
      <w:marTop w:val="0"/>
      <w:marBottom w:val="0"/>
      <w:divBdr>
        <w:top w:val="none" w:sz="0" w:space="0" w:color="auto"/>
        <w:left w:val="none" w:sz="0" w:space="0" w:color="auto"/>
        <w:bottom w:val="none" w:sz="0" w:space="0" w:color="auto"/>
        <w:right w:val="none" w:sz="0" w:space="0" w:color="auto"/>
      </w:divBdr>
    </w:div>
    <w:div w:id="885915717">
      <w:bodyDiv w:val="1"/>
      <w:marLeft w:val="0"/>
      <w:marRight w:val="0"/>
      <w:marTop w:val="0"/>
      <w:marBottom w:val="0"/>
      <w:divBdr>
        <w:top w:val="none" w:sz="0" w:space="0" w:color="auto"/>
        <w:left w:val="none" w:sz="0" w:space="0" w:color="auto"/>
        <w:bottom w:val="none" w:sz="0" w:space="0" w:color="auto"/>
        <w:right w:val="none" w:sz="0" w:space="0" w:color="auto"/>
      </w:divBdr>
    </w:div>
    <w:div w:id="889654829">
      <w:bodyDiv w:val="1"/>
      <w:marLeft w:val="0"/>
      <w:marRight w:val="0"/>
      <w:marTop w:val="0"/>
      <w:marBottom w:val="0"/>
      <w:divBdr>
        <w:top w:val="none" w:sz="0" w:space="0" w:color="auto"/>
        <w:left w:val="none" w:sz="0" w:space="0" w:color="auto"/>
        <w:bottom w:val="none" w:sz="0" w:space="0" w:color="auto"/>
        <w:right w:val="none" w:sz="0" w:space="0" w:color="auto"/>
      </w:divBdr>
    </w:div>
    <w:div w:id="943419975">
      <w:bodyDiv w:val="1"/>
      <w:marLeft w:val="0"/>
      <w:marRight w:val="0"/>
      <w:marTop w:val="0"/>
      <w:marBottom w:val="0"/>
      <w:divBdr>
        <w:top w:val="none" w:sz="0" w:space="0" w:color="auto"/>
        <w:left w:val="none" w:sz="0" w:space="0" w:color="auto"/>
        <w:bottom w:val="none" w:sz="0" w:space="0" w:color="auto"/>
        <w:right w:val="none" w:sz="0" w:space="0" w:color="auto"/>
      </w:divBdr>
    </w:div>
    <w:div w:id="965700842">
      <w:bodyDiv w:val="1"/>
      <w:marLeft w:val="0"/>
      <w:marRight w:val="0"/>
      <w:marTop w:val="0"/>
      <w:marBottom w:val="0"/>
      <w:divBdr>
        <w:top w:val="none" w:sz="0" w:space="0" w:color="auto"/>
        <w:left w:val="none" w:sz="0" w:space="0" w:color="auto"/>
        <w:bottom w:val="none" w:sz="0" w:space="0" w:color="auto"/>
        <w:right w:val="none" w:sz="0" w:space="0" w:color="auto"/>
      </w:divBdr>
    </w:div>
    <w:div w:id="1002195718">
      <w:bodyDiv w:val="1"/>
      <w:marLeft w:val="0"/>
      <w:marRight w:val="0"/>
      <w:marTop w:val="0"/>
      <w:marBottom w:val="0"/>
      <w:divBdr>
        <w:top w:val="none" w:sz="0" w:space="0" w:color="auto"/>
        <w:left w:val="none" w:sz="0" w:space="0" w:color="auto"/>
        <w:bottom w:val="none" w:sz="0" w:space="0" w:color="auto"/>
        <w:right w:val="none" w:sz="0" w:space="0" w:color="auto"/>
      </w:divBdr>
    </w:div>
    <w:div w:id="1005209926">
      <w:bodyDiv w:val="1"/>
      <w:marLeft w:val="0"/>
      <w:marRight w:val="0"/>
      <w:marTop w:val="0"/>
      <w:marBottom w:val="0"/>
      <w:divBdr>
        <w:top w:val="none" w:sz="0" w:space="0" w:color="auto"/>
        <w:left w:val="none" w:sz="0" w:space="0" w:color="auto"/>
        <w:bottom w:val="none" w:sz="0" w:space="0" w:color="auto"/>
        <w:right w:val="none" w:sz="0" w:space="0" w:color="auto"/>
      </w:divBdr>
    </w:div>
    <w:div w:id="1007246421">
      <w:bodyDiv w:val="1"/>
      <w:marLeft w:val="0"/>
      <w:marRight w:val="0"/>
      <w:marTop w:val="0"/>
      <w:marBottom w:val="0"/>
      <w:divBdr>
        <w:top w:val="none" w:sz="0" w:space="0" w:color="auto"/>
        <w:left w:val="none" w:sz="0" w:space="0" w:color="auto"/>
        <w:bottom w:val="none" w:sz="0" w:space="0" w:color="auto"/>
        <w:right w:val="none" w:sz="0" w:space="0" w:color="auto"/>
      </w:divBdr>
    </w:div>
    <w:div w:id="1011294882">
      <w:bodyDiv w:val="1"/>
      <w:marLeft w:val="0"/>
      <w:marRight w:val="0"/>
      <w:marTop w:val="0"/>
      <w:marBottom w:val="0"/>
      <w:divBdr>
        <w:top w:val="none" w:sz="0" w:space="0" w:color="auto"/>
        <w:left w:val="none" w:sz="0" w:space="0" w:color="auto"/>
        <w:bottom w:val="none" w:sz="0" w:space="0" w:color="auto"/>
        <w:right w:val="none" w:sz="0" w:space="0" w:color="auto"/>
      </w:divBdr>
    </w:div>
    <w:div w:id="1037245334">
      <w:bodyDiv w:val="1"/>
      <w:marLeft w:val="0"/>
      <w:marRight w:val="0"/>
      <w:marTop w:val="0"/>
      <w:marBottom w:val="0"/>
      <w:divBdr>
        <w:top w:val="none" w:sz="0" w:space="0" w:color="auto"/>
        <w:left w:val="none" w:sz="0" w:space="0" w:color="auto"/>
        <w:bottom w:val="none" w:sz="0" w:space="0" w:color="auto"/>
        <w:right w:val="none" w:sz="0" w:space="0" w:color="auto"/>
      </w:divBdr>
    </w:div>
    <w:div w:id="1094015289">
      <w:bodyDiv w:val="1"/>
      <w:marLeft w:val="0"/>
      <w:marRight w:val="0"/>
      <w:marTop w:val="0"/>
      <w:marBottom w:val="0"/>
      <w:divBdr>
        <w:top w:val="none" w:sz="0" w:space="0" w:color="auto"/>
        <w:left w:val="none" w:sz="0" w:space="0" w:color="auto"/>
        <w:bottom w:val="none" w:sz="0" w:space="0" w:color="auto"/>
        <w:right w:val="none" w:sz="0" w:space="0" w:color="auto"/>
      </w:divBdr>
    </w:div>
    <w:div w:id="1111363649">
      <w:bodyDiv w:val="1"/>
      <w:marLeft w:val="0"/>
      <w:marRight w:val="0"/>
      <w:marTop w:val="0"/>
      <w:marBottom w:val="0"/>
      <w:divBdr>
        <w:top w:val="none" w:sz="0" w:space="0" w:color="auto"/>
        <w:left w:val="none" w:sz="0" w:space="0" w:color="auto"/>
        <w:bottom w:val="none" w:sz="0" w:space="0" w:color="auto"/>
        <w:right w:val="none" w:sz="0" w:space="0" w:color="auto"/>
      </w:divBdr>
    </w:div>
    <w:div w:id="1123033587">
      <w:bodyDiv w:val="1"/>
      <w:marLeft w:val="0"/>
      <w:marRight w:val="0"/>
      <w:marTop w:val="0"/>
      <w:marBottom w:val="0"/>
      <w:divBdr>
        <w:top w:val="none" w:sz="0" w:space="0" w:color="auto"/>
        <w:left w:val="none" w:sz="0" w:space="0" w:color="auto"/>
        <w:bottom w:val="none" w:sz="0" w:space="0" w:color="auto"/>
        <w:right w:val="none" w:sz="0" w:space="0" w:color="auto"/>
      </w:divBdr>
    </w:div>
    <w:div w:id="1134756392">
      <w:bodyDiv w:val="1"/>
      <w:marLeft w:val="0"/>
      <w:marRight w:val="0"/>
      <w:marTop w:val="0"/>
      <w:marBottom w:val="0"/>
      <w:divBdr>
        <w:top w:val="none" w:sz="0" w:space="0" w:color="auto"/>
        <w:left w:val="none" w:sz="0" w:space="0" w:color="auto"/>
        <w:bottom w:val="none" w:sz="0" w:space="0" w:color="auto"/>
        <w:right w:val="none" w:sz="0" w:space="0" w:color="auto"/>
      </w:divBdr>
    </w:div>
    <w:div w:id="1157574678">
      <w:bodyDiv w:val="1"/>
      <w:marLeft w:val="0"/>
      <w:marRight w:val="0"/>
      <w:marTop w:val="0"/>
      <w:marBottom w:val="0"/>
      <w:divBdr>
        <w:top w:val="none" w:sz="0" w:space="0" w:color="auto"/>
        <w:left w:val="none" w:sz="0" w:space="0" w:color="auto"/>
        <w:bottom w:val="none" w:sz="0" w:space="0" w:color="auto"/>
        <w:right w:val="none" w:sz="0" w:space="0" w:color="auto"/>
      </w:divBdr>
    </w:div>
    <w:div w:id="1189641383">
      <w:bodyDiv w:val="1"/>
      <w:marLeft w:val="0"/>
      <w:marRight w:val="0"/>
      <w:marTop w:val="0"/>
      <w:marBottom w:val="0"/>
      <w:divBdr>
        <w:top w:val="none" w:sz="0" w:space="0" w:color="auto"/>
        <w:left w:val="none" w:sz="0" w:space="0" w:color="auto"/>
        <w:bottom w:val="none" w:sz="0" w:space="0" w:color="auto"/>
        <w:right w:val="none" w:sz="0" w:space="0" w:color="auto"/>
      </w:divBdr>
    </w:div>
    <w:div w:id="1225986397">
      <w:bodyDiv w:val="1"/>
      <w:marLeft w:val="0"/>
      <w:marRight w:val="0"/>
      <w:marTop w:val="0"/>
      <w:marBottom w:val="0"/>
      <w:divBdr>
        <w:top w:val="none" w:sz="0" w:space="0" w:color="auto"/>
        <w:left w:val="none" w:sz="0" w:space="0" w:color="auto"/>
        <w:bottom w:val="none" w:sz="0" w:space="0" w:color="auto"/>
        <w:right w:val="none" w:sz="0" w:space="0" w:color="auto"/>
      </w:divBdr>
    </w:div>
    <w:div w:id="1265109390">
      <w:bodyDiv w:val="1"/>
      <w:marLeft w:val="0"/>
      <w:marRight w:val="0"/>
      <w:marTop w:val="0"/>
      <w:marBottom w:val="0"/>
      <w:divBdr>
        <w:top w:val="none" w:sz="0" w:space="0" w:color="auto"/>
        <w:left w:val="none" w:sz="0" w:space="0" w:color="auto"/>
        <w:bottom w:val="none" w:sz="0" w:space="0" w:color="auto"/>
        <w:right w:val="none" w:sz="0" w:space="0" w:color="auto"/>
      </w:divBdr>
    </w:div>
    <w:div w:id="1277172096">
      <w:bodyDiv w:val="1"/>
      <w:marLeft w:val="0"/>
      <w:marRight w:val="0"/>
      <w:marTop w:val="0"/>
      <w:marBottom w:val="0"/>
      <w:divBdr>
        <w:top w:val="none" w:sz="0" w:space="0" w:color="auto"/>
        <w:left w:val="none" w:sz="0" w:space="0" w:color="auto"/>
        <w:bottom w:val="none" w:sz="0" w:space="0" w:color="auto"/>
        <w:right w:val="none" w:sz="0" w:space="0" w:color="auto"/>
      </w:divBdr>
    </w:div>
    <w:div w:id="1282344213">
      <w:bodyDiv w:val="1"/>
      <w:marLeft w:val="0"/>
      <w:marRight w:val="0"/>
      <w:marTop w:val="0"/>
      <w:marBottom w:val="0"/>
      <w:divBdr>
        <w:top w:val="none" w:sz="0" w:space="0" w:color="auto"/>
        <w:left w:val="none" w:sz="0" w:space="0" w:color="auto"/>
        <w:bottom w:val="none" w:sz="0" w:space="0" w:color="auto"/>
        <w:right w:val="none" w:sz="0" w:space="0" w:color="auto"/>
      </w:divBdr>
    </w:div>
    <w:div w:id="1299913978">
      <w:bodyDiv w:val="1"/>
      <w:marLeft w:val="0"/>
      <w:marRight w:val="0"/>
      <w:marTop w:val="0"/>
      <w:marBottom w:val="0"/>
      <w:divBdr>
        <w:top w:val="none" w:sz="0" w:space="0" w:color="auto"/>
        <w:left w:val="none" w:sz="0" w:space="0" w:color="auto"/>
        <w:bottom w:val="none" w:sz="0" w:space="0" w:color="auto"/>
        <w:right w:val="none" w:sz="0" w:space="0" w:color="auto"/>
      </w:divBdr>
    </w:div>
    <w:div w:id="1373270145">
      <w:bodyDiv w:val="1"/>
      <w:marLeft w:val="0"/>
      <w:marRight w:val="0"/>
      <w:marTop w:val="0"/>
      <w:marBottom w:val="0"/>
      <w:divBdr>
        <w:top w:val="none" w:sz="0" w:space="0" w:color="auto"/>
        <w:left w:val="none" w:sz="0" w:space="0" w:color="auto"/>
        <w:bottom w:val="none" w:sz="0" w:space="0" w:color="auto"/>
        <w:right w:val="none" w:sz="0" w:space="0" w:color="auto"/>
      </w:divBdr>
    </w:div>
    <w:div w:id="1409574392">
      <w:bodyDiv w:val="1"/>
      <w:marLeft w:val="0"/>
      <w:marRight w:val="0"/>
      <w:marTop w:val="0"/>
      <w:marBottom w:val="0"/>
      <w:divBdr>
        <w:top w:val="none" w:sz="0" w:space="0" w:color="auto"/>
        <w:left w:val="none" w:sz="0" w:space="0" w:color="auto"/>
        <w:bottom w:val="none" w:sz="0" w:space="0" w:color="auto"/>
        <w:right w:val="none" w:sz="0" w:space="0" w:color="auto"/>
      </w:divBdr>
    </w:div>
    <w:div w:id="1433814508">
      <w:bodyDiv w:val="1"/>
      <w:marLeft w:val="0"/>
      <w:marRight w:val="0"/>
      <w:marTop w:val="0"/>
      <w:marBottom w:val="0"/>
      <w:divBdr>
        <w:top w:val="none" w:sz="0" w:space="0" w:color="auto"/>
        <w:left w:val="none" w:sz="0" w:space="0" w:color="auto"/>
        <w:bottom w:val="none" w:sz="0" w:space="0" w:color="auto"/>
        <w:right w:val="none" w:sz="0" w:space="0" w:color="auto"/>
      </w:divBdr>
    </w:div>
    <w:div w:id="1461075684">
      <w:bodyDiv w:val="1"/>
      <w:marLeft w:val="0"/>
      <w:marRight w:val="0"/>
      <w:marTop w:val="0"/>
      <w:marBottom w:val="0"/>
      <w:divBdr>
        <w:top w:val="none" w:sz="0" w:space="0" w:color="auto"/>
        <w:left w:val="none" w:sz="0" w:space="0" w:color="auto"/>
        <w:bottom w:val="none" w:sz="0" w:space="0" w:color="auto"/>
        <w:right w:val="none" w:sz="0" w:space="0" w:color="auto"/>
      </w:divBdr>
    </w:div>
    <w:div w:id="1466504001">
      <w:bodyDiv w:val="1"/>
      <w:marLeft w:val="0"/>
      <w:marRight w:val="0"/>
      <w:marTop w:val="0"/>
      <w:marBottom w:val="0"/>
      <w:divBdr>
        <w:top w:val="none" w:sz="0" w:space="0" w:color="auto"/>
        <w:left w:val="none" w:sz="0" w:space="0" w:color="auto"/>
        <w:bottom w:val="none" w:sz="0" w:space="0" w:color="auto"/>
        <w:right w:val="none" w:sz="0" w:space="0" w:color="auto"/>
      </w:divBdr>
    </w:div>
    <w:div w:id="1475490166">
      <w:bodyDiv w:val="1"/>
      <w:marLeft w:val="0"/>
      <w:marRight w:val="0"/>
      <w:marTop w:val="0"/>
      <w:marBottom w:val="0"/>
      <w:divBdr>
        <w:top w:val="none" w:sz="0" w:space="0" w:color="auto"/>
        <w:left w:val="none" w:sz="0" w:space="0" w:color="auto"/>
        <w:bottom w:val="none" w:sz="0" w:space="0" w:color="auto"/>
        <w:right w:val="none" w:sz="0" w:space="0" w:color="auto"/>
      </w:divBdr>
    </w:div>
    <w:div w:id="1499350590">
      <w:bodyDiv w:val="1"/>
      <w:marLeft w:val="0"/>
      <w:marRight w:val="0"/>
      <w:marTop w:val="0"/>
      <w:marBottom w:val="0"/>
      <w:divBdr>
        <w:top w:val="none" w:sz="0" w:space="0" w:color="auto"/>
        <w:left w:val="none" w:sz="0" w:space="0" w:color="auto"/>
        <w:bottom w:val="none" w:sz="0" w:space="0" w:color="auto"/>
        <w:right w:val="none" w:sz="0" w:space="0" w:color="auto"/>
      </w:divBdr>
    </w:div>
    <w:div w:id="1523319711">
      <w:bodyDiv w:val="1"/>
      <w:marLeft w:val="0"/>
      <w:marRight w:val="0"/>
      <w:marTop w:val="0"/>
      <w:marBottom w:val="0"/>
      <w:divBdr>
        <w:top w:val="none" w:sz="0" w:space="0" w:color="auto"/>
        <w:left w:val="none" w:sz="0" w:space="0" w:color="auto"/>
        <w:bottom w:val="none" w:sz="0" w:space="0" w:color="auto"/>
        <w:right w:val="none" w:sz="0" w:space="0" w:color="auto"/>
      </w:divBdr>
    </w:div>
    <w:div w:id="1581332615">
      <w:bodyDiv w:val="1"/>
      <w:marLeft w:val="0"/>
      <w:marRight w:val="0"/>
      <w:marTop w:val="0"/>
      <w:marBottom w:val="0"/>
      <w:divBdr>
        <w:top w:val="none" w:sz="0" w:space="0" w:color="auto"/>
        <w:left w:val="none" w:sz="0" w:space="0" w:color="auto"/>
        <w:bottom w:val="none" w:sz="0" w:space="0" w:color="auto"/>
        <w:right w:val="none" w:sz="0" w:space="0" w:color="auto"/>
      </w:divBdr>
    </w:div>
    <w:div w:id="1584488291">
      <w:bodyDiv w:val="1"/>
      <w:marLeft w:val="0"/>
      <w:marRight w:val="0"/>
      <w:marTop w:val="0"/>
      <w:marBottom w:val="0"/>
      <w:divBdr>
        <w:top w:val="none" w:sz="0" w:space="0" w:color="auto"/>
        <w:left w:val="none" w:sz="0" w:space="0" w:color="auto"/>
        <w:bottom w:val="none" w:sz="0" w:space="0" w:color="auto"/>
        <w:right w:val="none" w:sz="0" w:space="0" w:color="auto"/>
      </w:divBdr>
    </w:div>
    <w:div w:id="1680112849">
      <w:bodyDiv w:val="1"/>
      <w:marLeft w:val="0"/>
      <w:marRight w:val="0"/>
      <w:marTop w:val="0"/>
      <w:marBottom w:val="0"/>
      <w:divBdr>
        <w:top w:val="none" w:sz="0" w:space="0" w:color="auto"/>
        <w:left w:val="none" w:sz="0" w:space="0" w:color="auto"/>
        <w:bottom w:val="none" w:sz="0" w:space="0" w:color="auto"/>
        <w:right w:val="none" w:sz="0" w:space="0" w:color="auto"/>
      </w:divBdr>
    </w:div>
    <w:div w:id="1704094256">
      <w:bodyDiv w:val="1"/>
      <w:marLeft w:val="0"/>
      <w:marRight w:val="0"/>
      <w:marTop w:val="0"/>
      <w:marBottom w:val="0"/>
      <w:divBdr>
        <w:top w:val="none" w:sz="0" w:space="0" w:color="auto"/>
        <w:left w:val="none" w:sz="0" w:space="0" w:color="auto"/>
        <w:bottom w:val="none" w:sz="0" w:space="0" w:color="auto"/>
        <w:right w:val="none" w:sz="0" w:space="0" w:color="auto"/>
      </w:divBdr>
    </w:div>
    <w:div w:id="1710840526">
      <w:bodyDiv w:val="1"/>
      <w:marLeft w:val="0"/>
      <w:marRight w:val="0"/>
      <w:marTop w:val="0"/>
      <w:marBottom w:val="0"/>
      <w:divBdr>
        <w:top w:val="none" w:sz="0" w:space="0" w:color="auto"/>
        <w:left w:val="none" w:sz="0" w:space="0" w:color="auto"/>
        <w:bottom w:val="none" w:sz="0" w:space="0" w:color="auto"/>
        <w:right w:val="none" w:sz="0" w:space="0" w:color="auto"/>
      </w:divBdr>
    </w:div>
    <w:div w:id="1720125265">
      <w:bodyDiv w:val="1"/>
      <w:marLeft w:val="0"/>
      <w:marRight w:val="0"/>
      <w:marTop w:val="0"/>
      <w:marBottom w:val="0"/>
      <w:divBdr>
        <w:top w:val="none" w:sz="0" w:space="0" w:color="auto"/>
        <w:left w:val="none" w:sz="0" w:space="0" w:color="auto"/>
        <w:bottom w:val="none" w:sz="0" w:space="0" w:color="auto"/>
        <w:right w:val="none" w:sz="0" w:space="0" w:color="auto"/>
      </w:divBdr>
    </w:div>
    <w:div w:id="1720127494">
      <w:bodyDiv w:val="1"/>
      <w:marLeft w:val="0"/>
      <w:marRight w:val="0"/>
      <w:marTop w:val="0"/>
      <w:marBottom w:val="0"/>
      <w:divBdr>
        <w:top w:val="none" w:sz="0" w:space="0" w:color="auto"/>
        <w:left w:val="none" w:sz="0" w:space="0" w:color="auto"/>
        <w:bottom w:val="none" w:sz="0" w:space="0" w:color="auto"/>
        <w:right w:val="none" w:sz="0" w:space="0" w:color="auto"/>
      </w:divBdr>
    </w:div>
    <w:div w:id="1735859444">
      <w:bodyDiv w:val="1"/>
      <w:marLeft w:val="0"/>
      <w:marRight w:val="0"/>
      <w:marTop w:val="0"/>
      <w:marBottom w:val="0"/>
      <w:divBdr>
        <w:top w:val="none" w:sz="0" w:space="0" w:color="auto"/>
        <w:left w:val="none" w:sz="0" w:space="0" w:color="auto"/>
        <w:bottom w:val="none" w:sz="0" w:space="0" w:color="auto"/>
        <w:right w:val="none" w:sz="0" w:space="0" w:color="auto"/>
      </w:divBdr>
      <w:divsChild>
        <w:div w:id="1700547450">
          <w:marLeft w:val="0"/>
          <w:marRight w:val="-2400"/>
          <w:marTop w:val="0"/>
          <w:marBottom w:val="0"/>
          <w:divBdr>
            <w:top w:val="none" w:sz="0" w:space="0" w:color="auto"/>
            <w:left w:val="none" w:sz="0" w:space="0" w:color="auto"/>
            <w:bottom w:val="none" w:sz="0" w:space="0" w:color="auto"/>
            <w:right w:val="none" w:sz="0" w:space="0" w:color="auto"/>
          </w:divBdr>
          <w:divsChild>
            <w:div w:id="1587763946">
              <w:marLeft w:val="0"/>
              <w:marRight w:val="0"/>
              <w:marTop w:val="0"/>
              <w:marBottom w:val="0"/>
              <w:divBdr>
                <w:top w:val="none" w:sz="0" w:space="0" w:color="auto"/>
                <w:left w:val="none" w:sz="0" w:space="0" w:color="auto"/>
                <w:bottom w:val="none" w:sz="0" w:space="0" w:color="auto"/>
                <w:right w:val="none" w:sz="0" w:space="0" w:color="auto"/>
              </w:divBdr>
            </w:div>
          </w:divsChild>
        </w:div>
        <w:div w:id="687945441">
          <w:marLeft w:val="432"/>
          <w:marRight w:val="432"/>
          <w:marTop w:val="150"/>
          <w:marBottom w:val="150"/>
          <w:divBdr>
            <w:top w:val="none" w:sz="0" w:space="0" w:color="auto"/>
            <w:left w:val="none" w:sz="0" w:space="0" w:color="auto"/>
            <w:bottom w:val="none" w:sz="0" w:space="0" w:color="auto"/>
            <w:right w:val="none" w:sz="0" w:space="0" w:color="auto"/>
          </w:divBdr>
        </w:div>
      </w:divsChild>
    </w:div>
    <w:div w:id="1738091336">
      <w:bodyDiv w:val="1"/>
      <w:marLeft w:val="0"/>
      <w:marRight w:val="0"/>
      <w:marTop w:val="0"/>
      <w:marBottom w:val="0"/>
      <w:divBdr>
        <w:top w:val="none" w:sz="0" w:space="0" w:color="auto"/>
        <w:left w:val="none" w:sz="0" w:space="0" w:color="auto"/>
        <w:bottom w:val="none" w:sz="0" w:space="0" w:color="auto"/>
        <w:right w:val="none" w:sz="0" w:space="0" w:color="auto"/>
      </w:divBdr>
    </w:div>
    <w:div w:id="1746225211">
      <w:bodyDiv w:val="1"/>
      <w:marLeft w:val="0"/>
      <w:marRight w:val="0"/>
      <w:marTop w:val="0"/>
      <w:marBottom w:val="0"/>
      <w:divBdr>
        <w:top w:val="none" w:sz="0" w:space="0" w:color="auto"/>
        <w:left w:val="none" w:sz="0" w:space="0" w:color="auto"/>
        <w:bottom w:val="none" w:sz="0" w:space="0" w:color="auto"/>
        <w:right w:val="none" w:sz="0" w:space="0" w:color="auto"/>
      </w:divBdr>
    </w:div>
    <w:div w:id="1788574438">
      <w:bodyDiv w:val="1"/>
      <w:marLeft w:val="0"/>
      <w:marRight w:val="0"/>
      <w:marTop w:val="0"/>
      <w:marBottom w:val="0"/>
      <w:divBdr>
        <w:top w:val="none" w:sz="0" w:space="0" w:color="auto"/>
        <w:left w:val="none" w:sz="0" w:space="0" w:color="auto"/>
        <w:bottom w:val="none" w:sz="0" w:space="0" w:color="auto"/>
        <w:right w:val="none" w:sz="0" w:space="0" w:color="auto"/>
      </w:divBdr>
    </w:div>
    <w:div w:id="1863742781">
      <w:bodyDiv w:val="1"/>
      <w:marLeft w:val="0"/>
      <w:marRight w:val="0"/>
      <w:marTop w:val="0"/>
      <w:marBottom w:val="0"/>
      <w:divBdr>
        <w:top w:val="none" w:sz="0" w:space="0" w:color="auto"/>
        <w:left w:val="none" w:sz="0" w:space="0" w:color="auto"/>
        <w:bottom w:val="none" w:sz="0" w:space="0" w:color="auto"/>
        <w:right w:val="none" w:sz="0" w:space="0" w:color="auto"/>
      </w:divBdr>
    </w:div>
    <w:div w:id="1883590081">
      <w:bodyDiv w:val="1"/>
      <w:marLeft w:val="0"/>
      <w:marRight w:val="0"/>
      <w:marTop w:val="0"/>
      <w:marBottom w:val="0"/>
      <w:divBdr>
        <w:top w:val="none" w:sz="0" w:space="0" w:color="auto"/>
        <w:left w:val="none" w:sz="0" w:space="0" w:color="auto"/>
        <w:bottom w:val="none" w:sz="0" w:space="0" w:color="auto"/>
        <w:right w:val="none" w:sz="0" w:space="0" w:color="auto"/>
      </w:divBdr>
    </w:div>
    <w:div w:id="1929533087">
      <w:bodyDiv w:val="1"/>
      <w:marLeft w:val="0"/>
      <w:marRight w:val="0"/>
      <w:marTop w:val="0"/>
      <w:marBottom w:val="0"/>
      <w:divBdr>
        <w:top w:val="none" w:sz="0" w:space="0" w:color="auto"/>
        <w:left w:val="none" w:sz="0" w:space="0" w:color="auto"/>
        <w:bottom w:val="none" w:sz="0" w:space="0" w:color="auto"/>
        <w:right w:val="none" w:sz="0" w:space="0" w:color="auto"/>
      </w:divBdr>
    </w:div>
    <w:div w:id="2027172997">
      <w:bodyDiv w:val="1"/>
      <w:marLeft w:val="0"/>
      <w:marRight w:val="0"/>
      <w:marTop w:val="0"/>
      <w:marBottom w:val="0"/>
      <w:divBdr>
        <w:top w:val="none" w:sz="0" w:space="0" w:color="auto"/>
        <w:left w:val="none" w:sz="0" w:space="0" w:color="auto"/>
        <w:bottom w:val="none" w:sz="0" w:space="0" w:color="auto"/>
        <w:right w:val="none" w:sz="0" w:space="0" w:color="auto"/>
      </w:divBdr>
    </w:div>
    <w:div w:id="2043355595">
      <w:bodyDiv w:val="1"/>
      <w:marLeft w:val="0"/>
      <w:marRight w:val="0"/>
      <w:marTop w:val="0"/>
      <w:marBottom w:val="0"/>
      <w:divBdr>
        <w:top w:val="none" w:sz="0" w:space="0" w:color="auto"/>
        <w:left w:val="none" w:sz="0" w:space="0" w:color="auto"/>
        <w:bottom w:val="none" w:sz="0" w:space="0" w:color="auto"/>
        <w:right w:val="none" w:sz="0" w:space="0" w:color="auto"/>
      </w:divBdr>
    </w:div>
    <w:div w:id="211000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4.png"/><Relationship Id="rId39" Type="http://schemas.openxmlformats.org/officeDocument/2006/relationships/theme" Target="theme/theme1.xml"/><Relationship Id="rId21" Type="http://schemas.openxmlformats.org/officeDocument/2006/relationships/footer" Target="footer5.xml"/><Relationship Id="rId34"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3.png"/><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2.png"/><Relationship Id="rId32" Type="http://schemas.openxmlformats.org/officeDocument/2006/relationships/header" Target="header8.xml"/><Relationship Id="rId37"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image" Target="media/image6.png"/><Relationship Id="rId36" Type="http://schemas.openxmlformats.org/officeDocument/2006/relationships/header" Target="header9.xml"/><Relationship Id="rId10" Type="http://schemas.openxmlformats.org/officeDocument/2006/relationships/endnotes" Target="endnotes.xml"/><Relationship Id="rId19" Type="http://schemas.openxmlformats.org/officeDocument/2006/relationships/header" Target="header6.xml"/><Relationship Id="rId31"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image" Target="media/image5.png"/><Relationship Id="rId30" Type="http://schemas.openxmlformats.org/officeDocument/2006/relationships/image" Target="media/image8.jpg"/><Relationship Id="rId35" Type="http://schemas.openxmlformats.org/officeDocument/2006/relationships/image" Target="media/image12.png"/><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is/Downloads/MSWord%20Thesis%20Template%20for%20Engineering%20v0.7.6.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28554-B7ED-45A4-8E01-7C80E754F3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a78ed-7ec3-4606-b849-87cfc6ecf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76AE06-92CD-40D1-89B3-9C2A31572EB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7F1F66-D49C-410A-ABAE-CB7CF9D660E1}">
  <ds:schemaRefs>
    <ds:schemaRef ds:uri="http://schemas.microsoft.com/sharepoint/v3/contenttype/forms"/>
  </ds:schemaRefs>
</ds:datastoreItem>
</file>

<file path=customXml/itemProps4.xml><?xml version="1.0" encoding="utf-8"?>
<ds:datastoreItem xmlns:ds="http://schemas.openxmlformats.org/officeDocument/2006/customXml" ds:itemID="{2AF89A13-9699-4C7E-87A8-43209758D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MSWord Thesis Template for Engineering v0.7.6.dotx</Template>
  <TotalTime>0</TotalTime>
  <Pages>19</Pages>
  <Words>2103</Words>
  <Characters>11988</Characters>
  <Application>Microsoft Office Word</Application>
  <DocSecurity>0</DocSecurity>
  <Lines>99</Lines>
  <Paragraphs>28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14063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2023-04-06T15:00:00Z</dcterms:created>
  <dcterms:modified xsi:type="dcterms:W3CDTF">2023-04-06T15:04:00Z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ies>
</file>